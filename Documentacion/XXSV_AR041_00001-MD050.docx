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30" w:rsidRDefault="00183330" w:rsidP="006D25D4">
      <w:pPr>
        <w:pStyle w:val="Bullet1"/>
      </w:pPr>
    </w:p>
    <w:p w:rsidR="00183330" w:rsidRDefault="00183330" w:rsidP="00183330">
      <w:pPr>
        <w:jc w:val="right"/>
        <w:rPr>
          <w:rFonts w:ascii="Verdana" w:hAnsi="Verdana" w:cs="Arial"/>
          <w:b/>
          <w:bCs/>
          <w:color w:val="92D400"/>
          <w:sz w:val="56"/>
          <w:szCs w:val="44"/>
        </w:rPr>
      </w:pPr>
    </w:p>
    <w:p w:rsidR="00183330" w:rsidRDefault="00183330" w:rsidP="00183330">
      <w:pPr>
        <w:jc w:val="right"/>
        <w:rPr>
          <w:rFonts w:ascii="Verdana" w:hAnsi="Verdana" w:cs="Arial"/>
          <w:b/>
          <w:bCs/>
          <w:color w:val="92D400"/>
          <w:sz w:val="56"/>
          <w:szCs w:val="44"/>
        </w:rPr>
      </w:pPr>
    </w:p>
    <w:p w:rsidR="00183330" w:rsidRDefault="00183330" w:rsidP="00183330">
      <w:pPr>
        <w:jc w:val="right"/>
        <w:rPr>
          <w:rFonts w:ascii="Verdana" w:hAnsi="Verdana" w:cs="Arial"/>
          <w:b/>
          <w:bCs/>
          <w:color w:val="92D400"/>
          <w:sz w:val="56"/>
          <w:szCs w:val="44"/>
        </w:rPr>
      </w:pPr>
    </w:p>
    <w:p w:rsidR="006B1C97" w:rsidRPr="009A0A76" w:rsidRDefault="009A0A76" w:rsidP="006B1C97">
      <w:pPr>
        <w:jc w:val="right"/>
        <w:rPr>
          <w:rFonts w:ascii="Verdana" w:hAnsi="Verdana" w:cs="Arial"/>
          <w:b/>
          <w:bCs/>
          <w:color w:val="92D400"/>
          <w:sz w:val="32"/>
          <w:szCs w:val="32"/>
          <w:lang w:val="es-MX"/>
        </w:rPr>
      </w:pPr>
      <w:bookmarkStart w:id="0" w:name="_Toc534092573"/>
      <w:bookmarkStart w:id="1" w:name="_Toc32836877"/>
      <w:bookmarkStart w:id="2" w:name="_Toc415885907"/>
      <w:bookmarkStart w:id="3" w:name="_Toc445520353"/>
      <w:bookmarkStart w:id="4" w:name="_Toc523032770"/>
      <w:bookmarkStart w:id="5" w:name="_Toc226456967"/>
      <w:bookmarkStart w:id="6" w:name="_Ref226997660"/>
      <w:r w:rsidRPr="009A0A76">
        <w:rPr>
          <w:rFonts w:ascii="Verdana" w:hAnsi="Verdana" w:cs="Arial"/>
          <w:b/>
          <w:bCs/>
          <w:color w:val="92D400"/>
          <w:sz w:val="32"/>
          <w:szCs w:val="32"/>
          <w:lang w:val="es-MX"/>
        </w:rPr>
        <w:t>Diseño Fun</w:t>
      </w:r>
      <w:r>
        <w:rPr>
          <w:rFonts w:ascii="Verdana" w:hAnsi="Verdana" w:cs="Arial"/>
          <w:b/>
          <w:bCs/>
          <w:color w:val="92D400"/>
          <w:sz w:val="32"/>
          <w:szCs w:val="32"/>
          <w:lang w:val="es-MX"/>
        </w:rPr>
        <w:t>cional para Extensiones en la A</w:t>
      </w:r>
      <w:r w:rsidRPr="009A0A76">
        <w:rPr>
          <w:rFonts w:ascii="Verdana" w:hAnsi="Verdana" w:cs="Arial"/>
          <w:b/>
          <w:bCs/>
          <w:color w:val="92D400"/>
          <w:sz w:val="32"/>
          <w:szCs w:val="32"/>
          <w:lang w:val="es-MX"/>
        </w:rPr>
        <w:t>plicaci</w:t>
      </w:r>
      <w:r>
        <w:rPr>
          <w:rFonts w:ascii="Verdana" w:hAnsi="Verdana" w:cs="Arial"/>
          <w:b/>
          <w:bCs/>
          <w:color w:val="92D400"/>
          <w:sz w:val="32"/>
          <w:szCs w:val="32"/>
          <w:lang w:val="es-MX"/>
        </w:rPr>
        <w:t xml:space="preserve">ón </w:t>
      </w:r>
    </w:p>
    <w:p w:rsidR="006B1C97" w:rsidRPr="009A0A76" w:rsidRDefault="006B1C97" w:rsidP="006B1C97">
      <w:pPr>
        <w:jc w:val="right"/>
        <w:rPr>
          <w:rFonts w:ascii="Verdana" w:hAnsi="Verdana" w:cs="Arial"/>
          <w:b/>
          <w:bCs/>
          <w:sz w:val="56"/>
          <w:szCs w:val="44"/>
          <w:lang w:val="es-MX"/>
        </w:rPr>
      </w:pPr>
    </w:p>
    <w:p w:rsidR="006B1C97" w:rsidRPr="00B975AE" w:rsidRDefault="006B1C97" w:rsidP="006B1C97">
      <w:pPr>
        <w:jc w:val="right"/>
        <w:rPr>
          <w:rFonts w:ascii="Verdana" w:hAnsi="Verdana" w:cs="Arial"/>
          <w:bCs/>
          <w:color w:val="1F497D"/>
          <w:sz w:val="52"/>
          <w:szCs w:val="40"/>
          <w:lang w:val="es-SV"/>
        </w:rPr>
      </w:pPr>
      <w:r w:rsidRPr="00B975AE">
        <w:rPr>
          <w:rFonts w:ascii="Verdana" w:hAnsi="Verdana" w:cs="Arial"/>
          <w:bCs/>
          <w:color w:val="1F497D"/>
          <w:sz w:val="52"/>
          <w:szCs w:val="40"/>
          <w:lang w:val="es-SV"/>
        </w:rPr>
        <w:t xml:space="preserve">MD050 </w:t>
      </w:r>
    </w:p>
    <w:p w:rsidR="006B1C97" w:rsidRPr="00B975AE" w:rsidRDefault="006B1C97" w:rsidP="006B1C97">
      <w:pPr>
        <w:jc w:val="right"/>
        <w:rPr>
          <w:rFonts w:ascii="Verdana" w:hAnsi="Verdana" w:cs="Arial"/>
          <w:bCs/>
          <w:color w:val="1F497D"/>
          <w:sz w:val="52"/>
          <w:szCs w:val="40"/>
          <w:lang w:val="es-SV"/>
        </w:rPr>
      </w:pPr>
    </w:p>
    <w:p w:rsidR="00491594" w:rsidRPr="006D25D4" w:rsidRDefault="006D25D4" w:rsidP="004D597F">
      <w:pPr>
        <w:jc w:val="right"/>
        <w:rPr>
          <w:rFonts w:ascii="Verdana" w:hAnsi="Verdana" w:cs="Arial"/>
          <w:bCs/>
          <w:color w:val="1F497D"/>
          <w:sz w:val="40"/>
          <w:szCs w:val="40"/>
          <w:lang w:val="es-SV"/>
        </w:rPr>
      </w:pPr>
      <w:r w:rsidRPr="006D25D4">
        <w:rPr>
          <w:rFonts w:ascii="Verdana" w:hAnsi="Verdana" w:cs="Arial"/>
          <w:bCs/>
          <w:color w:val="1F497D"/>
          <w:sz w:val="40"/>
          <w:szCs w:val="40"/>
          <w:lang w:val="es-SV"/>
        </w:rPr>
        <w:t>XXSV_AR041_00001</w:t>
      </w:r>
      <w:r w:rsidR="004D597F" w:rsidRPr="006D25D4">
        <w:rPr>
          <w:rFonts w:ascii="Verdana" w:hAnsi="Verdana" w:cs="Arial"/>
          <w:bCs/>
          <w:color w:val="1F497D"/>
          <w:sz w:val="40"/>
          <w:szCs w:val="40"/>
          <w:lang w:val="es-SV"/>
        </w:rPr>
        <w:t xml:space="preserve">: </w:t>
      </w:r>
      <w:r w:rsidRPr="006D25D4">
        <w:rPr>
          <w:rFonts w:ascii="Verdana" w:hAnsi="Verdana" w:cs="Arial"/>
          <w:bCs/>
          <w:color w:val="1F497D"/>
          <w:sz w:val="40"/>
          <w:szCs w:val="40"/>
          <w:lang w:val="es-SV"/>
        </w:rPr>
        <w:t>Extracción de Revenue AR</w:t>
      </w:r>
      <w:r w:rsidR="00B975AE">
        <w:rPr>
          <w:rFonts w:ascii="Verdana" w:hAnsi="Verdana" w:cs="Arial"/>
          <w:bCs/>
          <w:color w:val="1F497D"/>
          <w:sz w:val="40"/>
          <w:szCs w:val="40"/>
          <w:lang w:val="es-SV"/>
        </w:rPr>
        <w:t>-GL</w:t>
      </w:r>
    </w:p>
    <w:p w:rsidR="006B1C97" w:rsidRPr="006D25D4" w:rsidRDefault="006B1C97" w:rsidP="006B1C97">
      <w:pPr>
        <w:jc w:val="right"/>
        <w:rPr>
          <w:rFonts w:ascii="Verdana" w:hAnsi="Verdana" w:cs="Arial"/>
          <w:bCs/>
          <w:color w:val="1F497D"/>
          <w:sz w:val="40"/>
          <w:szCs w:val="36"/>
          <w:lang w:val="es-SV"/>
        </w:rPr>
      </w:pPr>
    </w:p>
    <w:p w:rsidR="006B1C97" w:rsidRPr="006D25D4" w:rsidRDefault="006B1C97" w:rsidP="006B1C97">
      <w:pPr>
        <w:jc w:val="right"/>
        <w:rPr>
          <w:rFonts w:ascii="Verdana" w:hAnsi="Verdana" w:cs="Arial"/>
          <w:bCs/>
          <w:color w:val="1F497D"/>
          <w:sz w:val="40"/>
          <w:szCs w:val="36"/>
          <w:lang w:val="es-SV"/>
        </w:rPr>
      </w:pPr>
    </w:p>
    <w:p w:rsidR="006B1C97" w:rsidRPr="00B975AE" w:rsidRDefault="005279B6" w:rsidP="006B1C97">
      <w:pPr>
        <w:jc w:val="right"/>
        <w:rPr>
          <w:rFonts w:ascii="Verdana" w:hAnsi="Verdana" w:cs="Arial"/>
          <w:color w:val="92D400"/>
          <w:sz w:val="36"/>
          <w:szCs w:val="32"/>
          <w:lang w:val="es-SV"/>
        </w:rPr>
      </w:pPr>
      <w:r>
        <w:rPr>
          <w:rFonts w:ascii="Verdana" w:hAnsi="Verdana" w:cs="Arial"/>
          <w:color w:val="92D400"/>
          <w:sz w:val="36"/>
          <w:szCs w:val="32"/>
          <w:lang w:val="es-SV"/>
        </w:rPr>
        <w:t xml:space="preserve">Octubre </w:t>
      </w:r>
      <w:r w:rsidR="005D6861" w:rsidRPr="00B975AE">
        <w:rPr>
          <w:rFonts w:ascii="Verdana" w:hAnsi="Verdana" w:cs="Arial"/>
          <w:color w:val="92D400"/>
          <w:sz w:val="36"/>
          <w:szCs w:val="32"/>
          <w:lang w:val="es-SV"/>
        </w:rPr>
        <w:t>de</w:t>
      </w:r>
      <w:r w:rsidR="009C6DD6" w:rsidRPr="00B975AE">
        <w:rPr>
          <w:rFonts w:ascii="Verdana" w:hAnsi="Verdana" w:cs="Arial"/>
          <w:color w:val="92D400"/>
          <w:sz w:val="36"/>
          <w:szCs w:val="32"/>
          <w:lang w:val="es-SV"/>
        </w:rPr>
        <w:t xml:space="preserve"> 2014</w:t>
      </w:r>
    </w:p>
    <w:p w:rsidR="00C97619" w:rsidRPr="00903CB8" w:rsidRDefault="006B1C97" w:rsidP="00C97619">
      <w:pPr>
        <w:pStyle w:val="Ttulo"/>
        <w:widowControl w:val="0"/>
        <w:pBdr>
          <w:bottom w:val="none" w:sz="0" w:space="0" w:color="auto"/>
        </w:pBdr>
        <w:contextualSpacing w:val="0"/>
        <w:jc w:val="center"/>
        <w:rPr>
          <w:rFonts w:ascii="Verdana" w:hAnsi="Verdana" w:cs="Arial"/>
          <w:color w:val="1F497D"/>
          <w:spacing w:val="0"/>
          <w:sz w:val="36"/>
          <w:szCs w:val="36"/>
          <w:lang w:val="es-MX"/>
        </w:rPr>
      </w:pPr>
      <w:r w:rsidRPr="006D25D4">
        <w:rPr>
          <w:lang w:val="es-SV"/>
        </w:rPr>
        <w:br w:type="page"/>
      </w:r>
      <w:bookmarkEnd w:id="0"/>
      <w:bookmarkEnd w:id="1"/>
      <w:r w:rsidR="00C97619" w:rsidRPr="00903CB8">
        <w:rPr>
          <w:rFonts w:ascii="Verdana" w:hAnsi="Verdana" w:cs="Arial"/>
          <w:color w:val="1F497D"/>
          <w:spacing w:val="0"/>
          <w:sz w:val="36"/>
          <w:szCs w:val="36"/>
          <w:lang w:val="es-MX"/>
        </w:rPr>
        <w:lastRenderedPageBreak/>
        <w:t>Información del Documento</w:t>
      </w:r>
    </w:p>
    <w:p w:rsidR="00C97619" w:rsidRPr="00903CB8" w:rsidRDefault="00C97619" w:rsidP="00C97619">
      <w:pPr>
        <w:rPr>
          <w:rFonts w:ascii="Verdana" w:hAnsi="Verdana" w:cs="Arial"/>
          <w:lang w:val="es-MX"/>
        </w:rPr>
      </w:pPr>
    </w:p>
    <w:p w:rsidR="00C97619" w:rsidRPr="00903CB8" w:rsidRDefault="00C97619" w:rsidP="00C97619">
      <w:pPr>
        <w:tabs>
          <w:tab w:val="left" w:pos="1999"/>
        </w:tabs>
        <w:rPr>
          <w:rFonts w:ascii="Verdana" w:hAnsi="Verdana" w:cs="Arial"/>
          <w:lang w:val="es-MX"/>
        </w:rPr>
      </w:pPr>
      <w:r w:rsidRPr="00903CB8">
        <w:rPr>
          <w:rFonts w:ascii="Verdana" w:hAnsi="Verdana" w:cs="Arial"/>
          <w:lang w:val="es-MX"/>
        </w:rPr>
        <w:tab/>
      </w:r>
    </w:p>
    <w:p w:rsidR="00C97619" w:rsidRPr="000018A9" w:rsidRDefault="00C97619" w:rsidP="00C97619">
      <w:pPr>
        <w:rPr>
          <w:rFonts w:ascii="Verdana" w:hAnsi="Verdana" w:cs="Arial"/>
          <w:b/>
          <w:bCs/>
          <w:color w:val="92D400"/>
          <w:lang w:val="es-MX"/>
        </w:rPr>
      </w:pPr>
      <w:r>
        <w:rPr>
          <w:rFonts w:ascii="Verdana" w:hAnsi="Verdana" w:cs="Arial"/>
          <w:b/>
          <w:bCs/>
          <w:color w:val="92D400"/>
          <w:lang w:val="es-MX"/>
        </w:rPr>
        <w:t>Control de Versión</w:t>
      </w:r>
      <w:r w:rsidRPr="000018A9">
        <w:rPr>
          <w:rFonts w:ascii="Verdana" w:hAnsi="Verdana" w:cs="Arial"/>
          <w:b/>
          <w:bCs/>
          <w:color w:val="92D400"/>
          <w:lang w:val="es-MX"/>
        </w:rPr>
        <w:t>:</w:t>
      </w:r>
    </w:p>
    <w:p w:rsidR="00C97619" w:rsidRPr="000018A9" w:rsidRDefault="00C97619" w:rsidP="00C97619">
      <w:pPr>
        <w:rPr>
          <w:rFonts w:ascii="Verdana" w:hAnsi="Verdana" w:cs="Arial"/>
          <w:lang w:val="es-MX"/>
        </w:rPr>
      </w:pPr>
    </w:p>
    <w:tbl>
      <w:tblPr>
        <w:tblW w:w="9180" w:type="dxa"/>
        <w:tblInd w:w="7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40"/>
        <w:gridCol w:w="5940"/>
      </w:tblGrid>
      <w:tr w:rsidR="00491594" w:rsidRPr="004D597F" w:rsidTr="004E44AF">
        <w:tc>
          <w:tcPr>
            <w:tcW w:w="3240" w:type="dxa"/>
            <w:shd w:val="pct20" w:color="auto" w:fill="auto"/>
          </w:tcPr>
          <w:p w:rsidR="00491594" w:rsidRPr="000018A9" w:rsidRDefault="00491594" w:rsidP="00491594">
            <w:pPr>
              <w:pStyle w:val="Table"/>
              <w:framePr w:wrap="around"/>
              <w:spacing w:before="120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 w:rsidRPr="000018A9">
              <w:rPr>
                <w:rFonts w:ascii="Verdana" w:hAnsi="Verdana" w:cs="Arial"/>
                <w:b/>
                <w:sz w:val="16"/>
                <w:szCs w:val="16"/>
                <w:lang w:val="es-MX"/>
              </w:rPr>
              <w:t>T</w:t>
            </w: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ítulo</w:t>
            </w:r>
          </w:p>
        </w:tc>
        <w:tc>
          <w:tcPr>
            <w:tcW w:w="5940" w:type="dxa"/>
          </w:tcPr>
          <w:p w:rsidR="00491594" w:rsidRPr="001B375A" w:rsidRDefault="00B975AE" w:rsidP="004D597F">
            <w:pPr>
              <w:pStyle w:val="Table"/>
              <w:framePr w:wrap="around"/>
              <w:rPr>
                <w:rFonts w:ascii="Verdana" w:hAnsi="Verdana" w:cs="Arial"/>
                <w:sz w:val="16"/>
                <w:szCs w:val="16"/>
                <w:highlight w:val="yellow"/>
                <w:lang w:val="en-US"/>
              </w:rPr>
            </w:pPr>
            <w:r w:rsidRPr="00B975AE">
              <w:rPr>
                <w:rFonts w:ascii="Verdana" w:hAnsi="Verdana" w:cs="Arial"/>
                <w:sz w:val="16"/>
                <w:szCs w:val="16"/>
                <w:lang w:val="en-US"/>
              </w:rPr>
              <w:t>XXSV_AR041_00001</w:t>
            </w:r>
            <w:r w:rsidR="004D597F" w:rsidRPr="004D597F">
              <w:rPr>
                <w:rFonts w:ascii="Verdana" w:hAnsi="Verdana" w:cs="Arial"/>
                <w:sz w:val="16"/>
                <w:szCs w:val="16"/>
                <w:lang w:val="en-US"/>
              </w:rPr>
              <w:t>- MD050</w:t>
            </w:r>
          </w:p>
        </w:tc>
      </w:tr>
      <w:tr w:rsidR="00491594" w:rsidRPr="00F84645" w:rsidTr="004E44AF">
        <w:tc>
          <w:tcPr>
            <w:tcW w:w="3240" w:type="dxa"/>
            <w:shd w:val="pct20" w:color="auto" w:fill="auto"/>
          </w:tcPr>
          <w:p w:rsidR="00491594" w:rsidRPr="000018A9" w:rsidRDefault="00491594" w:rsidP="00491594">
            <w:pPr>
              <w:pStyle w:val="Table"/>
              <w:framePr w:wrap="around"/>
              <w:spacing w:before="120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Versió</w:t>
            </w:r>
            <w:r w:rsidRPr="000018A9">
              <w:rPr>
                <w:rFonts w:ascii="Verdana" w:hAnsi="Verdana" w:cs="Arial"/>
                <w:b/>
                <w:sz w:val="16"/>
                <w:szCs w:val="16"/>
                <w:lang w:val="es-MX"/>
              </w:rPr>
              <w:t>n</w:t>
            </w:r>
          </w:p>
        </w:tc>
        <w:tc>
          <w:tcPr>
            <w:tcW w:w="5940" w:type="dxa"/>
          </w:tcPr>
          <w:p w:rsidR="00491594" w:rsidRPr="00F84645" w:rsidRDefault="00491594" w:rsidP="00491594">
            <w:pPr>
              <w:pStyle w:val="Table"/>
              <w:framePr w:wrap="around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1.0</w:t>
            </w:r>
          </w:p>
        </w:tc>
      </w:tr>
      <w:tr w:rsidR="00491594" w:rsidRPr="00F84645" w:rsidTr="004E44AF">
        <w:tc>
          <w:tcPr>
            <w:tcW w:w="3240" w:type="dxa"/>
            <w:shd w:val="pct20" w:color="auto" w:fill="auto"/>
          </w:tcPr>
          <w:p w:rsidR="00491594" w:rsidRPr="00F84645" w:rsidRDefault="00491594" w:rsidP="00491594">
            <w:pPr>
              <w:pStyle w:val="Table"/>
              <w:framePr w:wrap="around"/>
              <w:spacing w:before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Fecha de Creación</w:t>
            </w:r>
          </w:p>
        </w:tc>
        <w:tc>
          <w:tcPr>
            <w:tcW w:w="5940" w:type="dxa"/>
          </w:tcPr>
          <w:p w:rsidR="00491594" w:rsidRPr="00F84645" w:rsidRDefault="00491594" w:rsidP="00840A5C">
            <w:pPr>
              <w:pStyle w:val="Table"/>
              <w:framePr w:wrap="around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491594" w:rsidRPr="00F84645" w:rsidTr="004E44AF">
        <w:tc>
          <w:tcPr>
            <w:tcW w:w="3240" w:type="dxa"/>
            <w:shd w:val="pct20" w:color="auto" w:fill="auto"/>
          </w:tcPr>
          <w:p w:rsidR="00491594" w:rsidRPr="00F84645" w:rsidRDefault="00491594" w:rsidP="00491594">
            <w:pPr>
              <w:pStyle w:val="Table"/>
              <w:framePr w:wrap="around"/>
              <w:spacing w:before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Fecha Última Actualización</w:t>
            </w:r>
          </w:p>
        </w:tc>
        <w:tc>
          <w:tcPr>
            <w:tcW w:w="5940" w:type="dxa"/>
          </w:tcPr>
          <w:p w:rsidR="00491594" w:rsidRPr="00F84645" w:rsidRDefault="00491594" w:rsidP="00AD2A91">
            <w:pPr>
              <w:pStyle w:val="Table"/>
              <w:framePr w:wrap="around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491594" w:rsidRPr="00F84645" w:rsidTr="004E44AF">
        <w:tc>
          <w:tcPr>
            <w:tcW w:w="3240" w:type="dxa"/>
            <w:shd w:val="pct20" w:color="auto" w:fill="auto"/>
          </w:tcPr>
          <w:p w:rsidR="00491594" w:rsidRPr="00F84645" w:rsidRDefault="00491594" w:rsidP="00491594">
            <w:pPr>
              <w:pStyle w:val="Table"/>
              <w:framePr w:wrap="around"/>
              <w:spacing w:before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Versión de la Plantilla</w:t>
            </w:r>
          </w:p>
        </w:tc>
        <w:tc>
          <w:tcPr>
            <w:tcW w:w="5940" w:type="dxa"/>
          </w:tcPr>
          <w:p w:rsidR="00491594" w:rsidRPr="00F84645" w:rsidRDefault="00491594" w:rsidP="00491594">
            <w:pPr>
              <w:pStyle w:val="Table"/>
              <w:framePr w:wrap="around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491594" w:rsidRPr="004D597F" w:rsidTr="004E44AF">
        <w:tc>
          <w:tcPr>
            <w:tcW w:w="3240" w:type="dxa"/>
            <w:shd w:val="pct20" w:color="auto" w:fill="auto"/>
          </w:tcPr>
          <w:p w:rsidR="00491594" w:rsidRPr="00F84645" w:rsidRDefault="00491594" w:rsidP="00491594">
            <w:pPr>
              <w:pStyle w:val="Table"/>
              <w:framePr w:wrap="around"/>
              <w:spacing w:before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Propósito del Documento</w:t>
            </w:r>
          </w:p>
        </w:tc>
        <w:tc>
          <w:tcPr>
            <w:tcW w:w="5940" w:type="dxa"/>
          </w:tcPr>
          <w:p w:rsidR="00491594" w:rsidRPr="004D597F" w:rsidRDefault="00B975AE" w:rsidP="00491594">
            <w:pPr>
              <w:pStyle w:val="Table"/>
              <w:framePr w:wrap="around"/>
              <w:rPr>
                <w:rFonts w:ascii="Verdana" w:hAnsi="Verdana" w:cs="Arial"/>
                <w:sz w:val="16"/>
                <w:szCs w:val="16"/>
                <w:lang w:val="es-SV"/>
              </w:rPr>
            </w:pPr>
            <w:r w:rsidRPr="00B975AE">
              <w:rPr>
                <w:rFonts w:ascii="Verdana" w:hAnsi="Verdana" w:cs="Arial"/>
                <w:sz w:val="16"/>
                <w:szCs w:val="16"/>
                <w:lang w:val="es-SV"/>
              </w:rPr>
              <w:t>Extracción de Revenue AR-GL</w:t>
            </w:r>
          </w:p>
        </w:tc>
      </w:tr>
    </w:tbl>
    <w:p w:rsidR="00C97619" w:rsidRPr="004D597F" w:rsidRDefault="00C97619" w:rsidP="00C97619">
      <w:pPr>
        <w:rPr>
          <w:rFonts w:ascii="Verdana" w:hAnsi="Verdana" w:cs="Arial"/>
          <w:bCs/>
          <w:lang w:val="es-SV"/>
        </w:rPr>
      </w:pPr>
    </w:p>
    <w:p w:rsidR="00C97619" w:rsidRPr="000018A9" w:rsidRDefault="00C97619" w:rsidP="00C97619">
      <w:pPr>
        <w:rPr>
          <w:rFonts w:ascii="Verdana" w:hAnsi="Verdana" w:cs="Arial"/>
          <w:b/>
          <w:bCs/>
          <w:color w:val="92D400"/>
          <w:lang w:val="es-MX"/>
        </w:rPr>
      </w:pPr>
      <w:r>
        <w:rPr>
          <w:rFonts w:ascii="Verdana" w:hAnsi="Verdana" w:cs="Arial"/>
          <w:b/>
          <w:bCs/>
          <w:color w:val="92D400"/>
          <w:lang w:val="es-MX"/>
        </w:rPr>
        <w:t>Revisado por</w:t>
      </w:r>
      <w:r w:rsidRPr="000018A9">
        <w:rPr>
          <w:rFonts w:ascii="Verdana" w:hAnsi="Verdana" w:cs="Arial"/>
          <w:b/>
          <w:bCs/>
          <w:color w:val="92D400"/>
          <w:lang w:val="es-MX"/>
        </w:rPr>
        <w:t>:</w:t>
      </w:r>
    </w:p>
    <w:p w:rsidR="00C97619" w:rsidRPr="000018A9" w:rsidRDefault="00C97619" w:rsidP="00C97619">
      <w:pPr>
        <w:rPr>
          <w:rFonts w:ascii="Verdana" w:hAnsi="Verdana" w:cs="Arial"/>
          <w:lang w:val="es-MX"/>
        </w:rPr>
      </w:pPr>
    </w:p>
    <w:tbl>
      <w:tblPr>
        <w:tblW w:w="9214" w:type="dxa"/>
        <w:tblInd w:w="7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4"/>
        <w:gridCol w:w="1417"/>
        <w:gridCol w:w="1843"/>
        <w:gridCol w:w="1843"/>
        <w:gridCol w:w="1417"/>
      </w:tblGrid>
      <w:tr w:rsidR="00C97619" w:rsidRPr="000018A9" w:rsidTr="00491594">
        <w:trPr>
          <w:cantSplit/>
          <w:tblHeader/>
        </w:trPr>
        <w:tc>
          <w:tcPr>
            <w:tcW w:w="2694" w:type="dxa"/>
            <w:shd w:val="pct20" w:color="auto" w:fill="auto"/>
          </w:tcPr>
          <w:p w:rsidR="00C97619" w:rsidRPr="000018A9" w:rsidRDefault="00C97619" w:rsidP="004E44AF">
            <w:pPr>
              <w:pStyle w:val="Table"/>
              <w:framePr w:wrap="around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Revisado por</w:t>
            </w:r>
          </w:p>
        </w:tc>
        <w:tc>
          <w:tcPr>
            <w:tcW w:w="1417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wrap="around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País</w:t>
            </w:r>
          </w:p>
        </w:tc>
        <w:tc>
          <w:tcPr>
            <w:tcW w:w="1843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wrap="around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Puesto</w:t>
            </w:r>
          </w:p>
        </w:tc>
        <w:tc>
          <w:tcPr>
            <w:tcW w:w="1843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wrap="around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Firma</w:t>
            </w:r>
          </w:p>
        </w:tc>
        <w:tc>
          <w:tcPr>
            <w:tcW w:w="1417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wrap="around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Fecha</w:t>
            </w:r>
          </w:p>
        </w:tc>
      </w:tr>
      <w:tr w:rsidR="00491594" w:rsidRPr="000018A9" w:rsidTr="00491594">
        <w:tc>
          <w:tcPr>
            <w:tcW w:w="2694" w:type="dxa"/>
          </w:tcPr>
          <w:p w:rsidR="00491594" w:rsidRPr="000018A9" w:rsidRDefault="00B975AE" w:rsidP="00491594">
            <w:pPr>
              <w:framePr w:hSpace="187" w:wrap="around" w:vAnchor="text" w:hAnchor="text" w:y="1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Alexander Carrillo</w:t>
            </w:r>
          </w:p>
        </w:tc>
        <w:tc>
          <w:tcPr>
            <w:tcW w:w="1417" w:type="dxa"/>
          </w:tcPr>
          <w:p w:rsidR="00491594" w:rsidRPr="000018A9" w:rsidRDefault="00491594" w:rsidP="00491594">
            <w:pPr>
              <w:framePr w:hSpace="187" w:wrap="around" w:vAnchor="text" w:hAnchor="text" w:y="1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El Salvador</w:t>
            </w:r>
          </w:p>
        </w:tc>
        <w:tc>
          <w:tcPr>
            <w:tcW w:w="1843" w:type="dxa"/>
          </w:tcPr>
          <w:p w:rsidR="00491594" w:rsidRPr="000018A9" w:rsidRDefault="00B975AE" w:rsidP="00491594">
            <w:pPr>
              <w:framePr w:hSpace="187" w:wrap="around" w:vAnchor="text" w:hAnchor="text" w:y="1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B975AE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  <w:r w:rsidRPr="00B975AE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B975AE">
              <w:rPr>
                <w:rFonts w:ascii="Verdana" w:hAnsi="Verdana"/>
                <w:sz w:val="16"/>
                <w:szCs w:val="16"/>
              </w:rPr>
              <w:t>Accounting</w:t>
            </w:r>
            <w:proofErr w:type="spellEnd"/>
          </w:p>
        </w:tc>
        <w:tc>
          <w:tcPr>
            <w:tcW w:w="1843" w:type="dxa"/>
          </w:tcPr>
          <w:p w:rsidR="00491594" w:rsidRPr="000018A9" w:rsidRDefault="00491594" w:rsidP="00491594">
            <w:pPr>
              <w:framePr w:hSpace="187" w:wrap="around" w:vAnchor="text" w:hAnchor="text" w:y="1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17" w:type="dxa"/>
          </w:tcPr>
          <w:p w:rsidR="00491594" w:rsidRPr="000018A9" w:rsidRDefault="00491594" w:rsidP="00491594">
            <w:pPr>
              <w:framePr w:hSpace="187" w:wrap="around" w:vAnchor="text" w:hAnchor="text" w:y="1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97619" w:rsidRPr="000018A9" w:rsidRDefault="00C97619" w:rsidP="00C97619">
      <w:pPr>
        <w:rPr>
          <w:rFonts w:cs="Arial"/>
          <w:lang w:val="es-MX"/>
        </w:rPr>
        <w:sectPr w:rsidR="00C97619" w:rsidRPr="000018A9" w:rsidSect="009978FD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p w:rsidR="00C97619" w:rsidRPr="000018A9" w:rsidRDefault="00C97619" w:rsidP="00C97619">
      <w:pPr>
        <w:rPr>
          <w:rFonts w:ascii="Verdana" w:hAnsi="Verdana" w:cs="Arial"/>
          <w:b/>
          <w:bCs/>
          <w:color w:val="92D400"/>
          <w:lang w:val="es-MX"/>
        </w:rPr>
      </w:pPr>
      <w:r>
        <w:rPr>
          <w:rFonts w:ascii="Verdana" w:hAnsi="Verdana" w:cs="Arial"/>
          <w:b/>
          <w:bCs/>
          <w:color w:val="92D400"/>
          <w:lang w:val="es-MX"/>
        </w:rPr>
        <w:lastRenderedPageBreak/>
        <w:t>Aprobaciones</w:t>
      </w:r>
      <w:r w:rsidRPr="000018A9">
        <w:rPr>
          <w:rFonts w:ascii="Verdana" w:hAnsi="Verdana" w:cs="Arial"/>
          <w:b/>
          <w:bCs/>
          <w:color w:val="92D400"/>
          <w:lang w:val="es-MX"/>
        </w:rPr>
        <w:t>:</w:t>
      </w:r>
    </w:p>
    <w:p w:rsidR="00C97619" w:rsidRPr="000018A9" w:rsidRDefault="00C97619" w:rsidP="00C97619">
      <w:pPr>
        <w:rPr>
          <w:rFonts w:ascii="Verdana" w:hAnsi="Verdana" w:cs="Arial"/>
          <w:b/>
          <w:bCs/>
          <w:color w:val="92D400"/>
          <w:lang w:val="es-MX"/>
        </w:rPr>
      </w:pPr>
    </w:p>
    <w:tbl>
      <w:tblPr>
        <w:tblW w:w="9214" w:type="dxa"/>
        <w:tblInd w:w="71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4"/>
        <w:gridCol w:w="1417"/>
        <w:gridCol w:w="1843"/>
        <w:gridCol w:w="1843"/>
        <w:gridCol w:w="1417"/>
      </w:tblGrid>
      <w:tr w:rsidR="00C97619" w:rsidRPr="000018A9" w:rsidTr="00491594">
        <w:trPr>
          <w:cantSplit/>
          <w:tblHeader/>
        </w:trPr>
        <w:tc>
          <w:tcPr>
            <w:tcW w:w="2694" w:type="dxa"/>
            <w:shd w:val="pct20" w:color="auto" w:fill="auto"/>
          </w:tcPr>
          <w:p w:rsidR="00C97619" w:rsidRPr="000018A9" w:rsidRDefault="00C97619" w:rsidP="004E44AF">
            <w:pPr>
              <w:pStyle w:val="Table"/>
              <w:framePr w:hSpace="0" w:wrap="auto" w:vAnchor="margin" w:yAlign="inline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Aprobado por</w:t>
            </w:r>
          </w:p>
        </w:tc>
        <w:tc>
          <w:tcPr>
            <w:tcW w:w="1417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hSpace="0" w:wrap="auto" w:vAnchor="margin" w:yAlign="inline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País</w:t>
            </w:r>
          </w:p>
        </w:tc>
        <w:tc>
          <w:tcPr>
            <w:tcW w:w="1843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hSpace="0" w:wrap="auto" w:vAnchor="margin" w:yAlign="inline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Puesto</w:t>
            </w:r>
          </w:p>
        </w:tc>
        <w:tc>
          <w:tcPr>
            <w:tcW w:w="1843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hSpace="0" w:wrap="auto" w:vAnchor="margin" w:yAlign="inline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Firma</w:t>
            </w:r>
          </w:p>
        </w:tc>
        <w:tc>
          <w:tcPr>
            <w:tcW w:w="1417" w:type="dxa"/>
            <w:shd w:val="pct20" w:color="000000" w:fill="FFFFFF"/>
          </w:tcPr>
          <w:p w:rsidR="00C97619" w:rsidRPr="000018A9" w:rsidRDefault="00C97619" w:rsidP="004E44AF">
            <w:pPr>
              <w:pStyle w:val="Table"/>
              <w:framePr w:hSpace="0" w:wrap="auto" w:vAnchor="margin" w:yAlign="inline"/>
              <w:spacing w:before="180"/>
              <w:jc w:val="center"/>
              <w:rPr>
                <w:rFonts w:ascii="Verdana" w:hAnsi="Verdana" w:cs="Arial"/>
                <w:b/>
                <w:sz w:val="16"/>
                <w:szCs w:val="16"/>
                <w:lang w:val="es-MX"/>
              </w:rPr>
            </w:pPr>
            <w:r>
              <w:rPr>
                <w:rFonts w:ascii="Verdana" w:hAnsi="Verdana" w:cs="Arial"/>
                <w:b/>
                <w:sz w:val="16"/>
                <w:szCs w:val="16"/>
                <w:lang w:val="es-MX"/>
              </w:rPr>
              <w:t>Fecha</w:t>
            </w:r>
          </w:p>
        </w:tc>
      </w:tr>
      <w:tr w:rsidR="00B75A46" w:rsidRPr="000018A9" w:rsidTr="00B75A46">
        <w:tc>
          <w:tcPr>
            <w:tcW w:w="2694" w:type="dxa"/>
          </w:tcPr>
          <w:p w:rsidR="00B75A46" w:rsidRPr="000018A9" w:rsidRDefault="00B975AE" w:rsidP="00B75A46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Ricardo Perla</w:t>
            </w:r>
          </w:p>
        </w:tc>
        <w:tc>
          <w:tcPr>
            <w:tcW w:w="1417" w:type="dxa"/>
          </w:tcPr>
          <w:p w:rsidR="00B75A46" w:rsidRPr="000018A9" w:rsidRDefault="00B75A46" w:rsidP="00B75A4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El Salvador</w:t>
            </w:r>
          </w:p>
        </w:tc>
        <w:tc>
          <w:tcPr>
            <w:tcW w:w="1843" w:type="dxa"/>
          </w:tcPr>
          <w:p w:rsidR="00B75A46" w:rsidRPr="000018A9" w:rsidRDefault="00B975AE" w:rsidP="00B75A46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B975AE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  <w:r w:rsidRPr="00B975AE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B975AE">
              <w:rPr>
                <w:rFonts w:ascii="Verdana" w:hAnsi="Verdana"/>
                <w:sz w:val="16"/>
                <w:szCs w:val="16"/>
              </w:rPr>
              <w:t>Accounting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Supervisor</w:t>
            </w:r>
          </w:p>
        </w:tc>
        <w:tc>
          <w:tcPr>
            <w:tcW w:w="1843" w:type="dxa"/>
            <w:vAlign w:val="center"/>
          </w:tcPr>
          <w:p w:rsidR="00B75A46" w:rsidRPr="000018A9" w:rsidRDefault="00B75A46" w:rsidP="00B75A46">
            <w:pPr>
              <w:pStyle w:val="Table"/>
              <w:framePr w:hSpace="0" w:wrap="auto" w:vAnchor="margin" w:yAlign="inline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B75A46" w:rsidRPr="000018A9" w:rsidRDefault="00B75A46" w:rsidP="00B75A46">
            <w:pPr>
              <w:pStyle w:val="Table"/>
              <w:framePr w:hSpace="0" w:wrap="auto" w:vAnchor="margin" w:yAlign="inline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AD2A91" w:rsidRPr="000018A9" w:rsidTr="00B75A46">
        <w:tc>
          <w:tcPr>
            <w:tcW w:w="2694" w:type="dxa"/>
          </w:tcPr>
          <w:p w:rsidR="00AD2A91" w:rsidRDefault="00B975AE" w:rsidP="00B75A46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Cecilia Rosales</w:t>
            </w:r>
          </w:p>
        </w:tc>
        <w:tc>
          <w:tcPr>
            <w:tcW w:w="1417" w:type="dxa"/>
          </w:tcPr>
          <w:p w:rsidR="00AD2A91" w:rsidRPr="000018A9" w:rsidRDefault="00AD2A91" w:rsidP="00AD2A9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El Salvador</w:t>
            </w:r>
          </w:p>
        </w:tc>
        <w:tc>
          <w:tcPr>
            <w:tcW w:w="1843" w:type="dxa"/>
          </w:tcPr>
          <w:p w:rsidR="00AD2A91" w:rsidRDefault="00622A95" w:rsidP="00B75A46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Controler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AD2A91" w:rsidRPr="000018A9" w:rsidRDefault="00AD2A91" w:rsidP="00B75A46">
            <w:pPr>
              <w:pStyle w:val="Table"/>
              <w:framePr w:hSpace="0" w:wrap="auto" w:vAnchor="margin" w:yAlign="inline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AD2A91" w:rsidRPr="000018A9" w:rsidRDefault="00AD2A91" w:rsidP="00B75A46">
            <w:pPr>
              <w:pStyle w:val="Table"/>
              <w:framePr w:hSpace="0" w:wrap="auto" w:vAnchor="margin" w:yAlign="inline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:rsidR="006B1C97" w:rsidRDefault="006B1C97" w:rsidP="00C97619">
      <w:pPr>
        <w:jc w:val="center"/>
      </w:pPr>
    </w:p>
    <w:p w:rsidR="00501B9C" w:rsidRPr="00774EA1" w:rsidRDefault="00501B9C" w:rsidP="00501B9C">
      <w:pPr>
        <w:pStyle w:val="Bodycopy"/>
        <w:rPr>
          <w:lang w:val="es-MX"/>
        </w:rPr>
      </w:pPr>
    </w:p>
    <w:p w:rsidR="00767D97" w:rsidRDefault="00501B9C" w:rsidP="00523ECE">
      <w:pPr>
        <w:pStyle w:val="TOC"/>
      </w:pPr>
      <w:r w:rsidRPr="00774EA1">
        <w:rPr>
          <w:lang w:val="es-MX"/>
        </w:rPr>
        <w:br w:type="page"/>
      </w:r>
      <w:r w:rsidR="00767D97" w:rsidRPr="00523ECE">
        <w:lastRenderedPageBreak/>
        <w:t>Tab</w:t>
      </w:r>
      <w:bookmarkEnd w:id="2"/>
      <w:bookmarkEnd w:id="3"/>
      <w:bookmarkEnd w:id="4"/>
      <w:bookmarkEnd w:id="5"/>
      <w:bookmarkEnd w:id="6"/>
      <w:r w:rsidR="00920319">
        <w:t>la de Contenido</w:t>
      </w:r>
    </w:p>
    <w:p w:rsidR="008219BF" w:rsidRPr="00523ECE" w:rsidRDefault="008219BF" w:rsidP="00523ECE">
      <w:pPr>
        <w:pStyle w:val="TOC"/>
      </w:pPr>
    </w:p>
    <w:bookmarkStart w:id="7" w:name="_Toc223260483"/>
    <w:bookmarkStart w:id="8" w:name="_Ref227459879"/>
    <w:bookmarkStart w:id="9" w:name="_Toc523032772"/>
    <w:bookmarkStart w:id="10" w:name="_Toc523126455"/>
    <w:p w:rsidR="00412DD9" w:rsidRDefault="00CF497D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r>
        <w:rPr>
          <w:noProof/>
          <w:color w:val="333333"/>
        </w:rPr>
        <w:fldChar w:fldCharType="begin"/>
      </w:r>
      <w:r w:rsidR="00C35711" w:rsidRPr="00CD619D">
        <w:rPr>
          <w:noProof/>
          <w:color w:val="333333"/>
          <w:lang w:val="en-GB"/>
        </w:rPr>
        <w:instrText xml:space="preserve"> TOC \o "1-3" \h \z \t "List</w:instrText>
      </w:r>
      <w:r w:rsidR="00C35711">
        <w:rPr>
          <w:noProof/>
          <w:color w:val="333333"/>
        </w:rPr>
        <w:instrText xml:space="preserve"> Number,4" </w:instrText>
      </w:r>
      <w:r>
        <w:rPr>
          <w:noProof/>
          <w:color w:val="333333"/>
        </w:rPr>
        <w:fldChar w:fldCharType="separate"/>
      </w:r>
      <w:hyperlink w:anchor="_Toc401142726" w:history="1">
        <w:r w:rsidR="00412DD9" w:rsidRPr="006F51BF">
          <w:rPr>
            <w:rStyle w:val="Hipervnculo"/>
            <w:noProof/>
          </w:rPr>
          <w:t>Detalles del Requerimiento</w:t>
        </w:r>
        <w:r w:rsidR="00412DD9">
          <w:rPr>
            <w:noProof/>
            <w:webHidden/>
          </w:rPr>
          <w:tab/>
        </w:r>
        <w:r w:rsidR="00412DD9">
          <w:rPr>
            <w:noProof/>
            <w:webHidden/>
          </w:rPr>
          <w:fldChar w:fldCharType="begin"/>
        </w:r>
        <w:r w:rsidR="00412DD9">
          <w:rPr>
            <w:noProof/>
            <w:webHidden/>
          </w:rPr>
          <w:instrText xml:space="preserve"> PAGEREF _Toc401142726 \h </w:instrText>
        </w:r>
        <w:r w:rsidR="00412DD9">
          <w:rPr>
            <w:noProof/>
            <w:webHidden/>
          </w:rPr>
        </w:r>
        <w:r w:rsidR="00412DD9">
          <w:rPr>
            <w:noProof/>
            <w:webHidden/>
          </w:rPr>
          <w:fldChar w:fldCharType="separate"/>
        </w:r>
        <w:r w:rsidR="00412DD9">
          <w:rPr>
            <w:noProof/>
            <w:webHidden/>
          </w:rPr>
          <w:t>5</w:t>
        </w:r>
        <w:r w:rsidR="00412DD9">
          <w:rPr>
            <w:noProof/>
            <w:webHidden/>
          </w:rPr>
          <w:fldChar w:fldCharType="end"/>
        </w:r>
      </w:hyperlink>
    </w:p>
    <w:p w:rsidR="00412DD9" w:rsidRDefault="00412DD9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hyperlink w:anchor="_Toc401142727" w:history="1">
        <w:r w:rsidRPr="006F51BF">
          <w:rPr>
            <w:rStyle w:val="Hipervnculo"/>
            <w:noProof/>
          </w:rPr>
          <w:t>Descripción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_Toc401142727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2DD9" w:rsidRDefault="00412DD9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SV" w:eastAsia="es-SV"/>
        </w:rPr>
      </w:pPr>
      <w:hyperlink w:anchor="_Toc401142728" w:history="1">
        <w:r w:rsidRPr="006F51BF">
          <w:rPr>
            <w:rStyle w:val="Hipervnculo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SV" w:eastAsia="es-SV"/>
          </w:rPr>
          <w:tab/>
        </w:r>
        <w:r w:rsidRPr="006F51BF">
          <w:rPr>
            <w:rStyle w:val="Hipervnculo"/>
          </w:rPr>
          <w:t>Programas Concurrentes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_Toc401142728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12DD9" w:rsidRDefault="00412DD9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SV" w:eastAsia="es-SV"/>
        </w:rPr>
      </w:pPr>
      <w:hyperlink w:anchor="_Toc401142729" w:history="1">
        <w:r w:rsidRPr="006F51BF">
          <w:rPr>
            <w:rStyle w:val="Hipervnculo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es-SV" w:eastAsia="es-SV"/>
          </w:rPr>
          <w:tab/>
        </w:r>
        <w:r w:rsidRPr="006F51BF">
          <w:rPr>
            <w:rStyle w:val="Hipervnculo"/>
          </w:rPr>
          <w:t>Formas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_Toc401142729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12DD9" w:rsidRDefault="00412DD9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hyperlink w:anchor="_Toc401142730" w:history="1">
        <w:r w:rsidRPr="006F51BF">
          <w:rPr>
            <w:rStyle w:val="Hipervnculo"/>
            <w:noProof/>
          </w:rPr>
          <w:t>Procedimientos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_Toc401142730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2DD9" w:rsidRDefault="00412DD9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SV" w:eastAsia="es-SV"/>
        </w:rPr>
      </w:pPr>
      <w:hyperlink w:anchor="_Toc401142731" w:history="1">
        <w:r w:rsidRPr="006F51BF">
          <w:rPr>
            <w:rStyle w:val="Hipervnculo"/>
            <w:lang w:val="es-MX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es-SV" w:eastAsia="es-SV"/>
          </w:rPr>
          <w:tab/>
        </w:r>
        <w:r w:rsidRPr="006F51BF">
          <w:rPr>
            <w:rStyle w:val="Hipervnculo"/>
            <w:lang w:val="es-MX"/>
          </w:rPr>
          <w:t>Definición del formato del Archivo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_Toc401142731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12DD9" w:rsidRDefault="00412DD9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SV" w:eastAsia="es-SV"/>
        </w:rPr>
      </w:pPr>
      <w:hyperlink w:anchor="_Toc401142732" w:history="1">
        <w:r w:rsidRPr="006F51BF">
          <w:rPr>
            <w:rStyle w:val="Hipervnculo"/>
            <w:lang w:val="es-MX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val="es-SV" w:eastAsia="es-SV"/>
          </w:rPr>
          <w:tab/>
        </w:r>
        <w:r w:rsidRPr="006F51BF">
          <w:rPr>
            <w:rStyle w:val="Hipervnculo"/>
            <w:lang w:val="es-MX"/>
          </w:rPr>
          <w:t>Ejecución de la solicitud del concurrente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_Toc401142732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12DD9" w:rsidRDefault="00412DD9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hyperlink w:anchor="_Toc401142733" w:history="1">
        <w:r w:rsidRPr="006F51BF">
          <w:rPr>
            <w:rStyle w:val="Hipervnculo"/>
            <w:noProof/>
          </w:rPr>
          <w:t>Consideraciones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_Toc401142733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2DD9" w:rsidRDefault="00412DD9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hyperlink w:anchor="_Toc401142734" w:history="1">
        <w:r w:rsidRPr="006F51BF">
          <w:rPr>
            <w:rStyle w:val="Hipervnculo"/>
            <w:noProof/>
          </w:rPr>
          <w:t>Configuraciones Necesarias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_Toc401142734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2DD9" w:rsidRDefault="00412DD9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hyperlink w:anchor="_Toc401142735" w:history="1">
        <w:r w:rsidRPr="006F51BF">
          <w:rPr>
            <w:rStyle w:val="Hipervnculo"/>
            <w:noProof/>
            <w:lang w:val="es-SV"/>
          </w:rPr>
          <w:t>Características de la Customización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_Toc401142735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2DD9" w:rsidRDefault="00412DD9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hyperlink w:anchor="_Toc401142736" w:history="1">
        <w:r w:rsidRPr="006F51BF">
          <w:rPr>
            <w:rStyle w:val="Hipervnculo"/>
            <w:noProof/>
            <w:lang w:val="es-SV"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_Toc401142736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2DD9" w:rsidRDefault="00412DD9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SV" w:eastAsia="es-SV"/>
        </w:rPr>
      </w:pPr>
      <w:hyperlink w:anchor="_Toc401142737" w:history="1">
        <w:r w:rsidRPr="006F51BF">
          <w:rPr>
            <w:rStyle w:val="Hipervnculo"/>
            <w:noProof/>
            <w:lang w:val="es-MX"/>
          </w:rPr>
          <w:t>Asuntos Pendientes y Cerrados para este Entregable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_Toc401142737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2DD9" w:rsidRDefault="00412DD9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SV" w:eastAsia="es-SV"/>
        </w:rPr>
      </w:pPr>
      <w:hyperlink w:anchor="_Toc401142738" w:history="1">
        <w:r w:rsidRPr="006F51BF">
          <w:rPr>
            <w:rStyle w:val="Hipervnculo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  <w:lang w:val="es-SV" w:eastAsia="es-SV"/>
          </w:rPr>
          <w:tab/>
        </w:r>
        <w:r w:rsidRPr="006F51BF">
          <w:rPr>
            <w:rStyle w:val="Hipervnculo"/>
          </w:rPr>
          <w:t>AsuntosPendientes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_Toc401142738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12DD9" w:rsidRDefault="00412DD9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SV" w:eastAsia="es-SV"/>
        </w:rPr>
      </w:pPr>
      <w:hyperlink w:anchor="_Toc401142739" w:history="1">
        <w:r w:rsidRPr="006F51BF">
          <w:rPr>
            <w:rStyle w:val="Hipervnculo"/>
          </w:rPr>
          <w:t>1.6</w:t>
        </w:r>
        <w:r>
          <w:rPr>
            <w:rFonts w:asciiTheme="minorHAnsi" w:eastAsiaTheme="minorEastAsia" w:hAnsiTheme="minorHAnsi" w:cstheme="minorBidi"/>
            <w:sz w:val="22"/>
            <w:szCs w:val="22"/>
            <w:lang w:val="es-SV" w:eastAsia="es-SV"/>
          </w:rPr>
          <w:tab/>
        </w:r>
        <w:r w:rsidRPr="006F51BF">
          <w:rPr>
            <w:rStyle w:val="Hipervnculo"/>
          </w:rPr>
          <w:t>AsuntosCerrados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_Toc401142739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3111B" w:rsidRDefault="00CF497D" w:rsidP="00A5246E">
      <w:pPr>
        <w:rPr>
          <w:rFonts w:cs="Arial"/>
          <w:b/>
          <w:color w:val="333333"/>
        </w:rPr>
      </w:pPr>
      <w:r>
        <w:rPr>
          <w:noProof/>
          <w:color w:val="333333"/>
        </w:rPr>
        <w:fldChar w:fldCharType="end"/>
      </w:r>
    </w:p>
    <w:p w:rsidR="00DA43FE" w:rsidRDefault="00DA43FE" w:rsidP="00F74ACC">
      <w:pPr>
        <w:rPr>
          <w:i/>
          <w:color w:val="0000FF"/>
        </w:rPr>
      </w:pPr>
      <w:bookmarkStart w:id="11" w:name="_GoBack"/>
      <w:bookmarkEnd w:id="11"/>
    </w:p>
    <w:p w:rsidR="0016044A" w:rsidRPr="001B5EE5" w:rsidRDefault="00920319" w:rsidP="00F62F38">
      <w:pPr>
        <w:pStyle w:val="Ttulo1"/>
        <w:rPr>
          <w:lang w:val="es-AR"/>
        </w:rPr>
      </w:pPr>
      <w:bookmarkStart w:id="12" w:name="_Toc295149483"/>
      <w:bookmarkStart w:id="13" w:name="_Toc295150570"/>
      <w:bookmarkStart w:id="14" w:name="_Toc295150590"/>
      <w:bookmarkStart w:id="15" w:name="_Toc295150687"/>
      <w:bookmarkStart w:id="16" w:name="_Toc295150942"/>
      <w:bookmarkStart w:id="17" w:name="_Toc295151064"/>
      <w:bookmarkStart w:id="18" w:name="_Toc295151263"/>
      <w:bookmarkStart w:id="19" w:name="_Toc295151515"/>
      <w:bookmarkStart w:id="20" w:name="_Toc401142726"/>
      <w:bookmarkEnd w:id="7"/>
      <w:bookmarkEnd w:id="8"/>
      <w:r>
        <w:rPr>
          <w:lang w:val="es-AR"/>
        </w:rPr>
        <w:lastRenderedPageBreak/>
        <w:t>Detalles del Requerimiento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082D1B" w:rsidRDefault="00082D1B" w:rsidP="00634154">
      <w:pPr>
        <w:pStyle w:val="Bodycopy"/>
        <w:jc w:val="both"/>
        <w:rPr>
          <w:lang w:val="es-AR"/>
        </w:rPr>
      </w:pPr>
    </w:p>
    <w:p w:rsidR="00E72B0F" w:rsidRDefault="00FC1ED5" w:rsidP="00FC1ED5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</w:pPr>
      <w:r w:rsidRPr="00340D06">
        <w:t xml:space="preserve">El presente documento contiene la definición de los requerimientos de </w:t>
      </w:r>
      <w:r w:rsidR="00E72B0F">
        <w:t>Telemovil El Salvador S.A.</w:t>
      </w:r>
      <w:r w:rsidRPr="00340D06">
        <w:t xml:space="preserve"> referentes </w:t>
      </w:r>
      <w:r>
        <w:t>a</w:t>
      </w:r>
      <w:r w:rsidR="00B75A46">
        <w:t xml:space="preserve"> </w:t>
      </w:r>
      <w:r w:rsidR="004D597F">
        <w:t xml:space="preserve">la </w:t>
      </w:r>
    </w:p>
    <w:p w:rsidR="004D597F" w:rsidRPr="004D597F" w:rsidRDefault="00E72B0F" w:rsidP="00FC1ED5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</w:pPr>
      <w:r>
        <w:t>Creación</w:t>
      </w:r>
      <w:r w:rsidR="004D597F">
        <w:t xml:space="preserve"> de </w:t>
      </w:r>
      <w:r w:rsidR="00D73687">
        <w:t>concurrentes en Oracle EBS,  que facilitaran el análisis del resultado de la compañía.</w:t>
      </w:r>
    </w:p>
    <w:p w:rsidR="00DD6D48" w:rsidRDefault="00DD6D48" w:rsidP="00FC1ED5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  <w:rPr>
          <w:rFonts w:cs="Arial"/>
          <w:lang w:eastAsia="en-US"/>
        </w:rPr>
      </w:pPr>
    </w:p>
    <w:p w:rsidR="00DD6D48" w:rsidRPr="004D597F" w:rsidRDefault="00DD6D48" w:rsidP="00FC1ED5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  <w:rPr>
          <w:rFonts w:cs="Arial"/>
          <w:lang w:eastAsia="en-US"/>
        </w:rPr>
      </w:pPr>
    </w:p>
    <w:p w:rsidR="006854C9" w:rsidRPr="00806D51" w:rsidRDefault="004D597F" w:rsidP="006854C9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  <w:rPr>
          <w:rFonts w:cs="Arial"/>
          <w:lang w:val="es-AR" w:eastAsia="en-US"/>
        </w:rPr>
      </w:pPr>
      <w:r w:rsidRPr="00806D51">
        <w:rPr>
          <w:rFonts w:cs="Arial"/>
          <w:lang w:val="es-AR" w:eastAsia="en-US"/>
        </w:rPr>
        <w:t xml:space="preserve">El desarrollo contempla </w:t>
      </w:r>
      <w:r w:rsidR="00D73687" w:rsidRPr="00806D51">
        <w:rPr>
          <w:rFonts w:cs="Arial"/>
          <w:lang w:val="es-AR" w:eastAsia="en-US"/>
        </w:rPr>
        <w:t>dos</w:t>
      </w:r>
      <w:r w:rsidRPr="00806D51">
        <w:rPr>
          <w:rFonts w:cs="Arial"/>
          <w:lang w:val="es-AR" w:eastAsia="en-US"/>
        </w:rPr>
        <w:t xml:space="preserve"> formatos </w:t>
      </w:r>
      <w:r w:rsidR="00D73687" w:rsidRPr="00806D51">
        <w:rPr>
          <w:rFonts w:cs="Arial"/>
          <w:lang w:val="es-AR" w:eastAsia="en-US"/>
        </w:rPr>
        <w:t>de</w:t>
      </w:r>
      <w:r w:rsidR="000E697C" w:rsidRPr="00806D51">
        <w:rPr>
          <w:rFonts w:cs="Arial"/>
          <w:lang w:val="es-AR" w:eastAsia="en-US"/>
        </w:rPr>
        <w:t xml:space="preserve"> reporte</w:t>
      </w:r>
      <w:r w:rsidR="00D73687" w:rsidRPr="00806D51">
        <w:rPr>
          <w:rFonts w:cs="Arial"/>
          <w:lang w:val="es-AR" w:eastAsia="en-US"/>
        </w:rPr>
        <w:t>s,</w:t>
      </w:r>
      <w:r w:rsidR="00EC76F7" w:rsidRPr="00806D51">
        <w:rPr>
          <w:rFonts w:cs="Arial"/>
          <w:lang w:val="es-AR" w:eastAsia="en-US"/>
        </w:rPr>
        <w:t xml:space="preserve"> que</w:t>
      </w:r>
      <w:r w:rsidR="00D73687" w:rsidRPr="00806D51">
        <w:rPr>
          <w:rFonts w:cs="Arial"/>
          <w:lang w:val="es-AR" w:eastAsia="en-US"/>
        </w:rPr>
        <w:t xml:space="preserve"> muest</w:t>
      </w:r>
      <w:r w:rsidR="00EC76F7" w:rsidRPr="00806D51">
        <w:rPr>
          <w:rFonts w:cs="Arial"/>
          <w:lang w:val="es-AR" w:eastAsia="en-US"/>
        </w:rPr>
        <w:t>r</w:t>
      </w:r>
      <w:r w:rsidR="00D73687" w:rsidRPr="00806D51">
        <w:rPr>
          <w:rFonts w:cs="Arial"/>
          <w:lang w:val="es-AR" w:eastAsia="en-US"/>
        </w:rPr>
        <w:t>e</w:t>
      </w:r>
      <w:r w:rsidR="00EC76F7" w:rsidRPr="00806D51">
        <w:rPr>
          <w:rFonts w:cs="Arial"/>
          <w:lang w:val="es-AR" w:eastAsia="en-US"/>
        </w:rPr>
        <w:t>n</w:t>
      </w:r>
      <w:r w:rsidR="00D73687" w:rsidRPr="00806D51">
        <w:rPr>
          <w:rFonts w:cs="Arial"/>
          <w:lang w:val="es-AR" w:eastAsia="en-US"/>
        </w:rPr>
        <w:t xml:space="preserve"> </w:t>
      </w:r>
      <w:r w:rsidR="00EC76F7" w:rsidRPr="00806D51">
        <w:rPr>
          <w:rFonts w:cs="Arial"/>
          <w:lang w:val="es-AR" w:eastAsia="en-US"/>
        </w:rPr>
        <w:t>movimientos contables</w:t>
      </w:r>
      <w:r w:rsidR="00D73687" w:rsidRPr="00806D51">
        <w:rPr>
          <w:rFonts w:cs="Arial"/>
          <w:lang w:val="es-AR" w:eastAsia="en-US"/>
        </w:rPr>
        <w:t xml:space="preserve"> de las cuentas de revenue </w:t>
      </w:r>
      <w:r w:rsidR="00EC76F7" w:rsidRPr="00806D51">
        <w:rPr>
          <w:rFonts w:cs="Arial"/>
          <w:lang w:val="es-AR" w:eastAsia="en-US"/>
        </w:rPr>
        <w:t>en GL, para los casos de transacciones provenientes de AR se solicita el Split en la descripción de la factura,</w:t>
      </w:r>
      <w:r w:rsidR="000E697C" w:rsidRPr="00806D51">
        <w:rPr>
          <w:rFonts w:cs="Arial"/>
          <w:lang w:val="es-AR" w:eastAsia="en-US"/>
        </w:rPr>
        <w:t xml:space="preserve"> para </w:t>
      </w:r>
      <w:r w:rsidR="00EC76F7" w:rsidRPr="00806D51">
        <w:rPr>
          <w:rFonts w:cs="Arial"/>
          <w:lang w:val="es-AR" w:eastAsia="en-US"/>
        </w:rPr>
        <w:t xml:space="preserve">facilitar </w:t>
      </w:r>
      <w:r w:rsidR="00D73687" w:rsidRPr="00806D51">
        <w:rPr>
          <w:rFonts w:cs="Arial"/>
          <w:lang w:val="es-AR" w:eastAsia="en-US"/>
        </w:rPr>
        <w:t xml:space="preserve">el </w:t>
      </w:r>
      <w:r w:rsidR="000E697C" w:rsidRPr="00806D51">
        <w:rPr>
          <w:rFonts w:cs="Arial"/>
          <w:lang w:val="es-AR" w:eastAsia="en-US"/>
        </w:rPr>
        <w:t>análisis de revenue</w:t>
      </w:r>
      <w:r w:rsidR="00D73687" w:rsidRPr="00806D51">
        <w:rPr>
          <w:rFonts w:cs="Arial"/>
          <w:lang w:val="es-AR" w:eastAsia="en-US"/>
        </w:rPr>
        <w:t xml:space="preserve"> mes vs el mes </w:t>
      </w:r>
      <w:r w:rsidR="00EC76F7" w:rsidRPr="00806D51">
        <w:rPr>
          <w:rFonts w:cs="Arial"/>
          <w:lang w:val="es-AR" w:eastAsia="en-US"/>
        </w:rPr>
        <w:t>y</w:t>
      </w:r>
      <w:r w:rsidR="00D73687" w:rsidRPr="00806D51">
        <w:rPr>
          <w:rFonts w:cs="Arial"/>
          <w:lang w:val="es-AR" w:eastAsia="en-US"/>
        </w:rPr>
        <w:t xml:space="preserve"> tendencias</w:t>
      </w:r>
      <w:r w:rsidR="00EC76F7" w:rsidRPr="00806D51">
        <w:rPr>
          <w:rFonts w:cs="Arial"/>
          <w:lang w:val="es-AR" w:eastAsia="en-US"/>
        </w:rPr>
        <w:t>.</w:t>
      </w:r>
      <w:r w:rsidR="006854C9" w:rsidRPr="006854C9">
        <w:rPr>
          <w:rFonts w:cs="Arial"/>
          <w:lang w:val="es-AR" w:eastAsia="en-US"/>
        </w:rPr>
        <w:t xml:space="preserve"> </w:t>
      </w:r>
      <w:r w:rsidR="006854C9">
        <w:rPr>
          <w:rFonts w:cs="Arial"/>
          <w:lang w:val="es-AR" w:eastAsia="en-US"/>
        </w:rPr>
        <w:t xml:space="preserve">(Cuenta padre </w:t>
      </w:r>
      <w:r w:rsidR="006854C9" w:rsidRPr="00EA60FE">
        <w:rPr>
          <w:rFonts w:cs="Arial"/>
          <w:lang w:val="es-AR" w:eastAsia="en-US"/>
        </w:rPr>
        <w:t>40000000</w:t>
      </w:r>
      <w:r w:rsidR="006854C9">
        <w:rPr>
          <w:rFonts w:cs="Arial"/>
          <w:lang w:val="es-AR" w:eastAsia="en-US"/>
        </w:rPr>
        <w:t>)</w:t>
      </w:r>
    </w:p>
    <w:p w:rsidR="00806D51" w:rsidRPr="00806D51" w:rsidRDefault="00806D51" w:rsidP="00FC1ED5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  <w:rPr>
          <w:rFonts w:cs="Arial"/>
          <w:lang w:val="es-AR" w:eastAsia="en-US"/>
        </w:rPr>
      </w:pPr>
    </w:p>
    <w:p w:rsidR="00B75A46" w:rsidRDefault="00EC76F7" w:rsidP="00FC1ED5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  <w:rPr>
          <w:rFonts w:cs="Arial"/>
          <w:lang w:val="es-AR" w:eastAsia="en-US"/>
        </w:rPr>
      </w:pPr>
      <w:r w:rsidRPr="00806D51">
        <w:rPr>
          <w:rFonts w:cs="Arial"/>
          <w:lang w:val="es-AR" w:eastAsia="en-US"/>
        </w:rPr>
        <w:t>U</w:t>
      </w:r>
      <w:r w:rsidR="00D73687" w:rsidRPr="00806D51">
        <w:rPr>
          <w:rFonts w:cs="Arial"/>
          <w:lang w:val="es-AR" w:eastAsia="en-US"/>
        </w:rPr>
        <w:t xml:space="preserve">n formato </w:t>
      </w:r>
      <w:r w:rsidRPr="00806D51">
        <w:rPr>
          <w:rFonts w:cs="Arial"/>
          <w:lang w:val="es-AR" w:eastAsia="en-US"/>
        </w:rPr>
        <w:t xml:space="preserve">será </w:t>
      </w:r>
      <w:r w:rsidR="00D73687" w:rsidRPr="00806D51">
        <w:rPr>
          <w:rFonts w:cs="Arial"/>
          <w:lang w:val="es-AR" w:eastAsia="en-US"/>
        </w:rPr>
        <w:t>con campos ya elegi</w:t>
      </w:r>
      <w:r w:rsidRPr="00806D51">
        <w:rPr>
          <w:rFonts w:cs="Arial"/>
          <w:lang w:val="es-AR" w:eastAsia="en-US"/>
        </w:rPr>
        <w:t xml:space="preserve">dos </w:t>
      </w:r>
      <w:r w:rsidR="00D73687" w:rsidRPr="00806D51">
        <w:rPr>
          <w:rFonts w:cs="Arial"/>
          <w:lang w:val="es-AR" w:eastAsia="en-US"/>
        </w:rPr>
        <w:t>destinado</w:t>
      </w:r>
      <w:r w:rsidRPr="00806D51">
        <w:rPr>
          <w:rFonts w:cs="Arial"/>
          <w:lang w:val="es-AR" w:eastAsia="en-US"/>
        </w:rPr>
        <w:t xml:space="preserve">, que se detallan </w:t>
      </w:r>
      <w:r w:rsidR="00806D51" w:rsidRPr="00806D51">
        <w:rPr>
          <w:rFonts w:cs="Arial"/>
          <w:lang w:val="es-AR" w:eastAsia="en-US"/>
        </w:rPr>
        <w:t>más</w:t>
      </w:r>
      <w:r w:rsidRPr="00806D51">
        <w:rPr>
          <w:rFonts w:cs="Arial"/>
          <w:lang w:val="es-AR" w:eastAsia="en-US"/>
        </w:rPr>
        <w:t xml:space="preserve"> adelante</w:t>
      </w:r>
      <w:r w:rsidR="00806D51">
        <w:rPr>
          <w:rFonts w:cs="Arial"/>
          <w:lang w:val="es-AR" w:eastAsia="en-US"/>
        </w:rPr>
        <w:t xml:space="preserve"> (BDS) y el segundo será con todos los campo disponibles en AR+GL</w:t>
      </w:r>
    </w:p>
    <w:p w:rsidR="00EA60FE" w:rsidRDefault="00EA60FE" w:rsidP="00FC1ED5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  <w:rPr>
          <w:rFonts w:cs="Arial"/>
          <w:lang w:val="es-AR" w:eastAsia="en-US"/>
        </w:rPr>
      </w:pPr>
    </w:p>
    <w:p w:rsidR="00EA60FE" w:rsidRPr="00806D51" w:rsidRDefault="006854C9" w:rsidP="00FC1ED5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  <w:rPr>
          <w:rFonts w:cs="Arial"/>
          <w:lang w:val="es-AR" w:eastAsia="en-US"/>
        </w:rPr>
      </w:pPr>
      <w:r>
        <w:rPr>
          <w:rFonts w:cs="Arial"/>
          <w:lang w:val="es-AR" w:eastAsia="en-US"/>
        </w:rPr>
        <w:t xml:space="preserve">En ambos formatos estará la </w:t>
      </w:r>
      <w:r w:rsidR="00EA60FE">
        <w:rPr>
          <w:rFonts w:cs="Arial"/>
          <w:lang w:val="es-AR" w:eastAsia="en-US"/>
        </w:rPr>
        <w:t>opción de poder extraer movimiento contable o los asientos contables relacionados con la el revenue (cuenta</w:t>
      </w:r>
      <w:r>
        <w:rPr>
          <w:rFonts w:cs="Arial"/>
          <w:lang w:val="es-AR" w:eastAsia="en-US"/>
        </w:rPr>
        <w:t xml:space="preserve"> y contra cuenta</w:t>
      </w:r>
      <w:r w:rsidR="00EA60FE">
        <w:rPr>
          <w:rFonts w:cs="Arial"/>
          <w:lang w:val="es-AR" w:eastAsia="en-US"/>
        </w:rPr>
        <w:t>)</w:t>
      </w:r>
    </w:p>
    <w:p w:rsidR="00EC76F7" w:rsidRPr="00806D51" w:rsidRDefault="00EC76F7" w:rsidP="00FC1ED5">
      <w:pPr>
        <w:pStyle w:val="Estilo01"/>
        <w:keepNext w:val="0"/>
        <w:suppressAutoHyphens w:val="0"/>
        <w:overflowPunct/>
        <w:autoSpaceDE/>
        <w:autoSpaceDN/>
        <w:adjustRightInd/>
        <w:textAlignment w:val="auto"/>
        <w:rPr>
          <w:rFonts w:cs="Arial"/>
          <w:lang w:val="es-AR" w:eastAsia="en-US"/>
        </w:rPr>
      </w:pPr>
    </w:p>
    <w:p w:rsidR="00840A5C" w:rsidRDefault="00075A7E" w:rsidP="00F95A2A">
      <w:pPr>
        <w:pStyle w:val="Bodycopy"/>
        <w:jc w:val="both"/>
        <w:rPr>
          <w:lang w:val="es-AR"/>
        </w:rPr>
      </w:pPr>
      <w:r w:rsidRPr="00806D51">
        <w:rPr>
          <w:lang w:val="es-AR"/>
        </w:rPr>
        <w:t>Para su ejecución es necesario tener en cuenta que puede ser emitido para cualquier</w:t>
      </w:r>
      <w:r w:rsidR="004A5B34" w:rsidRPr="00806D51">
        <w:rPr>
          <w:lang w:val="es-AR"/>
        </w:rPr>
        <w:t xml:space="preserve"> </w:t>
      </w:r>
      <w:r w:rsidR="005D6861" w:rsidRPr="00806D51">
        <w:rPr>
          <w:lang w:val="es-AR"/>
        </w:rPr>
        <w:t>unidad</w:t>
      </w:r>
      <w:r w:rsidRPr="00806D51">
        <w:rPr>
          <w:lang w:val="es-AR"/>
        </w:rPr>
        <w:t xml:space="preserve"> operativa y que según e</w:t>
      </w:r>
      <w:r w:rsidR="00FA609D" w:rsidRPr="00806D51">
        <w:rPr>
          <w:lang w:val="es-AR"/>
        </w:rPr>
        <w:t>n la responsabilidad que se esté</w:t>
      </w:r>
      <w:r w:rsidRPr="00806D51">
        <w:rPr>
          <w:lang w:val="es-AR"/>
        </w:rPr>
        <w:t xml:space="preserve"> ejecutado </w:t>
      </w:r>
      <w:r w:rsidR="005D6861" w:rsidRPr="00806D51">
        <w:rPr>
          <w:lang w:val="es-AR"/>
        </w:rPr>
        <w:t>los parámetros y la salid</w:t>
      </w:r>
      <w:r w:rsidR="005D6861">
        <w:rPr>
          <w:lang w:val="es-AR"/>
        </w:rPr>
        <w:t xml:space="preserve">a de este </w:t>
      </w:r>
      <w:r>
        <w:rPr>
          <w:lang w:val="es-AR"/>
        </w:rPr>
        <w:t xml:space="preserve">corresponderá </w:t>
      </w:r>
      <w:r w:rsidR="005D6861">
        <w:rPr>
          <w:lang w:val="es-AR"/>
        </w:rPr>
        <w:t>a</w:t>
      </w:r>
      <w:r w:rsidR="000E697C">
        <w:rPr>
          <w:lang w:val="es-AR"/>
        </w:rPr>
        <w:t xml:space="preserve"> </w:t>
      </w:r>
      <w:r w:rsidR="005D6861">
        <w:rPr>
          <w:lang w:val="es-AR"/>
        </w:rPr>
        <w:t>la información</w:t>
      </w:r>
      <w:r w:rsidR="004A5B34">
        <w:rPr>
          <w:lang w:val="es-AR"/>
        </w:rPr>
        <w:t xml:space="preserve"> legal correspondiente</w:t>
      </w:r>
      <w:r w:rsidR="00F95A2A">
        <w:rPr>
          <w:lang w:val="es-AR"/>
        </w:rPr>
        <w:t>.</w:t>
      </w:r>
    </w:p>
    <w:p w:rsidR="006D25D4" w:rsidRPr="004E44AF" w:rsidRDefault="006D25D4" w:rsidP="00F95A2A">
      <w:pPr>
        <w:pStyle w:val="Bodycopy"/>
        <w:jc w:val="both"/>
        <w:rPr>
          <w:lang w:val="es-AR"/>
        </w:rPr>
      </w:pPr>
    </w:p>
    <w:p w:rsidR="0016044A" w:rsidRPr="00293A84" w:rsidRDefault="00920319" w:rsidP="00F62F38">
      <w:pPr>
        <w:pStyle w:val="Ttulo1"/>
        <w:rPr>
          <w:lang w:val="es-AR"/>
        </w:rPr>
      </w:pPr>
      <w:bookmarkStart w:id="21" w:name="_Toc295149484"/>
      <w:bookmarkStart w:id="22" w:name="_Toc295150571"/>
      <w:bookmarkStart w:id="23" w:name="_Toc295150591"/>
      <w:bookmarkStart w:id="24" w:name="_Toc295150688"/>
      <w:bookmarkStart w:id="25" w:name="_Toc295150943"/>
      <w:bookmarkStart w:id="26" w:name="_Toc295151065"/>
      <w:bookmarkStart w:id="27" w:name="_Toc295151264"/>
      <w:bookmarkStart w:id="28" w:name="_Toc295151516"/>
      <w:bookmarkStart w:id="29" w:name="_Toc401142727"/>
      <w:r>
        <w:rPr>
          <w:lang w:val="es-AR"/>
        </w:rPr>
        <w:lastRenderedPageBreak/>
        <w:t>Descripción Principal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D40010" w:rsidRDefault="006D25D4" w:rsidP="006D25D4">
      <w:pPr>
        <w:pStyle w:val="Bodycopy"/>
        <w:rPr>
          <w:lang w:val="es-ES_tradnl"/>
        </w:rPr>
      </w:pPr>
      <w:bookmarkStart w:id="30" w:name="_Toc295147890"/>
      <w:bookmarkStart w:id="31" w:name="_Toc295149486"/>
      <w:bookmarkStart w:id="32" w:name="_Toc295150573"/>
      <w:bookmarkStart w:id="33" w:name="_Toc295150593"/>
      <w:bookmarkStart w:id="34" w:name="_Toc295150690"/>
      <w:bookmarkStart w:id="35" w:name="_Toc295150945"/>
      <w:bookmarkStart w:id="36" w:name="_Toc295151067"/>
      <w:bookmarkStart w:id="37" w:name="_Toc295151266"/>
      <w:bookmarkStart w:id="38" w:name="_Toc295151518"/>
      <w:r w:rsidRPr="006D25D4">
        <w:rPr>
          <w:highlight w:val="yellow"/>
          <w:lang w:val="es-ES_tradnl"/>
        </w:rPr>
        <w:t>Filtros</w:t>
      </w:r>
    </w:p>
    <w:p w:rsidR="000E697C" w:rsidRDefault="000E697C" w:rsidP="006D25D4">
      <w:pPr>
        <w:pStyle w:val="Bodycopy"/>
        <w:rPr>
          <w:lang w:val="es-ES_tradnl"/>
        </w:rPr>
      </w:pPr>
      <w:r>
        <w:rPr>
          <w:noProof/>
          <w:lang w:val="es-SV" w:eastAsia="es-SV"/>
        </w:rPr>
        <w:drawing>
          <wp:inline distT="0" distB="0" distL="0" distR="0" wp14:anchorId="6683D062" wp14:editId="69DE1A7D">
            <wp:extent cx="6543581" cy="1175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1143" r="12009" b="50739"/>
                    <a:stretch/>
                  </pic:blipFill>
                  <pic:spPr bwMode="auto">
                    <a:xfrm>
                      <a:off x="0" y="0"/>
                      <a:ext cx="6543581" cy="1175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5D4" w:rsidRDefault="006D25D4" w:rsidP="006D25D4">
      <w:pPr>
        <w:pStyle w:val="Bodycopy"/>
        <w:rPr>
          <w:lang w:val="es-ES_tradnl"/>
        </w:rPr>
      </w:pPr>
    </w:p>
    <w:p w:rsidR="006D25D4" w:rsidRDefault="006D25D4" w:rsidP="006D25D4">
      <w:pPr>
        <w:pStyle w:val="Bodycopy"/>
        <w:rPr>
          <w:lang w:val="es-ES_tradnl"/>
        </w:rPr>
      </w:pPr>
      <w:r w:rsidRPr="006D25D4">
        <w:rPr>
          <w:highlight w:val="yellow"/>
          <w:lang w:val="es-ES_tradnl"/>
        </w:rPr>
        <w:t>Detalle de columnas</w:t>
      </w:r>
      <w:r>
        <w:rPr>
          <w:lang w:val="es-ES_tradnl"/>
        </w:rPr>
        <w:t xml:space="preserve"> </w:t>
      </w:r>
    </w:p>
    <w:p w:rsidR="000E697C" w:rsidRPr="000E697C" w:rsidRDefault="000E697C" w:rsidP="006D25D4">
      <w:pPr>
        <w:pStyle w:val="Bodycopy"/>
        <w:rPr>
          <w:sz w:val="16"/>
          <w:szCs w:val="16"/>
          <w:lang w:val="es-ES_tradnl"/>
        </w:rPr>
      </w:pPr>
      <w:r w:rsidRPr="000E697C">
        <w:rPr>
          <w:sz w:val="16"/>
          <w:szCs w:val="16"/>
          <w:lang w:val="es-ES_tradnl"/>
        </w:rPr>
        <w:t>Reporte para BDS</w:t>
      </w:r>
    </w:p>
    <w:p w:rsidR="000E697C" w:rsidRDefault="00806D51" w:rsidP="006D25D4">
      <w:pPr>
        <w:pStyle w:val="Bodycopy"/>
        <w:rPr>
          <w:lang w:val="es-ES_tradnl"/>
        </w:rPr>
      </w:pPr>
      <w:r>
        <w:rPr>
          <w:noProof/>
          <w:lang w:val="es-SV" w:eastAsia="es-SV"/>
        </w:rPr>
        <w:drawing>
          <wp:inline distT="0" distB="0" distL="0" distR="0" wp14:anchorId="19E98DE3" wp14:editId="2E566149">
            <wp:extent cx="1945678" cy="19525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25938" r="65319" b="12158"/>
                    <a:stretch/>
                  </pic:blipFill>
                  <pic:spPr bwMode="auto">
                    <a:xfrm>
                      <a:off x="0" y="0"/>
                      <a:ext cx="1946364" cy="1953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97C" w:rsidRDefault="000E697C" w:rsidP="000E697C">
      <w:pPr>
        <w:pStyle w:val="Bodycopy"/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 xml:space="preserve">Reporte para </w:t>
      </w:r>
      <w:r w:rsidRPr="000E697C">
        <w:rPr>
          <w:sz w:val="16"/>
          <w:szCs w:val="16"/>
          <w:lang w:val="es-ES_tradnl"/>
        </w:rPr>
        <w:t>GL+AR</w:t>
      </w:r>
      <w:r w:rsidR="00E72B0F">
        <w:rPr>
          <w:sz w:val="16"/>
          <w:szCs w:val="16"/>
          <w:lang w:val="es-ES_tradnl"/>
        </w:rPr>
        <w:t>, serian todos los campos disponibles en AR y GL</w:t>
      </w:r>
      <w:r w:rsidR="00EA60FE">
        <w:rPr>
          <w:sz w:val="16"/>
          <w:szCs w:val="16"/>
          <w:lang w:val="es-ES_tradnl"/>
        </w:rPr>
        <w:t xml:space="preserve"> (vaciado en </w:t>
      </w:r>
      <w:proofErr w:type="spellStart"/>
      <w:r w:rsidR="00EA60FE">
        <w:rPr>
          <w:sz w:val="16"/>
          <w:szCs w:val="16"/>
          <w:lang w:val="es-ES_tradnl"/>
        </w:rPr>
        <w:t>Pivot</w:t>
      </w:r>
      <w:proofErr w:type="spellEnd"/>
      <w:r w:rsidR="00EA60FE">
        <w:rPr>
          <w:sz w:val="16"/>
          <w:szCs w:val="16"/>
          <w:lang w:val="es-ES_tradnl"/>
        </w:rPr>
        <w:t>)</w:t>
      </w:r>
    </w:p>
    <w:p w:rsidR="00E72B0F" w:rsidRDefault="00E72B0F" w:rsidP="000E697C">
      <w:pPr>
        <w:pStyle w:val="Bodycopy"/>
        <w:rPr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pt;height:50.5pt" o:ole="">
            <v:imagedata r:id="rId14" o:title=""/>
          </v:shape>
          <o:OLEObject Type="Embed" ProgID="Excel.Sheet.12" ShapeID="_x0000_i1025" DrawAspect="Icon" ObjectID="_1474884559" r:id="rId15"/>
        </w:object>
      </w:r>
    </w:p>
    <w:p w:rsidR="00E72B0F" w:rsidRPr="000E697C" w:rsidRDefault="00E72B0F" w:rsidP="000E697C">
      <w:pPr>
        <w:pStyle w:val="Bodycopy"/>
        <w:rPr>
          <w:sz w:val="16"/>
          <w:szCs w:val="16"/>
          <w:lang w:val="es-ES_tradnl"/>
        </w:rPr>
      </w:pPr>
    </w:p>
    <w:p w:rsidR="006D25D4" w:rsidRDefault="006D25D4" w:rsidP="006D25D4">
      <w:pPr>
        <w:pStyle w:val="Bodycopy"/>
        <w:rPr>
          <w:lang w:val="es-ES_tradnl"/>
        </w:rPr>
      </w:pPr>
    </w:p>
    <w:p w:rsidR="006D25D4" w:rsidRDefault="006D25D4" w:rsidP="006D25D4">
      <w:pPr>
        <w:pStyle w:val="Bodycopy"/>
        <w:rPr>
          <w:lang w:val="es-ES_tradnl"/>
        </w:rPr>
      </w:pPr>
    </w:p>
    <w:p w:rsidR="006D25D4" w:rsidRDefault="006D25D4" w:rsidP="006D25D4">
      <w:pPr>
        <w:pStyle w:val="Bodycopy"/>
        <w:rPr>
          <w:lang w:val="es-ES_tradnl"/>
        </w:rPr>
      </w:pPr>
    </w:p>
    <w:p w:rsidR="006D25D4" w:rsidRDefault="006D25D4" w:rsidP="006D25D4">
      <w:pPr>
        <w:pStyle w:val="Bodycopy"/>
        <w:rPr>
          <w:lang w:val="es-ES_tradnl"/>
        </w:rPr>
      </w:pPr>
    </w:p>
    <w:p w:rsidR="006D25D4" w:rsidRDefault="006D25D4" w:rsidP="006D25D4">
      <w:pPr>
        <w:pStyle w:val="Bodycopy"/>
        <w:rPr>
          <w:lang w:val="es-ES_tradnl"/>
        </w:rPr>
      </w:pPr>
    </w:p>
    <w:p w:rsidR="006D25D4" w:rsidRDefault="006D25D4" w:rsidP="006D25D4">
      <w:pPr>
        <w:pStyle w:val="Bodycopy"/>
        <w:rPr>
          <w:lang w:val="es-ES_tradnl"/>
        </w:rPr>
      </w:pPr>
    </w:p>
    <w:p w:rsidR="006D25D4" w:rsidRDefault="006D25D4" w:rsidP="006D25D4">
      <w:pPr>
        <w:pStyle w:val="Bodycopy"/>
        <w:rPr>
          <w:lang w:val="es-ES_tradnl"/>
        </w:rPr>
      </w:pPr>
    </w:p>
    <w:p w:rsidR="006D25D4" w:rsidRPr="00B45B45" w:rsidRDefault="006D25D4" w:rsidP="006D25D4">
      <w:pPr>
        <w:pStyle w:val="Bodycopy"/>
        <w:rPr>
          <w:lang w:val="es-ES_tradnl"/>
        </w:rPr>
      </w:pPr>
    </w:p>
    <w:p w:rsidR="008751F6" w:rsidRDefault="008751F6">
      <w:pPr>
        <w:rPr>
          <w:snapToGrid w:val="0"/>
          <w:sz w:val="18"/>
          <w:lang w:val="es-ES" w:eastAsia="es-ES"/>
        </w:rPr>
      </w:pPr>
      <w:r>
        <w:br w:type="page"/>
      </w:r>
    </w:p>
    <w:p w:rsidR="001110FE" w:rsidRDefault="001110FE" w:rsidP="001110FE">
      <w:pPr>
        <w:pStyle w:val="DocNormal"/>
      </w:pPr>
    </w:p>
    <w:p w:rsidR="0016044A" w:rsidRPr="00FE2176" w:rsidRDefault="00774EA1" w:rsidP="0016044A">
      <w:pPr>
        <w:pStyle w:val="Ttulo2"/>
      </w:pPr>
      <w:bookmarkStart w:id="39" w:name="_Toc401142728"/>
      <w:proofErr w:type="spellStart"/>
      <w:r>
        <w:t>Programa</w:t>
      </w:r>
      <w:r w:rsidR="00430C1E">
        <w:t>s</w:t>
      </w:r>
      <w:proofErr w:type="spellEnd"/>
      <w:r w:rsidR="008751F6">
        <w:t xml:space="preserve"> </w:t>
      </w:r>
      <w:proofErr w:type="spellStart"/>
      <w:r>
        <w:t>Concurrente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430C1E">
        <w:t>s</w:t>
      </w:r>
      <w:bookmarkEnd w:id="39"/>
      <w:proofErr w:type="spellEnd"/>
    </w:p>
    <w:p w:rsidR="0014702A" w:rsidRDefault="001C5391">
      <w:pPr>
        <w:rPr>
          <w:rFonts w:cs="Arial"/>
        </w:rPr>
      </w:pPr>
      <w:bookmarkStart w:id="40" w:name="_Toc295149487"/>
      <w:bookmarkStart w:id="41" w:name="_Toc295150574"/>
      <w:bookmarkStart w:id="42" w:name="_Toc295150594"/>
      <w:bookmarkStart w:id="43" w:name="_Toc295150691"/>
      <w:bookmarkStart w:id="44" w:name="_Toc295150946"/>
      <w:bookmarkStart w:id="45" w:name="_Toc295151068"/>
      <w:bookmarkStart w:id="46" w:name="_Toc295151267"/>
      <w:bookmarkStart w:id="47" w:name="_Toc295151519"/>
      <w:r>
        <w:rPr>
          <w:rFonts w:cs="Arial"/>
        </w:rPr>
        <w:t xml:space="preserve">          XX AR </w:t>
      </w:r>
      <w:proofErr w:type="spellStart"/>
      <w:r>
        <w:rPr>
          <w:rFonts w:cs="Arial"/>
        </w:rPr>
        <w:t>Drilldown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Revenue</w:t>
      </w:r>
      <w:proofErr w:type="spellEnd"/>
    </w:p>
    <w:p w:rsidR="00F664BB" w:rsidRDefault="00F664BB">
      <w:pPr>
        <w:rPr>
          <w:rFonts w:cs="Arial"/>
        </w:rPr>
      </w:pPr>
    </w:p>
    <w:p w:rsidR="00F664BB" w:rsidRDefault="00F664BB">
      <w:pPr>
        <w:rPr>
          <w:rFonts w:cs="Arial"/>
          <w:lang w:val="es-SV"/>
        </w:rPr>
      </w:pPr>
    </w:p>
    <w:p w:rsidR="0014702A" w:rsidRDefault="0014702A" w:rsidP="00943BCA">
      <w:pPr>
        <w:jc w:val="both"/>
        <w:rPr>
          <w:rFonts w:cs="Arial"/>
          <w:lang w:val="es-SV"/>
        </w:rPr>
      </w:pPr>
    </w:p>
    <w:p w:rsidR="0014702A" w:rsidRDefault="0014702A" w:rsidP="0014702A">
      <w:pPr>
        <w:pStyle w:val="Ttulo2"/>
      </w:pPr>
      <w:bookmarkStart w:id="48" w:name="_Toc401142729"/>
      <w:proofErr w:type="spellStart"/>
      <w:r>
        <w:t>Formas</w:t>
      </w:r>
      <w:bookmarkEnd w:id="48"/>
      <w:proofErr w:type="spellEnd"/>
    </w:p>
    <w:p w:rsidR="00433C01" w:rsidRDefault="00433C01" w:rsidP="00433C01">
      <w:pPr>
        <w:pStyle w:val="Textosinformato"/>
        <w:rPr>
          <w:rFonts w:ascii="Arial" w:hAnsi="Arial" w:cs="Arial"/>
          <w:lang w:val="en-US"/>
        </w:rPr>
      </w:pPr>
    </w:p>
    <w:p w:rsidR="0014702A" w:rsidRPr="0014702A" w:rsidRDefault="0014702A" w:rsidP="00943BCA">
      <w:pPr>
        <w:jc w:val="both"/>
        <w:rPr>
          <w:rFonts w:cs="Arial"/>
          <w:b/>
          <w:lang w:val="es-SV"/>
        </w:rPr>
      </w:pPr>
    </w:p>
    <w:p w:rsidR="0016044A" w:rsidRPr="001055E6" w:rsidRDefault="00920319" w:rsidP="00F62F38">
      <w:pPr>
        <w:pStyle w:val="Ttulo1"/>
      </w:pPr>
      <w:bookmarkStart w:id="49" w:name="_Toc401142730"/>
      <w:r>
        <w:lastRenderedPageBreak/>
        <w:t>Procedimientos</w:t>
      </w:r>
      <w:r w:rsidR="00430C1E">
        <w:t xml:space="preserve"> </w:t>
      </w:r>
      <w:r>
        <w:t>de</w:t>
      </w:r>
      <w:r w:rsidR="00430C1E">
        <w:t xml:space="preserve"> </w:t>
      </w:r>
      <w:r>
        <w:t>Usuario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9"/>
    </w:p>
    <w:p w:rsidR="0016044A" w:rsidRPr="001055E6" w:rsidRDefault="0016044A" w:rsidP="00CE715F">
      <w:pPr>
        <w:pStyle w:val="Note"/>
        <w:numPr>
          <w:ilvl w:val="0"/>
          <w:numId w:val="26"/>
        </w:numPr>
        <w:spacing w:line="276" w:lineRule="auto"/>
        <w:jc w:val="both"/>
        <w:rPr>
          <w:rFonts w:ascii="Times New Roman" w:hAnsi="Times New Roman"/>
        </w:rPr>
      </w:pPr>
      <w:r w:rsidRPr="00AD2A91">
        <w:rPr>
          <w:rFonts w:ascii="Times New Roman" w:hAnsi="Times New Roman"/>
        </w:rPr>
        <w:t xml:space="preserve">Replace &lt;Step 1&gt; and &lt;Step 2&gt; with actual instructions below.  Add steps to </w:t>
      </w:r>
      <w:r w:rsidRPr="001055E6">
        <w:rPr>
          <w:rFonts w:ascii="Times New Roman" w:hAnsi="Times New Roman"/>
        </w:rPr>
        <w:t>the bullet list and then add a Heading 4 below to describe the step in more detail.</w:t>
      </w:r>
    </w:p>
    <w:p w:rsidR="001D5F0A" w:rsidRDefault="001D5F0A" w:rsidP="001D5F0A">
      <w:pPr>
        <w:pStyle w:val="Ttulo2"/>
        <w:rPr>
          <w:lang w:val="es-MX"/>
        </w:rPr>
      </w:pPr>
      <w:bookmarkStart w:id="50" w:name="_Toc295147891"/>
      <w:bookmarkStart w:id="51" w:name="_Toc295149488"/>
      <w:bookmarkStart w:id="52" w:name="_Toc295150575"/>
      <w:bookmarkStart w:id="53" w:name="_Toc295150595"/>
      <w:bookmarkStart w:id="54" w:name="_Toc295150692"/>
      <w:bookmarkStart w:id="55" w:name="_Toc295150947"/>
      <w:bookmarkStart w:id="56" w:name="_Toc295151069"/>
      <w:bookmarkStart w:id="57" w:name="_Toc295151268"/>
      <w:bookmarkStart w:id="58" w:name="_Toc295151520"/>
      <w:bookmarkStart w:id="59" w:name="_Toc401142731"/>
      <w:r>
        <w:rPr>
          <w:lang w:val="es-MX"/>
        </w:rPr>
        <w:t>Definición del formato del Archivo</w:t>
      </w:r>
      <w:bookmarkEnd w:id="59"/>
    </w:p>
    <w:p w:rsidR="0015503D" w:rsidRPr="000E226D" w:rsidRDefault="0015503D" w:rsidP="0015503D">
      <w:pPr>
        <w:pStyle w:val="Bodycopy"/>
        <w:rPr>
          <w:rFonts w:cs="Arial"/>
          <w:color w:val="auto"/>
          <w:lang w:val="es-AR"/>
        </w:rPr>
      </w:pPr>
    </w:p>
    <w:p w:rsidR="001D5F0A" w:rsidRPr="00920319" w:rsidRDefault="001D5F0A" w:rsidP="001D5F0A">
      <w:pPr>
        <w:pStyle w:val="Ttulo2"/>
        <w:rPr>
          <w:lang w:val="es-MX"/>
        </w:rPr>
      </w:pPr>
      <w:bookmarkStart w:id="60" w:name="_Toc40114273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 w:rsidRPr="00920319">
        <w:rPr>
          <w:lang w:val="es-MX"/>
        </w:rPr>
        <w:t xml:space="preserve">Ejecución de la solicitud del </w:t>
      </w:r>
      <w:r>
        <w:rPr>
          <w:lang w:val="es-MX"/>
        </w:rPr>
        <w:t>concurrente</w:t>
      </w:r>
      <w:bookmarkEnd w:id="60"/>
    </w:p>
    <w:p w:rsidR="0015503D" w:rsidRPr="0015503D" w:rsidRDefault="0015503D" w:rsidP="0015503D">
      <w:pPr>
        <w:pStyle w:val="Bodycopy"/>
        <w:numPr>
          <w:ilvl w:val="0"/>
          <w:numId w:val="44"/>
        </w:numPr>
        <w:rPr>
          <w:rFonts w:cs="Arial"/>
          <w:color w:val="auto"/>
          <w:lang w:val="es-AR"/>
        </w:rPr>
      </w:pPr>
      <w:r>
        <w:rPr>
          <w:rFonts w:cs="Arial"/>
          <w:color w:val="auto"/>
          <w:lang w:val="es-AR"/>
        </w:rPr>
        <w:t xml:space="preserve">Ingreso a la responsabilidad que corresponde </w:t>
      </w:r>
    </w:p>
    <w:p w:rsidR="00B40369" w:rsidRDefault="0015503D" w:rsidP="0016044A">
      <w:pPr>
        <w:pStyle w:val="Textoindependiente"/>
        <w:jc w:val="both"/>
        <w:rPr>
          <w:rFonts w:ascii="Times New Roman" w:hAnsi="Times New Roman"/>
          <w:lang w:val="es-AR"/>
        </w:rPr>
      </w:pPr>
      <w:r>
        <w:rPr>
          <w:rFonts w:cs="Arial"/>
          <w:noProof/>
          <w:lang w:val="es-SV" w:eastAsia="es-SV"/>
        </w:rPr>
        <w:drawing>
          <wp:inline distT="0" distB="0" distL="0" distR="0" wp14:anchorId="55FFBE23" wp14:editId="4F2E19C2">
            <wp:extent cx="3313841" cy="2495294"/>
            <wp:effectExtent l="0" t="0" r="1270" b="635"/>
            <wp:docPr id="3" name="Imagen 3" descr="C:\Users\2014\Desktop\SALIDAS VARIAS\D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014\Desktop\SALIDAS VARIAS\DD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21" cy="249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3D" w:rsidRDefault="0015503D" w:rsidP="0015503D">
      <w:pPr>
        <w:pStyle w:val="Textoindependiente"/>
        <w:numPr>
          <w:ilvl w:val="0"/>
          <w:numId w:val="44"/>
        </w:numPr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Ejecutar una nueva solicitud de nombre </w:t>
      </w:r>
      <w:r w:rsidRPr="0015503D">
        <w:rPr>
          <w:rFonts w:cs="Arial"/>
          <w:lang w:val="es-SV"/>
        </w:rPr>
        <w:t xml:space="preserve">XX AR </w:t>
      </w:r>
      <w:proofErr w:type="spellStart"/>
      <w:r w:rsidRPr="0015503D">
        <w:rPr>
          <w:rFonts w:cs="Arial"/>
          <w:lang w:val="es-SV"/>
        </w:rPr>
        <w:t>Drilldown</w:t>
      </w:r>
      <w:proofErr w:type="spellEnd"/>
      <w:r w:rsidRPr="0015503D">
        <w:rPr>
          <w:rFonts w:cs="Arial"/>
          <w:lang w:val="es-SV"/>
        </w:rPr>
        <w:t xml:space="preserve"> </w:t>
      </w:r>
      <w:proofErr w:type="spellStart"/>
      <w:r w:rsidRPr="0015503D">
        <w:rPr>
          <w:rFonts w:cs="Arial"/>
          <w:lang w:val="es-SV"/>
        </w:rPr>
        <w:t>Revenue</w:t>
      </w:r>
      <w:proofErr w:type="spellEnd"/>
    </w:p>
    <w:p w:rsidR="0015503D" w:rsidRDefault="0015503D" w:rsidP="0015503D">
      <w:pPr>
        <w:pStyle w:val="Textoindependiente"/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noProof/>
          <w:lang w:val="es-SV" w:eastAsia="es-SV"/>
        </w:rPr>
        <w:drawing>
          <wp:inline distT="0" distB="0" distL="0" distR="0">
            <wp:extent cx="5672030" cy="3526971"/>
            <wp:effectExtent l="0" t="0" r="5080" b="0"/>
            <wp:docPr id="6" name="Imagen 6" descr="C:\Users\2014\Desktop\SALIDAS VARIAS\D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014\Desktop\SALIDAS VARIAS\DD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844" cy="352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3D" w:rsidRDefault="0015503D" w:rsidP="0015503D">
      <w:pPr>
        <w:pStyle w:val="Textoindependiente"/>
        <w:jc w:val="both"/>
        <w:rPr>
          <w:rFonts w:ascii="Times New Roman" w:hAnsi="Times New Roman"/>
          <w:lang w:val="es-AR"/>
        </w:rPr>
      </w:pPr>
    </w:p>
    <w:p w:rsidR="0015503D" w:rsidRDefault="0015503D" w:rsidP="0015503D">
      <w:pPr>
        <w:pStyle w:val="Textoindependiente"/>
        <w:numPr>
          <w:ilvl w:val="0"/>
          <w:numId w:val="44"/>
        </w:numPr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lastRenderedPageBreak/>
        <w:t xml:space="preserve">Completar los parámetros para las diferentes salidas  en este caso será en </w:t>
      </w:r>
      <w:proofErr w:type="spellStart"/>
      <w:r w:rsidRPr="0015503D">
        <w:rPr>
          <w:rFonts w:ascii="Times New Roman" w:hAnsi="Times New Roman"/>
          <w:b/>
          <w:lang w:val="es-AR"/>
        </w:rPr>
        <w:t>Report</w:t>
      </w:r>
      <w:proofErr w:type="spellEnd"/>
      <w:r w:rsidRPr="0015503D">
        <w:rPr>
          <w:rFonts w:ascii="Times New Roman" w:hAnsi="Times New Roman"/>
          <w:b/>
          <w:lang w:val="es-AR"/>
        </w:rPr>
        <w:t xml:space="preserve"> </w:t>
      </w:r>
      <w:proofErr w:type="spellStart"/>
      <w:r w:rsidRPr="0015503D">
        <w:rPr>
          <w:rFonts w:ascii="Times New Roman" w:hAnsi="Times New Roman"/>
          <w:b/>
          <w:lang w:val="es-AR"/>
        </w:rPr>
        <w:t>format</w:t>
      </w:r>
      <w:proofErr w:type="spellEnd"/>
      <w:r w:rsidRPr="0015503D">
        <w:rPr>
          <w:rFonts w:ascii="Times New Roman" w:hAnsi="Times New Roman"/>
          <w:b/>
          <w:lang w:val="es-AR"/>
        </w:rPr>
        <w:t xml:space="preserve"> y </w:t>
      </w:r>
      <w:proofErr w:type="spellStart"/>
      <w:r w:rsidRPr="0015503D">
        <w:rPr>
          <w:rFonts w:ascii="Times New Roman" w:hAnsi="Times New Roman"/>
          <w:b/>
          <w:lang w:val="es-AR"/>
        </w:rPr>
        <w:t>Accounts</w:t>
      </w:r>
      <w:proofErr w:type="spellEnd"/>
    </w:p>
    <w:p w:rsidR="0015503D" w:rsidRPr="0015503D" w:rsidRDefault="0015503D" w:rsidP="0015503D">
      <w:pPr>
        <w:pStyle w:val="Textoindependiente"/>
        <w:ind w:left="1440"/>
        <w:jc w:val="both"/>
        <w:rPr>
          <w:rFonts w:ascii="Times New Roman" w:hAnsi="Times New Roman"/>
          <w:b/>
        </w:rPr>
      </w:pPr>
      <w:r w:rsidRPr="0015503D">
        <w:rPr>
          <w:rFonts w:ascii="Times New Roman" w:hAnsi="Times New Roman"/>
        </w:rPr>
        <w:t>Co</w:t>
      </w:r>
      <w:r>
        <w:rPr>
          <w:rFonts w:ascii="Times New Roman" w:hAnsi="Times New Roman"/>
        </w:rPr>
        <w:t xml:space="preserve">mo: </w:t>
      </w:r>
      <w:r>
        <w:rPr>
          <w:rFonts w:ascii="Times New Roman" w:hAnsi="Times New Roman"/>
          <w:b/>
        </w:rPr>
        <w:t>Finance AR -</w:t>
      </w:r>
      <w:r w:rsidRPr="0015503D">
        <w:rPr>
          <w:rFonts w:ascii="Times New Roman" w:hAnsi="Times New Roman"/>
          <w:b/>
        </w:rPr>
        <w:t xml:space="preserve"> All Accounting </w:t>
      </w:r>
    </w:p>
    <w:p w:rsidR="0015503D" w:rsidRPr="0015503D" w:rsidRDefault="0015503D" w:rsidP="0015503D">
      <w:pPr>
        <w:pStyle w:val="Textoindependiente"/>
        <w:ind w:left="1440"/>
        <w:jc w:val="both"/>
        <w:rPr>
          <w:rFonts w:ascii="Times New Roman" w:hAnsi="Times New Roman"/>
        </w:rPr>
      </w:pPr>
      <w:r w:rsidRPr="0015503D">
        <w:rPr>
          <w:rFonts w:ascii="Times New Roman" w:hAnsi="Times New Roman"/>
          <w:b/>
        </w:rPr>
        <w:t xml:space="preserve"> Business Delivery </w:t>
      </w:r>
      <w:r>
        <w:rPr>
          <w:rFonts w:ascii="Times New Roman" w:hAnsi="Times New Roman"/>
          <w:b/>
        </w:rPr>
        <w:t xml:space="preserve">- </w:t>
      </w:r>
      <w:r w:rsidRPr="0015503D">
        <w:rPr>
          <w:rFonts w:ascii="Times New Roman" w:hAnsi="Times New Roman"/>
          <w:b/>
        </w:rPr>
        <w:t>Only Revenue</w:t>
      </w:r>
      <w:r>
        <w:rPr>
          <w:rFonts w:ascii="Times New Roman" w:hAnsi="Times New Roman"/>
          <w:b/>
        </w:rPr>
        <w:t xml:space="preserve"> </w:t>
      </w:r>
    </w:p>
    <w:p w:rsidR="0015503D" w:rsidRDefault="0015503D" w:rsidP="0015503D">
      <w:pPr>
        <w:pStyle w:val="Textoindependiente"/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noProof/>
          <w:lang w:val="es-SV" w:eastAsia="es-SV"/>
        </w:rPr>
        <w:drawing>
          <wp:inline distT="0" distB="0" distL="0" distR="0">
            <wp:extent cx="6366510" cy="3059430"/>
            <wp:effectExtent l="0" t="0" r="0" b="7620"/>
            <wp:docPr id="8" name="Imagen 8" descr="C:\Users\2014\Desktop\SALIDAS VARIAS\D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2014\Desktop\SALIDAS VARIAS\DD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3D" w:rsidRDefault="0015503D" w:rsidP="0015503D">
      <w:pPr>
        <w:pStyle w:val="Textoindependiente"/>
        <w:numPr>
          <w:ilvl w:val="0"/>
          <w:numId w:val="44"/>
        </w:numPr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Completar los parámetros de Cuentas </w:t>
      </w:r>
      <w:r w:rsidRPr="0015503D">
        <w:rPr>
          <w:rFonts w:ascii="Times New Roman" w:hAnsi="Times New Roman"/>
          <w:b/>
          <w:lang w:val="es-AR"/>
        </w:rPr>
        <w:t>desde- hasta</w:t>
      </w:r>
    </w:p>
    <w:p w:rsidR="0015503D" w:rsidRDefault="0015503D" w:rsidP="0015503D">
      <w:pPr>
        <w:pStyle w:val="Textoindependiente"/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noProof/>
          <w:lang w:val="es-SV" w:eastAsia="es-SV"/>
        </w:rPr>
        <w:drawing>
          <wp:inline distT="0" distB="0" distL="0" distR="0">
            <wp:extent cx="6366510" cy="3066415"/>
            <wp:effectExtent l="0" t="0" r="0" b="635"/>
            <wp:docPr id="10" name="Imagen 10" descr="C:\Users\2014\Desktop\SALIDAS VARIAS\D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2014\Desktop\SALIDAS VARIAS\DD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3D" w:rsidRDefault="0015503D" w:rsidP="0015503D">
      <w:pPr>
        <w:pStyle w:val="Textoindependiente"/>
        <w:numPr>
          <w:ilvl w:val="0"/>
          <w:numId w:val="44"/>
        </w:numPr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Se finaliza al ejecutar la solicitud para obtener la salida deseada</w:t>
      </w:r>
    </w:p>
    <w:p w:rsidR="0015503D" w:rsidRPr="001B5EE5" w:rsidRDefault="0015503D" w:rsidP="0015503D">
      <w:pPr>
        <w:pStyle w:val="Textoindependiente"/>
        <w:jc w:val="both"/>
        <w:rPr>
          <w:rFonts w:ascii="Times New Roman" w:hAnsi="Times New Roman"/>
          <w:lang w:val="es-AR"/>
        </w:rPr>
      </w:pPr>
    </w:p>
    <w:p w:rsidR="0016044A" w:rsidRPr="003F07AD" w:rsidRDefault="0016044A" w:rsidP="00F62F38">
      <w:pPr>
        <w:pStyle w:val="Ttulo1"/>
      </w:pPr>
      <w:bookmarkStart w:id="61" w:name="_Toc295149489"/>
      <w:bookmarkStart w:id="62" w:name="_Toc295150576"/>
      <w:bookmarkStart w:id="63" w:name="_Toc295150596"/>
      <w:bookmarkStart w:id="64" w:name="_Toc295150693"/>
      <w:bookmarkStart w:id="65" w:name="_Toc295150948"/>
      <w:bookmarkStart w:id="66" w:name="_Toc295151070"/>
      <w:bookmarkStart w:id="67" w:name="_Toc295151269"/>
      <w:bookmarkStart w:id="68" w:name="_Toc295151521"/>
      <w:bookmarkStart w:id="69" w:name="_Toc401142733"/>
      <w:proofErr w:type="spellStart"/>
      <w:r w:rsidRPr="003F07AD">
        <w:lastRenderedPageBreak/>
        <w:t>C</w:t>
      </w:r>
      <w:r>
        <w:t>onsidera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r w:rsidR="00920319">
        <w:t>ciones</w:t>
      </w:r>
      <w:bookmarkEnd w:id="69"/>
      <w:proofErr w:type="spellEnd"/>
    </w:p>
    <w:p w:rsidR="006B6C9D" w:rsidRPr="005D6861" w:rsidRDefault="006B6C9D" w:rsidP="006B6C9D">
      <w:pPr>
        <w:pStyle w:val="Textoindependiente"/>
        <w:spacing w:before="120"/>
        <w:jc w:val="both"/>
        <w:rPr>
          <w:rFonts w:cs="Arial"/>
        </w:rPr>
      </w:pPr>
      <w:bookmarkStart w:id="70" w:name="_Toc295149490"/>
      <w:bookmarkStart w:id="71" w:name="_Toc295150577"/>
      <w:bookmarkStart w:id="72" w:name="_Toc295150597"/>
      <w:bookmarkStart w:id="73" w:name="_Toc295150694"/>
      <w:bookmarkStart w:id="74" w:name="_Toc295150949"/>
      <w:bookmarkStart w:id="75" w:name="_Toc295151071"/>
      <w:bookmarkStart w:id="76" w:name="_Toc295151270"/>
      <w:bookmarkStart w:id="77" w:name="_Toc295151522"/>
    </w:p>
    <w:p w:rsidR="008368B3" w:rsidRPr="005D6861" w:rsidRDefault="008368B3" w:rsidP="008368B3">
      <w:pPr>
        <w:pStyle w:val="Textoindependiente"/>
        <w:spacing w:before="120"/>
        <w:ind w:left="1080"/>
        <w:jc w:val="both"/>
        <w:rPr>
          <w:rFonts w:cs="Arial"/>
          <w:b/>
        </w:rPr>
      </w:pPr>
    </w:p>
    <w:p w:rsidR="00802C96" w:rsidRPr="005D6861" w:rsidRDefault="00802C96" w:rsidP="00802C96">
      <w:pPr>
        <w:pStyle w:val="Textoindependiente"/>
        <w:spacing w:before="120"/>
        <w:jc w:val="both"/>
        <w:rPr>
          <w:rFonts w:cs="Arial"/>
          <w:b/>
        </w:rPr>
      </w:pPr>
    </w:p>
    <w:p w:rsidR="00432AA0" w:rsidRPr="005D6861" w:rsidRDefault="00432AA0" w:rsidP="00874186">
      <w:pPr>
        <w:pStyle w:val="Textoindependiente"/>
        <w:spacing w:before="120"/>
        <w:ind w:left="1667"/>
        <w:jc w:val="both"/>
        <w:rPr>
          <w:rFonts w:cs="Arial"/>
          <w:b/>
        </w:rPr>
      </w:pPr>
    </w:p>
    <w:p w:rsidR="00842372" w:rsidRPr="005D6861" w:rsidRDefault="00842372" w:rsidP="00874186">
      <w:pPr>
        <w:pStyle w:val="Textoindependiente"/>
        <w:spacing w:before="120"/>
        <w:ind w:left="1667"/>
        <w:jc w:val="both"/>
        <w:rPr>
          <w:rFonts w:cs="Arial"/>
        </w:rPr>
      </w:pPr>
    </w:p>
    <w:p w:rsidR="00842372" w:rsidRPr="005D6861" w:rsidRDefault="00842372" w:rsidP="00874186">
      <w:pPr>
        <w:pStyle w:val="Textoindependiente"/>
        <w:spacing w:before="120"/>
        <w:ind w:left="1667"/>
        <w:jc w:val="both"/>
        <w:rPr>
          <w:rFonts w:cs="Arial"/>
        </w:rPr>
      </w:pPr>
    </w:p>
    <w:p w:rsidR="008B31AE" w:rsidRPr="005D6861" w:rsidRDefault="008B31AE" w:rsidP="008B31AE">
      <w:pPr>
        <w:pStyle w:val="Textoindependiente"/>
        <w:spacing w:before="120"/>
        <w:ind w:left="1701"/>
        <w:jc w:val="both"/>
        <w:rPr>
          <w:rFonts w:cs="Arial"/>
          <w:color w:val="FF0000"/>
        </w:rPr>
      </w:pPr>
    </w:p>
    <w:p w:rsidR="00A238D1" w:rsidRPr="005D6861" w:rsidRDefault="00A238D1" w:rsidP="008A2870">
      <w:pPr>
        <w:pStyle w:val="Bodycopy"/>
        <w:ind w:left="360"/>
        <w:jc w:val="both"/>
        <w:rPr>
          <w:lang w:val="en-US"/>
        </w:rPr>
      </w:pPr>
    </w:p>
    <w:p w:rsidR="00A238D1" w:rsidRPr="005D6861" w:rsidRDefault="00A238D1" w:rsidP="0052391B">
      <w:pPr>
        <w:pStyle w:val="Bodycopy"/>
        <w:jc w:val="both"/>
        <w:rPr>
          <w:lang w:val="en-US"/>
        </w:rPr>
      </w:pPr>
    </w:p>
    <w:p w:rsidR="00A238D1" w:rsidRPr="005D6861" w:rsidRDefault="00A238D1" w:rsidP="0052391B">
      <w:pPr>
        <w:pStyle w:val="Bodycopy"/>
        <w:jc w:val="both"/>
        <w:rPr>
          <w:lang w:val="en-US"/>
        </w:rPr>
      </w:pPr>
    </w:p>
    <w:p w:rsidR="002E44A5" w:rsidRPr="005D6861" w:rsidRDefault="002E44A5" w:rsidP="00091F46">
      <w:pPr>
        <w:jc w:val="both"/>
        <w:rPr>
          <w:noProof/>
          <w:highlight w:val="yellow"/>
          <w:lang w:val="en-US" w:eastAsia="es-MX"/>
        </w:rPr>
      </w:pPr>
      <w:bookmarkStart w:id="78" w:name="_Toc295149491"/>
      <w:bookmarkStart w:id="79" w:name="_Toc295150578"/>
      <w:bookmarkStart w:id="80" w:name="_Toc295150598"/>
      <w:bookmarkStart w:id="81" w:name="_Toc295150695"/>
      <w:bookmarkStart w:id="82" w:name="_Toc295150950"/>
      <w:bookmarkStart w:id="83" w:name="_Toc295151072"/>
      <w:bookmarkStart w:id="84" w:name="_Toc295151271"/>
      <w:bookmarkStart w:id="85" w:name="_Toc295151523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4903E9" w:rsidRPr="005D6861" w:rsidRDefault="004903E9" w:rsidP="008622EF">
      <w:pPr>
        <w:rPr>
          <w:noProof/>
          <w:lang w:val="en-US" w:eastAsia="es-MX"/>
        </w:rPr>
      </w:pPr>
    </w:p>
    <w:p w:rsidR="0016044A" w:rsidRDefault="00920319" w:rsidP="00F62F38">
      <w:pPr>
        <w:pStyle w:val="Ttulo1"/>
        <w:rPr>
          <w:lang w:val="es-AR"/>
        </w:rPr>
      </w:pPr>
      <w:bookmarkStart w:id="86" w:name="_Toc401142734"/>
      <w:bookmarkEnd w:id="78"/>
      <w:bookmarkEnd w:id="79"/>
      <w:bookmarkEnd w:id="80"/>
      <w:bookmarkEnd w:id="81"/>
      <w:bookmarkEnd w:id="82"/>
      <w:bookmarkEnd w:id="83"/>
      <w:bookmarkEnd w:id="84"/>
      <w:bookmarkEnd w:id="85"/>
      <w:r>
        <w:rPr>
          <w:lang w:val="es-AR"/>
        </w:rPr>
        <w:lastRenderedPageBreak/>
        <w:t>Configuraciones Necesarias</w:t>
      </w:r>
      <w:bookmarkEnd w:id="86"/>
    </w:p>
    <w:p w:rsidR="00B80B61" w:rsidRPr="00B80B61" w:rsidRDefault="00B80B61" w:rsidP="00B80B61">
      <w:pPr>
        <w:pStyle w:val="Bodycopy"/>
        <w:rPr>
          <w:lang w:val="es-AR"/>
        </w:rPr>
      </w:pPr>
    </w:p>
    <w:p w:rsidR="004005AE" w:rsidRPr="000653F6" w:rsidRDefault="004005AE" w:rsidP="004005AE">
      <w:pPr>
        <w:pStyle w:val="Bodycopy"/>
        <w:rPr>
          <w:color w:val="auto"/>
          <w:lang w:val="es-MX"/>
        </w:rPr>
      </w:pPr>
      <w:r w:rsidRPr="000653F6">
        <w:rPr>
          <w:color w:val="auto"/>
          <w:lang w:val="es-MX"/>
        </w:rPr>
        <w:t xml:space="preserve">Para utilizar </w:t>
      </w:r>
      <w:r w:rsidR="001D31F1">
        <w:rPr>
          <w:color w:val="auto"/>
          <w:lang w:val="es-MX"/>
        </w:rPr>
        <w:t xml:space="preserve">esta interfaz, se necesita que el módulo de </w:t>
      </w:r>
      <w:proofErr w:type="spellStart"/>
      <w:r w:rsidR="006B6C9D">
        <w:rPr>
          <w:color w:val="auto"/>
          <w:lang w:val="es-MX"/>
        </w:rPr>
        <w:t>Payables</w:t>
      </w:r>
      <w:proofErr w:type="spellEnd"/>
      <w:r w:rsidR="001D31F1">
        <w:rPr>
          <w:color w:val="auto"/>
          <w:lang w:val="es-MX"/>
        </w:rPr>
        <w:t xml:space="preserve"> esté configurado y que exista información en:</w:t>
      </w:r>
    </w:p>
    <w:p w:rsidR="004005AE" w:rsidRPr="000653F6" w:rsidRDefault="006B6C9D" w:rsidP="002D024F">
      <w:pPr>
        <w:pStyle w:val="Bodycopy"/>
        <w:numPr>
          <w:ilvl w:val="0"/>
          <w:numId w:val="30"/>
        </w:numPr>
        <w:rPr>
          <w:color w:val="auto"/>
          <w:lang w:val="es-MX"/>
        </w:rPr>
      </w:pPr>
      <w:proofErr w:type="spellStart"/>
      <w:r>
        <w:rPr>
          <w:color w:val="auto"/>
          <w:lang w:val="es-MX"/>
        </w:rPr>
        <w:t>Sites</w:t>
      </w:r>
      <w:proofErr w:type="spellEnd"/>
      <w:r>
        <w:rPr>
          <w:color w:val="auto"/>
          <w:lang w:val="es-MX"/>
        </w:rPr>
        <w:t xml:space="preserve"> de Proveedores</w:t>
      </w:r>
    </w:p>
    <w:p w:rsidR="004005AE" w:rsidRPr="000653F6" w:rsidRDefault="006B6C9D" w:rsidP="002D024F">
      <w:pPr>
        <w:pStyle w:val="Bodycopy"/>
        <w:numPr>
          <w:ilvl w:val="0"/>
          <w:numId w:val="30"/>
        </w:numPr>
        <w:rPr>
          <w:color w:val="auto"/>
          <w:lang w:val="es-MX"/>
        </w:rPr>
      </w:pPr>
      <w:r>
        <w:rPr>
          <w:color w:val="auto"/>
          <w:lang w:val="es-MX"/>
        </w:rPr>
        <w:t>Cuentas bancarias de Proveedores</w:t>
      </w:r>
    </w:p>
    <w:p w:rsidR="00955005" w:rsidRDefault="006B6C9D" w:rsidP="002D024F">
      <w:pPr>
        <w:pStyle w:val="Bodycopy"/>
        <w:numPr>
          <w:ilvl w:val="0"/>
          <w:numId w:val="30"/>
        </w:numPr>
        <w:rPr>
          <w:color w:val="auto"/>
          <w:lang w:val="es-MX"/>
        </w:rPr>
      </w:pPr>
      <w:r>
        <w:rPr>
          <w:color w:val="auto"/>
          <w:lang w:val="es-MX"/>
        </w:rPr>
        <w:t>Grupos de Pago de proveedores</w:t>
      </w:r>
    </w:p>
    <w:p w:rsidR="00955005" w:rsidRDefault="00955005" w:rsidP="00955005">
      <w:pPr>
        <w:pStyle w:val="Bodycopy"/>
        <w:rPr>
          <w:color w:val="auto"/>
          <w:lang w:val="es-MX"/>
        </w:rPr>
      </w:pPr>
    </w:p>
    <w:p w:rsidR="00955005" w:rsidRDefault="00955005" w:rsidP="00955005">
      <w:pPr>
        <w:pStyle w:val="Bodycopy"/>
        <w:ind w:left="720"/>
        <w:rPr>
          <w:b/>
          <w:color w:val="auto"/>
          <w:lang w:val="es-MX"/>
        </w:rPr>
      </w:pPr>
    </w:p>
    <w:p w:rsidR="00955005" w:rsidRPr="00955005" w:rsidRDefault="00955005" w:rsidP="00955005">
      <w:pPr>
        <w:pStyle w:val="Bodycopy"/>
        <w:ind w:left="720"/>
        <w:rPr>
          <w:b/>
          <w:color w:val="auto"/>
          <w:lang w:val="es-MX"/>
        </w:rPr>
      </w:pPr>
    </w:p>
    <w:p w:rsidR="005C6CED" w:rsidRDefault="005C6CED" w:rsidP="005C6CED">
      <w:pPr>
        <w:pStyle w:val="Prrafodelista"/>
        <w:rPr>
          <w:lang w:eastAsia="es-AR"/>
        </w:rPr>
      </w:pPr>
    </w:p>
    <w:p w:rsidR="005C6CED" w:rsidRDefault="005C6CED" w:rsidP="005C6CED">
      <w:pPr>
        <w:pStyle w:val="Bodycopy"/>
        <w:rPr>
          <w:color w:val="auto"/>
          <w:lang w:val="es-MX"/>
        </w:rPr>
      </w:pPr>
    </w:p>
    <w:p w:rsidR="00D55312" w:rsidRPr="000653F6" w:rsidRDefault="00D55312" w:rsidP="00D55312">
      <w:pPr>
        <w:pStyle w:val="Bodycopy"/>
        <w:ind w:left="720"/>
        <w:rPr>
          <w:color w:val="auto"/>
          <w:lang w:val="es-MX"/>
        </w:rPr>
      </w:pPr>
    </w:p>
    <w:p w:rsidR="00316DD1" w:rsidRPr="000653F6" w:rsidRDefault="00316DD1" w:rsidP="00CB3D60">
      <w:pPr>
        <w:pStyle w:val="Bodycopy"/>
        <w:ind w:left="720"/>
        <w:rPr>
          <w:color w:val="auto"/>
          <w:lang w:val="es-MX"/>
        </w:rPr>
      </w:pPr>
    </w:p>
    <w:p w:rsidR="004005AE" w:rsidRPr="004005AE" w:rsidRDefault="004005AE" w:rsidP="004005AE">
      <w:pPr>
        <w:pStyle w:val="Bodycopy"/>
        <w:rPr>
          <w:lang w:val="es-AR"/>
        </w:rPr>
      </w:pPr>
    </w:p>
    <w:p w:rsidR="0016044A" w:rsidRPr="006A0977" w:rsidRDefault="00774EA1" w:rsidP="00F62F38">
      <w:pPr>
        <w:pStyle w:val="Ttulo1"/>
        <w:rPr>
          <w:lang w:val="es-SV"/>
        </w:rPr>
      </w:pPr>
      <w:bookmarkStart w:id="87" w:name="_Toc211227979"/>
      <w:bookmarkStart w:id="88" w:name="_Toc295149492"/>
      <w:bookmarkStart w:id="89" w:name="_Toc295150579"/>
      <w:bookmarkStart w:id="90" w:name="_Toc295150599"/>
      <w:bookmarkStart w:id="91" w:name="_Toc295150696"/>
      <w:bookmarkStart w:id="92" w:name="_Toc295150951"/>
      <w:bookmarkStart w:id="93" w:name="_Toc295151073"/>
      <w:bookmarkStart w:id="94" w:name="_Toc295151272"/>
      <w:bookmarkStart w:id="95" w:name="_Toc295151524"/>
      <w:bookmarkStart w:id="96" w:name="_Toc401142735"/>
      <w:r w:rsidRPr="006A0977">
        <w:rPr>
          <w:lang w:val="es-SV"/>
        </w:rPr>
        <w:lastRenderedPageBreak/>
        <w:t>Características de la Customización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035D91" w:rsidRDefault="00035D91" w:rsidP="00177C39">
      <w:pPr>
        <w:pStyle w:val="Bodycopy"/>
        <w:jc w:val="both"/>
        <w:rPr>
          <w:lang w:val="es-MX"/>
        </w:rPr>
      </w:pPr>
    </w:p>
    <w:p w:rsidR="00664279" w:rsidRPr="000653F6" w:rsidRDefault="00F41857" w:rsidP="00177C39">
      <w:pPr>
        <w:pStyle w:val="Bodycopy"/>
        <w:jc w:val="both"/>
        <w:rPr>
          <w:color w:val="auto"/>
          <w:lang w:val="es-MX"/>
        </w:rPr>
      </w:pPr>
      <w:r w:rsidRPr="000653F6">
        <w:rPr>
          <w:color w:val="auto"/>
          <w:lang w:val="es-MX"/>
        </w:rPr>
        <w:t>Características.</w:t>
      </w:r>
    </w:p>
    <w:p w:rsidR="00104624" w:rsidRDefault="00104624" w:rsidP="00F325AE">
      <w:pPr>
        <w:pStyle w:val="Bodycopy"/>
        <w:numPr>
          <w:ilvl w:val="0"/>
          <w:numId w:val="28"/>
        </w:numPr>
        <w:jc w:val="both"/>
        <w:rPr>
          <w:color w:val="auto"/>
          <w:lang w:val="es-MX"/>
        </w:rPr>
      </w:pPr>
      <w:r>
        <w:rPr>
          <w:color w:val="auto"/>
          <w:lang w:val="es-MX"/>
        </w:rPr>
        <w:t>Se creara una pantalla de mantenimiento para los formatos de archivo.</w:t>
      </w:r>
    </w:p>
    <w:p w:rsidR="00104624" w:rsidRDefault="00104624" w:rsidP="00F325AE">
      <w:pPr>
        <w:pStyle w:val="Bodycopy"/>
        <w:numPr>
          <w:ilvl w:val="0"/>
          <w:numId w:val="28"/>
        </w:numPr>
        <w:jc w:val="both"/>
        <w:rPr>
          <w:color w:val="auto"/>
          <w:lang w:val="es-MX"/>
        </w:rPr>
      </w:pPr>
      <w:r>
        <w:rPr>
          <w:color w:val="auto"/>
          <w:lang w:val="es-MX"/>
        </w:rPr>
        <w:t xml:space="preserve">Se asignaran un Flex </w:t>
      </w:r>
      <w:proofErr w:type="spellStart"/>
      <w:r>
        <w:rPr>
          <w:color w:val="auto"/>
          <w:lang w:val="es-MX"/>
        </w:rPr>
        <w:t>Value</w:t>
      </w:r>
      <w:proofErr w:type="spellEnd"/>
      <w:r>
        <w:rPr>
          <w:color w:val="auto"/>
          <w:lang w:val="es-MX"/>
        </w:rPr>
        <w:t xml:space="preserve"> descriptivo. En “</w:t>
      </w:r>
      <w:proofErr w:type="spellStart"/>
      <w:r w:rsidRPr="00104624">
        <w:rPr>
          <w:color w:val="auto"/>
          <w:lang w:val="es-MX"/>
        </w:rPr>
        <w:t>Payment</w:t>
      </w:r>
      <w:proofErr w:type="spellEnd"/>
      <w:r w:rsidRPr="00104624">
        <w:rPr>
          <w:color w:val="auto"/>
          <w:lang w:val="es-MX"/>
        </w:rPr>
        <w:t xml:space="preserve"> </w:t>
      </w:r>
      <w:proofErr w:type="spellStart"/>
      <w:r w:rsidRPr="00104624">
        <w:rPr>
          <w:color w:val="auto"/>
          <w:lang w:val="es-MX"/>
        </w:rPr>
        <w:t>Documents</w:t>
      </w:r>
      <w:proofErr w:type="spellEnd"/>
      <w:r>
        <w:rPr>
          <w:color w:val="auto"/>
          <w:lang w:val="es-MX"/>
        </w:rPr>
        <w:t xml:space="preserve">” de la aplicación </w:t>
      </w:r>
      <w:r w:rsidRPr="00104624">
        <w:rPr>
          <w:color w:val="auto"/>
          <w:lang w:val="es-MX"/>
        </w:rPr>
        <w:t>Cash Management</w:t>
      </w:r>
      <w:r w:rsidR="00D35509">
        <w:rPr>
          <w:color w:val="auto"/>
          <w:lang w:val="es-MX"/>
        </w:rPr>
        <w:t>, donde se podrá signar uno de los formatos creados.</w:t>
      </w:r>
    </w:p>
    <w:p w:rsidR="00F41857" w:rsidRDefault="00D35509" w:rsidP="00F325AE">
      <w:pPr>
        <w:pStyle w:val="Bodycopy"/>
        <w:numPr>
          <w:ilvl w:val="0"/>
          <w:numId w:val="28"/>
        </w:numPr>
        <w:jc w:val="both"/>
        <w:rPr>
          <w:color w:val="auto"/>
          <w:lang w:val="es-MX"/>
        </w:rPr>
      </w:pPr>
      <w:r>
        <w:rPr>
          <w:color w:val="auto"/>
          <w:lang w:val="es-MX"/>
        </w:rPr>
        <w:t>La petición del archivo s</w:t>
      </w:r>
      <w:r w:rsidR="00F41857" w:rsidRPr="000653F6">
        <w:rPr>
          <w:color w:val="auto"/>
          <w:lang w:val="es-MX"/>
        </w:rPr>
        <w:t xml:space="preserve">e </w:t>
      </w:r>
      <w:r w:rsidR="00522508" w:rsidRPr="000653F6">
        <w:rPr>
          <w:color w:val="auto"/>
          <w:lang w:val="es-MX"/>
        </w:rPr>
        <w:t>hará</w:t>
      </w:r>
      <w:r w:rsidR="00F41857" w:rsidRPr="000653F6">
        <w:rPr>
          <w:color w:val="auto"/>
          <w:lang w:val="es-MX"/>
        </w:rPr>
        <w:t xml:space="preserve"> m</w:t>
      </w:r>
      <w:r w:rsidR="000653F6">
        <w:rPr>
          <w:color w:val="auto"/>
          <w:lang w:val="es-MX"/>
        </w:rPr>
        <w:t>ediante un programa concurren</w:t>
      </w:r>
      <w:r>
        <w:rPr>
          <w:color w:val="auto"/>
          <w:lang w:val="es-MX"/>
        </w:rPr>
        <w:t>te con los parámetros definidos anteriormente en este documento.</w:t>
      </w:r>
    </w:p>
    <w:p w:rsidR="00F41857" w:rsidRDefault="00522508" w:rsidP="00F325AE">
      <w:pPr>
        <w:pStyle w:val="Bodycopy"/>
        <w:numPr>
          <w:ilvl w:val="0"/>
          <w:numId w:val="28"/>
        </w:numPr>
        <w:jc w:val="both"/>
        <w:rPr>
          <w:color w:val="auto"/>
          <w:lang w:val="es-MX"/>
        </w:rPr>
      </w:pPr>
      <w:r w:rsidRPr="000653F6">
        <w:rPr>
          <w:color w:val="auto"/>
          <w:lang w:val="es-MX"/>
        </w:rPr>
        <w:t>Estará</w:t>
      </w:r>
      <w:r w:rsidR="00F41857" w:rsidRPr="000653F6">
        <w:rPr>
          <w:color w:val="auto"/>
          <w:lang w:val="es-MX"/>
        </w:rPr>
        <w:t xml:space="preserve"> disponible para ejecutarse cuando el usuario lo requiera.</w:t>
      </w:r>
    </w:p>
    <w:p w:rsidR="00905CBA" w:rsidRPr="00BA4C14" w:rsidRDefault="00905CBA" w:rsidP="007134DC">
      <w:pPr>
        <w:pStyle w:val="Bodycopy"/>
        <w:ind w:left="720"/>
        <w:jc w:val="both"/>
        <w:rPr>
          <w:lang w:val="es-MX"/>
        </w:rPr>
      </w:pPr>
    </w:p>
    <w:p w:rsidR="00664279" w:rsidRPr="00664279" w:rsidRDefault="00664279" w:rsidP="00177C39">
      <w:pPr>
        <w:pStyle w:val="Bodycopy"/>
        <w:jc w:val="both"/>
        <w:rPr>
          <w:highlight w:val="magenta"/>
          <w:lang w:val="es-ES"/>
        </w:rPr>
      </w:pPr>
    </w:p>
    <w:p w:rsidR="0016044A" w:rsidRPr="00CA030C" w:rsidRDefault="0016044A" w:rsidP="0016044A">
      <w:pPr>
        <w:pStyle w:val="Textoindependiente"/>
        <w:rPr>
          <w:rFonts w:ascii="Times New Roman" w:hAnsi="Times New Roman"/>
          <w:lang w:val="es-MX"/>
        </w:rPr>
      </w:pPr>
    </w:p>
    <w:p w:rsidR="0016044A" w:rsidRPr="00CA030C" w:rsidRDefault="0016044A" w:rsidP="0016044A">
      <w:pPr>
        <w:pStyle w:val="Textoindependiente"/>
        <w:rPr>
          <w:rFonts w:ascii="Times New Roman" w:hAnsi="Times New Roman"/>
          <w:lang w:val="es-MX"/>
        </w:rPr>
      </w:pPr>
    </w:p>
    <w:p w:rsidR="0016044A" w:rsidRPr="00CA030C" w:rsidRDefault="0016044A" w:rsidP="0016044A">
      <w:pPr>
        <w:pStyle w:val="Textoindependiente"/>
        <w:ind w:left="1800"/>
        <w:jc w:val="both"/>
        <w:rPr>
          <w:rFonts w:ascii="Times New Roman" w:hAnsi="Times New Roman"/>
          <w:lang w:val="es-MX"/>
        </w:rPr>
      </w:pPr>
    </w:p>
    <w:p w:rsidR="001B5EE5" w:rsidRPr="00884875" w:rsidRDefault="001B5EE5" w:rsidP="00F62F38">
      <w:pPr>
        <w:pStyle w:val="Ttulo1"/>
        <w:rPr>
          <w:lang w:val="es-AR"/>
        </w:rPr>
        <w:sectPr w:rsidR="001B5EE5" w:rsidRPr="00884875" w:rsidSect="005962BD">
          <w:headerReference w:type="default" r:id="rId20"/>
          <w:footerReference w:type="default" r:id="rId21"/>
          <w:headerReference w:type="first" r:id="rId22"/>
          <w:footerReference w:type="first" r:id="rId23"/>
          <w:pgSz w:w="12240" w:h="15840" w:code="1"/>
          <w:pgMar w:top="1440" w:right="758" w:bottom="634" w:left="1440" w:header="576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  <w:bookmarkStart w:id="97" w:name="_Toc295149493"/>
      <w:bookmarkStart w:id="98" w:name="_Toc295150580"/>
      <w:bookmarkStart w:id="99" w:name="_Toc295150600"/>
      <w:bookmarkStart w:id="100" w:name="_Toc295150697"/>
      <w:bookmarkStart w:id="101" w:name="_Toc295150952"/>
      <w:bookmarkStart w:id="102" w:name="_Toc295151074"/>
      <w:bookmarkStart w:id="103" w:name="_Toc295151273"/>
      <w:bookmarkStart w:id="104" w:name="_Toc295151525"/>
      <w:bookmarkStart w:id="105" w:name="_Toc211227980"/>
    </w:p>
    <w:p w:rsidR="0016044A" w:rsidRPr="005418A1" w:rsidRDefault="0016044A" w:rsidP="00F62F38">
      <w:pPr>
        <w:pStyle w:val="Ttulo1"/>
        <w:rPr>
          <w:lang w:val="es-SV"/>
        </w:rPr>
      </w:pPr>
      <w:bookmarkStart w:id="106" w:name="_Toc401142736"/>
      <w:r w:rsidRPr="005418A1">
        <w:rPr>
          <w:lang w:val="es-SV"/>
        </w:rPr>
        <w:lastRenderedPageBreak/>
        <w:t>An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 w:rsidR="00920319" w:rsidRPr="005418A1">
        <w:rPr>
          <w:lang w:val="es-SV"/>
        </w:rPr>
        <w:t>exos</w:t>
      </w:r>
      <w:bookmarkEnd w:id="106"/>
    </w:p>
    <w:bookmarkEnd w:id="105"/>
    <w:p w:rsidR="005C6CED" w:rsidRPr="00D55312" w:rsidRDefault="007D4A62" w:rsidP="005C6CED">
      <w:pPr>
        <w:pStyle w:val="Bodycopy"/>
        <w:rPr>
          <w:lang w:val="es-AR"/>
        </w:rPr>
      </w:pPr>
      <w:r w:rsidRPr="005418A1">
        <w:rPr>
          <w:lang w:val="es-SV"/>
        </w:rPr>
        <w:t>Ninguno</w:t>
      </w:r>
    </w:p>
    <w:p w:rsidR="001951AF" w:rsidRPr="0042633B" w:rsidRDefault="0042633B" w:rsidP="0042633B">
      <w:pPr>
        <w:pStyle w:val="Ttulo1"/>
        <w:rPr>
          <w:lang w:val="es-MX"/>
        </w:rPr>
      </w:pPr>
      <w:bookmarkStart w:id="107" w:name="_Toc401142737"/>
      <w:r w:rsidRPr="0042633B">
        <w:rPr>
          <w:lang w:val="es-MX"/>
        </w:rPr>
        <w:lastRenderedPageBreak/>
        <w:t xml:space="preserve">Asuntos Pendientes y Cerrados </w:t>
      </w:r>
      <w:r w:rsidR="00C97619">
        <w:rPr>
          <w:lang w:val="es-MX"/>
        </w:rPr>
        <w:t>para</w:t>
      </w:r>
      <w:r w:rsidRPr="0042633B">
        <w:rPr>
          <w:lang w:val="es-MX"/>
        </w:rPr>
        <w:t xml:space="preserve"> este Entregable</w:t>
      </w:r>
      <w:bookmarkEnd w:id="107"/>
    </w:p>
    <w:p w:rsidR="005838F7" w:rsidRPr="00380AB1" w:rsidRDefault="00920319" w:rsidP="00183079">
      <w:pPr>
        <w:pStyle w:val="Ttulo2"/>
      </w:pPr>
      <w:bookmarkStart w:id="108" w:name="_Toc292814685"/>
      <w:bookmarkStart w:id="109" w:name="_Toc292814943"/>
      <w:bookmarkStart w:id="110" w:name="_Toc292872899"/>
      <w:bookmarkStart w:id="111" w:name="_Toc292875976"/>
      <w:bookmarkStart w:id="112" w:name="_Toc292876032"/>
      <w:bookmarkStart w:id="113" w:name="_Toc292877987"/>
      <w:bookmarkStart w:id="114" w:name="_Toc292878019"/>
      <w:bookmarkStart w:id="115" w:name="_Toc292878335"/>
      <w:bookmarkStart w:id="116" w:name="_Toc292878456"/>
      <w:bookmarkStart w:id="117" w:name="_Toc292878483"/>
      <w:bookmarkStart w:id="118" w:name="_Toc292878564"/>
      <w:bookmarkStart w:id="119" w:name="_Toc292878591"/>
      <w:bookmarkStart w:id="120" w:name="_Toc292878618"/>
      <w:bookmarkStart w:id="121" w:name="_Toc292878868"/>
      <w:bookmarkStart w:id="122" w:name="_Toc292878895"/>
      <w:bookmarkStart w:id="123" w:name="_Toc292814686"/>
      <w:bookmarkStart w:id="124" w:name="_Toc292814944"/>
      <w:bookmarkStart w:id="125" w:name="_Toc292872900"/>
      <w:bookmarkStart w:id="126" w:name="_Toc292875977"/>
      <w:bookmarkStart w:id="127" w:name="_Toc292876033"/>
      <w:bookmarkStart w:id="128" w:name="_Toc292877988"/>
      <w:bookmarkStart w:id="129" w:name="_Toc292878020"/>
      <w:bookmarkStart w:id="130" w:name="_Toc292878336"/>
      <w:bookmarkStart w:id="131" w:name="_Toc292878457"/>
      <w:bookmarkStart w:id="132" w:name="_Toc292878484"/>
      <w:bookmarkStart w:id="133" w:name="_Toc292878565"/>
      <w:bookmarkStart w:id="134" w:name="_Toc292878592"/>
      <w:bookmarkStart w:id="135" w:name="_Toc292878619"/>
      <w:bookmarkStart w:id="136" w:name="_Toc292878869"/>
      <w:bookmarkStart w:id="137" w:name="_Toc292878896"/>
      <w:bookmarkStart w:id="138" w:name="_Toc239260076"/>
      <w:bookmarkStart w:id="139" w:name="_Toc401142738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proofErr w:type="spellStart"/>
      <w:r>
        <w:t>Asuntos</w:t>
      </w:r>
      <w:bookmarkEnd w:id="138"/>
      <w:r w:rsidR="0042633B">
        <w:t>Pendientes</w:t>
      </w:r>
      <w:bookmarkEnd w:id="139"/>
      <w:proofErr w:type="spellEnd"/>
    </w:p>
    <w:p w:rsidR="005838F7" w:rsidRPr="00380AB1" w:rsidRDefault="005838F7" w:rsidP="005838F7">
      <w:pPr>
        <w:pStyle w:val="Textoindependiente"/>
        <w:rPr>
          <w:rFonts w:cs="Arial"/>
        </w:rPr>
      </w:pPr>
    </w:p>
    <w:tbl>
      <w:tblPr>
        <w:tblW w:w="10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0"/>
        <w:gridCol w:w="1793"/>
        <w:gridCol w:w="1951"/>
        <w:gridCol w:w="1842"/>
        <w:gridCol w:w="1701"/>
        <w:gridCol w:w="1947"/>
      </w:tblGrid>
      <w:tr w:rsidR="005838F7" w:rsidRPr="00380AB1" w:rsidTr="00920319">
        <w:trPr>
          <w:tblHeader/>
        </w:trPr>
        <w:tc>
          <w:tcPr>
            <w:tcW w:w="1290" w:type="dxa"/>
            <w:shd w:val="pct10" w:color="auto" w:fill="auto"/>
          </w:tcPr>
          <w:p w:rsidR="005838F7" w:rsidRPr="005838F7" w:rsidRDefault="005838F7" w:rsidP="005838F7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 w:rsidRPr="005838F7"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ID</w:t>
            </w:r>
          </w:p>
        </w:tc>
        <w:tc>
          <w:tcPr>
            <w:tcW w:w="1793" w:type="dxa"/>
            <w:shd w:val="pct10" w:color="auto" w:fill="auto"/>
          </w:tcPr>
          <w:p w:rsidR="005838F7" w:rsidRPr="005838F7" w:rsidRDefault="00920319" w:rsidP="005838F7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Asunto</w:t>
            </w:r>
          </w:p>
        </w:tc>
        <w:tc>
          <w:tcPr>
            <w:tcW w:w="1951" w:type="dxa"/>
            <w:shd w:val="pct10" w:color="auto" w:fill="auto"/>
          </w:tcPr>
          <w:p w:rsidR="005838F7" w:rsidRPr="005838F7" w:rsidRDefault="00920319" w:rsidP="005838F7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Resolución</w:t>
            </w:r>
          </w:p>
        </w:tc>
        <w:tc>
          <w:tcPr>
            <w:tcW w:w="1842" w:type="dxa"/>
            <w:shd w:val="pct10" w:color="auto" w:fill="auto"/>
          </w:tcPr>
          <w:p w:rsidR="005838F7" w:rsidRPr="005838F7" w:rsidRDefault="00920319" w:rsidP="005838F7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Responsabilidad</w:t>
            </w:r>
          </w:p>
        </w:tc>
        <w:tc>
          <w:tcPr>
            <w:tcW w:w="1701" w:type="dxa"/>
            <w:shd w:val="pct10" w:color="auto" w:fill="auto"/>
          </w:tcPr>
          <w:p w:rsidR="005838F7" w:rsidRPr="005838F7" w:rsidRDefault="00920319" w:rsidP="005838F7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Fecha Objetivo</w:t>
            </w:r>
          </w:p>
        </w:tc>
        <w:tc>
          <w:tcPr>
            <w:tcW w:w="1947" w:type="dxa"/>
            <w:shd w:val="pct10" w:color="auto" w:fill="auto"/>
          </w:tcPr>
          <w:p w:rsidR="005838F7" w:rsidRPr="005838F7" w:rsidRDefault="00920319" w:rsidP="005838F7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Fecha de Impacto</w:t>
            </w:r>
          </w:p>
        </w:tc>
      </w:tr>
      <w:tr w:rsidR="005838F7" w:rsidRPr="00380AB1" w:rsidTr="00920319">
        <w:trPr>
          <w:trHeight w:val="205"/>
        </w:trPr>
        <w:tc>
          <w:tcPr>
            <w:tcW w:w="1290" w:type="dxa"/>
          </w:tcPr>
          <w:p w:rsidR="005C2F2A" w:rsidRPr="005838F7" w:rsidRDefault="005C2F2A" w:rsidP="005C2F2A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93" w:type="dxa"/>
          </w:tcPr>
          <w:p w:rsidR="005838F7" w:rsidRPr="005838F7" w:rsidRDefault="005838F7" w:rsidP="00AE2012">
            <w:pPr>
              <w:pStyle w:val="TableText0"/>
              <w:numPr>
                <w:ilvl w:val="12"/>
                <w:numId w:val="0"/>
              </w:numPr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C2F2A">
            <w:pPr>
              <w:pStyle w:val="TableText0"/>
              <w:numPr>
                <w:ilvl w:val="12"/>
                <w:numId w:val="0"/>
              </w:numPr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B54B0C">
            <w:pPr>
              <w:pStyle w:val="TableText0"/>
              <w:numPr>
                <w:ilvl w:val="12"/>
                <w:numId w:val="0"/>
              </w:numPr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  <w:tr w:rsidR="005838F7" w:rsidRPr="00380AB1" w:rsidTr="00920319">
        <w:tc>
          <w:tcPr>
            <w:tcW w:w="1290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93" w:type="dxa"/>
          </w:tcPr>
          <w:p w:rsidR="005838F7" w:rsidRPr="005C2F2A" w:rsidRDefault="005838F7" w:rsidP="005C2F2A">
            <w:pPr>
              <w:pStyle w:val="TableText0"/>
              <w:numPr>
                <w:ilvl w:val="12"/>
                <w:numId w:val="0"/>
              </w:numPr>
              <w:rPr>
                <w:rFonts w:ascii="Arial" w:hAnsi="Arial"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  <w:tr w:rsidR="005838F7" w:rsidRPr="00380AB1" w:rsidTr="00920319">
        <w:tc>
          <w:tcPr>
            <w:tcW w:w="1290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93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</w:tbl>
    <w:p w:rsidR="005838F7" w:rsidRPr="00380AB1" w:rsidRDefault="00C97619" w:rsidP="00183079">
      <w:pPr>
        <w:pStyle w:val="Ttulo2"/>
      </w:pPr>
      <w:bookmarkStart w:id="140" w:name="_Toc239260077"/>
      <w:bookmarkStart w:id="141" w:name="_Toc401142739"/>
      <w:proofErr w:type="spellStart"/>
      <w:r>
        <w:t>AsuntosCerrados</w:t>
      </w:r>
      <w:bookmarkEnd w:id="140"/>
      <w:bookmarkEnd w:id="141"/>
      <w:proofErr w:type="spellEnd"/>
    </w:p>
    <w:p w:rsidR="005838F7" w:rsidRPr="00380AB1" w:rsidRDefault="005838F7" w:rsidP="005838F7">
      <w:pPr>
        <w:pStyle w:val="Textoindependiente"/>
        <w:ind w:hanging="1080"/>
        <w:rPr>
          <w:rFonts w:cs="Arial"/>
        </w:rPr>
      </w:pPr>
    </w:p>
    <w:tbl>
      <w:tblPr>
        <w:tblW w:w="10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06"/>
        <w:gridCol w:w="1877"/>
        <w:gridCol w:w="1951"/>
        <w:gridCol w:w="1842"/>
        <w:gridCol w:w="1701"/>
        <w:gridCol w:w="1947"/>
      </w:tblGrid>
      <w:tr w:rsidR="00920319" w:rsidRPr="00380AB1" w:rsidTr="009A0A76">
        <w:trPr>
          <w:tblHeader/>
        </w:trPr>
        <w:tc>
          <w:tcPr>
            <w:tcW w:w="1206" w:type="dxa"/>
            <w:shd w:val="pct10" w:color="auto" w:fill="auto"/>
          </w:tcPr>
          <w:p w:rsidR="00920319" w:rsidRPr="005838F7" w:rsidRDefault="00920319" w:rsidP="00920319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 w:rsidRPr="005838F7"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ID</w:t>
            </w:r>
          </w:p>
        </w:tc>
        <w:tc>
          <w:tcPr>
            <w:tcW w:w="1877" w:type="dxa"/>
            <w:shd w:val="pct10" w:color="auto" w:fill="auto"/>
          </w:tcPr>
          <w:p w:rsidR="00920319" w:rsidRPr="005838F7" w:rsidRDefault="00920319" w:rsidP="00920319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Asunto</w:t>
            </w:r>
          </w:p>
        </w:tc>
        <w:tc>
          <w:tcPr>
            <w:tcW w:w="1951" w:type="dxa"/>
            <w:shd w:val="pct10" w:color="auto" w:fill="auto"/>
          </w:tcPr>
          <w:p w:rsidR="00920319" w:rsidRPr="005838F7" w:rsidRDefault="00920319" w:rsidP="00920319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Resolución</w:t>
            </w:r>
          </w:p>
        </w:tc>
        <w:tc>
          <w:tcPr>
            <w:tcW w:w="1842" w:type="dxa"/>
            <w:shd w:val="pct10" w:color="auto" w:fill="auto"/>
          </w:tcPr>
          <w:p w:rsidR="00920319" w:rsidRPr="005838F7" w:rsidRDefault="00920319" w:rsidP="00920319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Responsabilidad</w:t>
            </w:r>
          </w:p>
        </w:tc>
        <w:tc>
          <w:tcPr>
            <w:tcW w:w="1701" w:type="dxa"/>
            <w:shd w:val="pct10" w:color="auto" w:fill="auto"/>
          </w:tcPr>
          <w:p w:rsidR="00920319" w:rsidRPr="005838F7" w:rsidRDefault="00920319" w:rsidP="00920319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Fecha Objetivo</w:t>
            </w:r>
          </w:p>
        </w:tc>
        <w:tc>
          <w:tcPr>
            <w:tcW w:w="1947" w:type="dxa"/>
            <w:shd w:val="pct10" w:color="auto" w:fill="auto"/>
          </w:tcPr>
          <w:p w:rsidR="00920319" w:rsidRPr="005838F7" w:rsidRDefault="00920319" w:rsidP="00920319">
            <w:pPr>
              <w:pStyle w:val="TableHeading"/>
              <w:numPr>
                <w:ilvl w:val="12"/>
                <w:numId w:val="0"/>
              </w:numPr>
              <w:ind w:left="2869" w:right="-109" w:hanging="2694"/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</w:pPr>
            <w:r>
              <w:rPr>
                <w:rFonts w:ascii="Arial Bold" w:hAnsi="Arial Bold"/>
                <w:bCs/>
                <w:color w:val="002776"/>
                <w:sz w:val="18"/>
                <w:szCs w:val="18"/>
                <w:lang w:eastAsia="en-US"/>
              </w:rPr>
              <w:t>Fecha de Impacto</w:t>
            </w:r>
          </w:p>
        </w:tc>
      </w:tr>
      <w:tr w:rsidR="005838F7" w:rsidRPr="00380AB1" w:rsidTr="009A0A76">
        <w:tc>
          <w:tcPr>
            <w:tcW w:w="1206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7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  <w:tr w:rsidR="005838F7" w:rsidRPr="00380AB1" w:rsidTr="009A0A76">
        <w:tc>
          <w:tcPr>
            <w:tcW w:w="1206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7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  <w:tr w:rsidR="005838F7" w:rsidRPr="00380AB1" w:rsidTr="009A0A76">
        <w:tc>
          <w:tcPr>
            <w:tcW w:w="1206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7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  <w:tr w:rsidR="005838F7" w:rsidRPr="00380AB1" w:rsidTr="009A0A76">
        <w:tc>
          <w:tcPr>
            <w:tcW w:w="1206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7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5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842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701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  <w:tc>
          <w:tcPr>
            <w:tcW w:w="1947" w:type="dxa"/>
          </w:tcPr>
          <w:p w:rsidR="005838F7" w:rsidRPr="005838F7" w:rsidRDefault="005838F7" w:rsidP="005838F7">
            <w:pPr>
              <w:pStyle w:val="TableText0"/>
              <w:numPr>
                <w:ilvl w:val="12"/>
                <w:numId w:val="0"/>
              </w:numPr>
              <w:jc w:val="center"/>
              <w:rPr>
                <w:rFonts w:ascii="Arial" w:hAnsi="Arial"/>
                <w:i/>
                <w:color w:val="0000FF"/>
                <w:sz w:val="18"/>
                <w:szCs w:val="18"/>
                <w:lang w:val="es-MX" w:eastAsia="en-US"/>
              </w:rPr>
            </w:pPr>
          </w:p>
        </w:tc>
      </w:tr>
      <w:bookmarkEnd w:id="9"/>
      <w:bookmarkEnd w:id="10"/>
    </w:tbl>
    <w:p w:rsidR="005838F7" w:rsidRPr="005838F7" w:rsidRDefault="005838F7" w:rsidP="005838F7">
      <w:pPr>
        <w:pStyle w:val="Bodycopy"/>
        <w:rPr>
          <w:lang w:val="en-US"/>
        </w:rPr>
      </w:pPr>
    </w:p>
    <w:sectPr w:rsidR="005838F7" w:rsidRPr="005838F7" w:rsidSect="005D77BB">
      <w:pgSz w:w="12240" w:h="15840" w:code="1"/>
      <w:pgMar w:top="1440" w:right="758" w:bottom="634" w:left="1440" w:header="720" w:footer="720" w:gutter="0"/>
      <w:pgBorders w:offsetFrom="page">
        <w:top w:val="single" w:sz="4" w:space="24" w:color="FFFFFF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015" w:rsidRDefault="00B57015">
      <w:r>
        <w:separator/>
      </w:r>
    </w:p>
    <w:p w:rsidR="00B57015" w:rsidRDefault="00B57015"/>
    <w:p w:rsidR="00B57015" w:rsidRDefault="00B57015"/>
  </w:endnote>
  <w:endnote w:type="continuationSeparator" w:id="0">
    <w:p w:rsidR="00B57015" w:rsidRDefault="00B57015">
      <w:r>
        <w:continuationSeparator/>
      </w:r>
    </w:p>
    <w:p w:rsidR="00B57015" w:rsidRDefault="00B57015"/>
    <w:p w:rsidR="00B57015" w:rsidRDefault="00B570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altName w:val="Arial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 3">
    <w:altName w:val="Bell MT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Spacing w:w="20" w:type="dxa"/>
      <w:tblBorders>
        <w:top w:val="single" w:sz="8" w:space="0" w:color="002776"/>
      </w:tblBorders>
      <w:tblLook w:val="04A0" w:firstRow="1" w:lastRow="0" w:firstColumn="1" w:lastColumn="0" w:noHBand="0" w:noVBand="1"/>
    </w:tblPr>
    <w:tblGrid>
      <w:gridCol w:w="3219"/>
      <w:gridCol w:w="3200"/>
      <w:gridCol w:w="3237"/>
    </w:tblGrid>
    <w:tr w:rsidR="00ED1F20" w:rsidRPr="004D597F" w:rsidTr="000973D2">
      <w:trPr>
        <w:tblCellSpacing w:w="20" w:type="dxa"/>
      </w:trPr>
      <w:tc>
        <w:tcPr>
          <w:tcW w:w="3192" w:type="dxa"/>
        </w:tcPr>
        <w:p w:rsidR="00ED1F20" w:rsidRPr="004E3017" w:rsidRDefault="00ED1F20" w:rsidP="000973D2">
          <w:pPr>
            <w:pStyle w:val="Piedepgina"/>
            <w:jc w:val="both"/>
            <w:rPr>
              <w:rFonts w:ascii="Arial" w:hAnsi="Arial" w:cs="Arial"/>
            </w:rPr>
          </w:pPr>
          <w:r w:rsidRPr="004E3017">
            <w:rPr>
              <w:rFonts w:ascii="Arial" w:hAnsi="Arial" w:cs="Arial"/>
            </w:rPr>
            <w:fldChar w:fldCharType="begin"/>
          </w:r>
          <w:r w:rsidRPr="004E3017">
            <w:rPr>
              <w:rFonts w:ascii="Arial" w:hAnsi="Arial" w:cs="Arial"/>
            </w:rPr>
            <w:instrText xml:space="preserve"> DATE  \@ "d-MMM-yy" </w:instrText>
          </w:r>
          <w:r w:rsidRPr="004E3017">
            <w:rPr>
              <w:rFonts w:ascii="Arial" w:hAnsi="Arial" w:cs="Arial"/>
            </w:rPr>
            <w:fldChar w:fldCharType="separate"/>
          </w:r>
          <w:r w:rsidR="00412DD9">
            <w:rPr>
              <w:rFonts w:ascii="Arial" w:hAnsi="Arial" w:cs="Arial"/>
              <w:noProof/>
            </w:rPr>
            <w:t>15-oct-14</w:t>
          </w:r>
          <w:r w:rsidRPr="004E3017">
            <w:rPr>
              <w:rFonts w:ascii="Arial" w:hAnsi="Arial" w:cs="Arial"/>
            </w:rPr>
            <w:fldChar w:fldCharType="end"/>
          </w:r>
        </w:p>
      </w:tc>
      <w:tc>
        <w:tcPr>
          <w:tcW w:w="3192" w:type="dxa"/>
        </w:tcPr>
        <w:p w:rsidR="00ED1F20" w:rsidRPr="004E3017" w:rsidRDefault="00ED1F20" w:rsidP="000973D2">
          <w:pPr>
            <w:pStyle w:val="Piedepgina"/>
            <w:jc w:val="center"/>
            <w:rPr>
              <w:rFonts w:ascii="Arial" w:hAnsi="Arial" w:cs="Arial"/>
            </w:rPr>
          </w:pPr>
          <w:r w:rsidRPr="004E3017">
            <w:rPr>
              <w:rFonts w:ascii="Arial" w:hAnsi="Arial" w:cs="Arial"/>
            </w:rPr>
            <w:t xml:space="preserve">Page </w:t>
          </w:r>
          <w:r w:rsidRPr="004E3017">
            <w:rPr>
              <w:rFonts w:ascii="Arial" w:hAnsi="Arial" w:cs="Arial"/>
            </w:rPr>
            <w:fldChar w:fldCharType="begin"/>
          </w:r>
          <w:r w:rsidRPr="004E3017">
            <w:rPr>
              <w:rFonts w:ascii="Arial" w:hAnsi="Arial" w:cs="Arial"/>
            </w:rPr>
            <w:instrText xml:space="preserve"> PAGE  \* roman  \* MERGEFORMAT </w:instrText>
          </w:r>
          <w:r w:rsidRPr="004E3017">
            <w:rPr>
              <w:rFonts w:ascii="Arial" w:hAnsi="Arial" w:cs="Arial"/>
            </w:rPr>
            <w:fldChar w:fldCharType="separate"/>
          </w:r>
          <w:r w:rsidR="00412DD9">
            <w:rPr>
              <w:rFonts w:ascii="Arial" w:hAnsi="Arial" w:cs="Arial"/>
              <w:noProof/>
            </w:rPr>
            <w:t>ii</w:t>
          </w:r>
          <w:r w:rsidRPr="004E3017">
            <w:rPr>
              <w:rFonts w:ascii="Arial" w:hAnsi="Arial" w:cs="Arial"/>
            </w:rPr>
            <w:fldChar w:fldCharType="end"/>
          </w:r>
        </w:p>
      </w:tc>
      <w:tc>
        <w:tcPr>
          <w:tcW w:w="3192" w:type="dxa"/>
        </w:tcPr>
        <w:p w:rsidR="00ED1F20" w:rsidRPr="00180689" w:rsidRDefault="00180689" w:rsidP="000973D2">
          <w:pPr>
            <w:pStyle w:val="Piedepgina"/>
            <w:jc w:val="right"/>
            <w:rPr>
              <w:rFonts w:ascii="Arial" w:hAnsi="Arial" w:cs="Arial"/>
              <w:lang w:val="es-SV"/>
            </w:rPr>
          </w:pPr>
          <w:r w:rsidRPr="00180689">
            <w:rPr>
              <w:rFonts w:cs="Arial"/>
              <w:szCs w:val="16"/>
              <w:lang w:val="es-SV"/>
            </w:rPr>
            <w:t>XXSV_AR041_00001: Extracción de Revenue AR-GL</w:t>
          </w:r>
        </w:p>
      </w:tc>
    </w:tr>
  </w:tbl>
  <w:p w:rsidR="00ED1F20" w:rsidRPr="00180689" w:rsidRDefault="00ED1F20" w:rsidP="00E66048">
    <w:pPr>
      <w:rPr>
        <w:lang w:val="es-SV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Spacing w:w="20" w:type="dxa"/>
      <w:tblBorders>
        <w:top w:val="single" w:sz="8" w:space="0" w:color="002776"/>
      </w:tblBorders>
      <w:tblLook w:val="04A0" w:firstRow="1" w:lastRow="0" w:firstColumn="1" w:lastColumn="0" w:noHBand="0" w:noVBand="1"/>
    </w:tblPr>
    <w:tblGrid>
      <w:gridCol w:w="3252"/>
      <w:gridCol w:w="3232"/>
      <w:gridCol w:w="3252"/>
    </w:tblGrid>
    <w:tr w:rsidR="00ED1F20" w:rsidRPr="005962BD" w:rsidTr="000973D2">
      <w:trPr>
        <w:tblCellSpacing w:w="20" w:type="dxa"/>
      </w:trPr>
      <w:tc>
        <w:tcPr>
          <w:tcW w:w="3192" w:type="dxa"/>
        </w:tcPr>
        <w:p w:rsidR="00ED1F20" w:rsidRPr="009A395C" w:rsidRDefault="00ED1F20" w:rsidP="000973D2">
          <w:pPr>
            <w:pStyle w:val="Piedepgina"/>
            <w:jc w:val="both"/>
            <w:rPr>
              <w:rFonts w:ascii="Arial" w:hAnsi="Arial" w:cs="Arial"/>
              <w:lang w:val="en-US"/>
            </w:rPr>
          </w:pPr>
          <w:r w:rsidRPr="009A395C">
            <w:rPr>
              <w:rFonts w:ascii="Arial" w:hAnsi="Arial" w:cs="Arial"/>
              <w:lang w:val="en-US"/>
            </w:rPr>
            <w:fldChar w:fldCharType="begin"/>
          </w:r>
          <w:r w:rsidRPr="009A395C">
            <w:rPr>
              <w:rFonts w:ascii="Arial" w:hAnsi="Arial" w:cs="Arial"/>
              <w:lang w:val="en-US"/>
            </w:rPr>
            <w:instrText xml:space="preserve"> DATE  \@ "d-MMM-yy" </w:instrText>
          </w:r>
          <w:r w:rsidRPr="009A395C">
            <w:rPr>
              <w:rFonts w:ascii="Arial" w:hAnsi="Arial" w:cs="Arial"/>
              <w:lang w:val="en-US"/>
            </w:rPr>
            <w:fldChar w:fldCharType="separate"/>
          </w:r>
          <w:r w:rsidR="00412DD9">
            <w:rPr>
              <w:rFonts w:ascii="Arial" w:hAnsi="Arial" w:cs="Arial"/>
              <w:noProof/>
              <w:lang w:val="en-US"/>
            </w:rPr>
            <w:t>15-Oct-14</w:t>
          </w:r>
          <w:r w:rsidRPr="009A395C">
            <w:rPr>
              <w:rFonts w:ascii="Arial" w:hAnsi="Arial" w:cs="Arial"/>
              <w:lang w:val="en-US"/>
            </w:rPr>
            <w:fldChar w:fldCharType="end"/>
          </w:r>
        </w:p>
      </w:tc>
      <w:tc>
        <w:tcPr>
          <w:tcW w:w="3192" w:type="dxa"/>
        </w:tcPr>
        <w:p w:rsidR="00ED1F20" w:rsidRPr="009A395C" w:rsidRDefault="00ED1F20" w:rsidP="000973D2">
          <w:pPr>
            <w:pStyle w:val="Piedepgina"/>
            <w:jc w:val="center"/>
            <w:rPr>
              <w:rFonts w:ascii="Arial" w:hAnsi="Arial" w:cs="Arial"/>
              <w:lang w:val="en-US"/>
            </w:rPr>
          </w:pPr>
          <w:r w:rsidRPr="009A395C">
            <w:rPr>
              <w:rFonts w:ascii="Arial" w:hAnsi="Arial" w:cs="Arial"/>
              <w:szCs w:val="18"/>
              <w:lang w:val="en-US"/>
            </w:rPr>
            <w:t xml:space="preserve">Page </w:t>
          </w:r>
          <w:r w:rsidRPr="009A395C">
            <w:rPr>
              <w:rFonts w:ascii="Arial" w:hAnsi="Arial" w:cs="Arial"/>
              <w:szCs w:val="18"/>
              <w:lang w:val="en-US"/>
            </w:rPr>
            <w:fldChar w:fldCharType="begin"/>
          </w:r>
          <w:r w:rsidRPr="009A395C">
            <w:rPr>
              <w:rFonts w:ascii="Arial" w:hAnsi="Arial" w:cs="Arial"/>
              <w:szCs w:val="18"/>
              <w:lang w:val="en-US"/>
            </w:rPr>
            <w:instrText xml:space="preserve"> PAGE </w:instrText>
          </w:r>
          <w:r w:rsidRPr="009A395C">
            <w:rPr>
              <w:rFonts w:ascii="Arial" w:hAnsi="Arial" w:cs="Arial"/>
              <w:szCs w:val="18"/>
              <w:lang w:val="en-US"/>
            </w:rPr>
            <w:fldChar w:fldCharType="separate"/>
          </w:r>
          <w:r w:rsidR="00412DD9">
            <w:rPr>
              <w:rFonts w:ascii="Arial" w:hAnsi="Arial" w:cs="Arial"/>
              <w:noProof/>
              <w:szCs w:val="18"/>
              <w:lang w:val="en-US"/>
            </w:rPr>
            <w:t>4</w:t>
          </w:r>
          <w:r w:rsidRPr="009A395C">
            <w:rPr>
              <w:rFonts w:ascii="Arial" w:hAnsi="Arial" w:cs="Arial"/>
              <w:szCs w:val="18"/>
              <w:lang w:val="en-US"/>
            </w:rPr>
            <w:fldChar w:fldCharType="end"/>
          </w:r>
          <w:r w:rsidRPr="009A395C">
            <w:rPr>
              <w:rFonts w:ascii="Arial" w:hAnsi="Arial" w:cs="Arial"/>
              <w:szCs w:val="18"/>
              <w:lang w:val="en-US"/>
            </w:rPr>
            <w:t xml:space="preserve"> of </w:t>
          </w:r>
          <w:r w:rsidRPr="009A395C">
            <w:rPr>
              <w:rFonts w:ascii="Arial" w:hAnsi="Arial" w:cs="Arial"/>
              <w:szCs w:val="18"/>
              <w:lang w:val="en-US"/>
            </w:rPr>
            <w:fldChar w:fldCharType="begin"/>
          </w:r>
          <w:r w:rsidRPr="009A395C">
            <w:rPr>
              <w:rFonts w:ascii="Arial" w:hAnsi="Arial" w:cs="Arial"/>
              <w:szCs w:val="18"/>
              <w:lang w:val="en-US"/>
            </w:rPr>
            <w:instrText xml:space="preserve"> NUMPAGES </w:instrText>
          </w:r>
          <w:r w:rsidRPr="009A395C">
            <w:rPr>
              <w:rFonts w:ascii="Arial" w:hAnsi="Arial" w:cs="Arial"/>
              <w:szCs w:val="18"/>
              <w:lang w:val="en-US"/>
            </w:rPr>
            <w:fldChar w:fldCharType="separate"/>
          </w:r>
          <w:r w:rsidR="00412DD9">
            <w:rPr>
              <w:rFonts w:ascii="Arial" w:hAnsi="Arial" w:cs="Arial"/>
              <w:noProof/>
              <w:szCs w:val="18"/>
              <w:lang w:val="en-US"/>
            </w:rPr>
            <w:t>14</w:t>
          </w:r>
          <w:r w:rsidRPr="009A395C">
            <w:rPr>
              <w:rFonts w:ascii="Arial" w:hAnsi="Arial" w:cs="Arial"/>
              <w:szCs w:val="18"/>
              <w:lang w:val="en-US"/>
            </w:rPr>
            <w:fldChar w:fldCharType="end"/>
          </w:r>
        </w:p>
      </w:tc>
      <w:tc>
        <w:tcPr>
          <w:tcW w:w="3192" w:type="dxa"/>
        </w:tcPr>
        <w:p w:rsidR="00ED1F20" w:rsidRPr="005962BD" w:rsidRDefault="00180689" w:rsidP="005962BD">
          <w:pPr>
            <w:pStyle w:val="Piedepgina"/>
            <w:jc w:val="right"/>
            <w:rPr>
              <w:rFonts w:ascii="Arial" w:hAnsi="Arial" w:cs="Arial"/>
              <w:lang w:val="es-SV"/>
            </w:rPr>
          </w:pPr>
          <w:r w:rsidRPr="00180689">
            <w:t>XXSV_AR041_00001: Extracción de Revenue AR-GL</w:t>
          </w:r>
        </w:p>
      </w:tc>
    </w:tr>
  </w:tbl>
  <w:p w:rsidR="00ED1F20" w:rsidRPr="005962BD" w:rsidRDefault="00ED1F20" w:rsidP="00E66048">
    <w:pPr>
      <w:rPr>
        <w:lang w:val="es-SV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F20" w:rsidRDefault="00ED1F20" w:rsidP="00E31ED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015" w:rsidRDefault="00B57015">
      <w:r>
        <w:separator/>
      </w:r>
    </w:p>
    <w:p w:rsidR="00B57015" w:rsidRDefault="00B57015"/>
    <w:p w:rsidR="00B57015" w:rsidRDefault="00B57015"/>
  </w:footnote>
  <w:footnote w:type="continuationSeparator" w:id="0">
    <w:p w:rsidR="00B57015" w:rsidRDefault="00B57015">
      <w:r>
        <w:continuationSeparator/>
      </w:r>
    </w:p>
    <w:p w:rsidR="00B57015" w:rsidRDefault="00B57015"/>
    <w:p w:rsidR="00B57015" w:rsidRDefault="00B5701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ED1F20" w:rsidRPr="00407CB2" w:rsidTr="00FB5D85">
      <w:tc>
        <w:tcPr>
          <w:tcW w:w="2268" w:type="dxa"/>
        </w:tcPr>
        <w:p w:rsidR="00ED1F20" w:rsidRPr="00DD6946" w:rsidRDefault="00ED1F20" w:rsidP="00FC4CC3">
          <w:pPr>
            <w:spacing w:after="60"/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5040" w:type="dxa"/>
        </w:tcPr>
        <w:p w:rsidR="00ED1F20" w:rsidRPr="00A7483C" w:rsidRDefault="006D25D4" w:rsidP="005D6861">
          <w:pPr>
            <w:tabs>
              <w:tab w:val="left" w:pos="0"/>
              <w:tab w:val="center" w:pos="4253"/>
              <w:tab w:val="right" w:pos="15168"/>
            </w:tabs>
            <w:spacing w:after="60"/>
            <w:jc w:val="center"/>
            <w:rPr>
              <w:b/>
              <w:bCs/>
              <w:i/>
              <w:color w:val="0000FF"/>
              <w:lang w:val="es-SV"/>
            </w:rPr>
          </w:pPr>
          <w:r w:rsidRPr="006D25D4">
            <w:rPr>
              <w:b/>
              <w:bCs/>
              <w:i/>
              <w:color w:val="0000FF"/>
              <w:lang w:val="es-SV"/>
            </w:rPr>
            <w:t>XXSV_AR041_00001</w:t>
          </w:r>
          <w:r w:rsidR="00B975AE">
            <w:rPr>
              <w:b/>
              <w:bCs/>
              <w:i/>
              <w:color w:val="0000FF"/>
              <w:lang w:val="es-SV"/>
            </w:rPr>
            <w:t xml:space="preserve"> </w:t>
          </w:r>
          <w:r w:rsidR="00B975AE" w:rsidRPr="00B975AE">
            <w:rPr>
              <w:b/>
              <w:bCs/>
              <w:i/>
              <w:color w:val="0000FF"/>
              <w:lang w:val="es-SV"/>
            </w:rPr>
            <w:t>Extracción de Revenue AR-GL</w:t>
          </w:r>
        </w:p>
      </w:tc>
      <w:tc>
        <w:tcPr>
          <w:tcW w:w="2160" w:type="dxa"/>
        </w:tcPr>
        <w:p w:rsidR="00ED1F20" w:rsidRPr="004D597F" w:rsidRDefault="00ED1F20" w:rsidP="00183330">
          <w:pPr>
            <w:tabs>
              <w:tab w:val="left" w:pos="0"/>
              <w:tab w:val="center" w:pos="4253"/>
              <w:tab w:val="right" w:pos="15168"/>
            </w:tabs>
            <w:spacing w:after="60"/>
            <w:jc w:val="right"/>
            <w:rPr>
              <w:b/>
              <w:i/>
              <w:color w:val="0000FF"/>
              <w:lang w:val="es-SV"/>
            </w:rPr>
          </w:pPr>
        </w:p>
      </w:tc>
    </w:tr>
  </w:tbl>
  <w:p w:rsidR="00ED1F20" w:rsidRDefault="00B57015" w:rsidP="00F04864">
    <w:pPr>
      <w:tabs>
        <w:tab w:val="left" w:pos="7230"/>
      </w:tabs>
    </w:pPr>
    <w:r>
      <w:pict>
        <v:rect id="_x0000_i1026" style="width:540pt;height:1pt" o:hralign="center" o:hrstd="t" o:hrnoshade="t" o:hr="t" fillcolor="#002776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F20" w:rsidRDefault="00ED1F20" w:rsidP="004E44AF">
    <w:pPr>
      <w:tabs>
        <w:tab w:val="right" w:pos="9360"/>
      </w:tabs>
      <w:ind w:right="-274"/>
      <w:jc w:val="right"/>
    </w:pPr>
    <w:r>
      <w:rPr>
        <w:noProof/>
        <w:lang w:val="es-SV" w:eastAsia="es-SV"/>
      </w:rPr>
      <w:drawing>
        <wp:inline distT="0" distB="0" distL="0" distR="0">
          <wp:extent cx="942975" cy="71437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51" w:type="dxa"/>
      <w:tblLayout w:type="fixed"/>
      <w:tblLook w:val="0000" w:firstRow="0" w:lastRow="0" w:firstColumn="0" w:lastColumn="0" w:noHBand="0" w:noVBand="0"/>
    </w:tblPr>
    <w:tblGrid>
      <w:gridCol w:w="2268"/>
      <w:gridCol w:w="5040"/>
      <w:gridCol w:w="1843"/>
    </w:tblGrid>
    <w:tr w:rsidR="00ED1F20" w:rsidRPr="00076D29" w:rsidTr="001E2E00">
      <w:tc>
        <w:tcPr>
          <w:tcW w:w="2268" w:type="dxa"/>
          <w:vAlign w:val="center"/>
        </w:tcPr>
        <w:p w:rsidR="00ED1F20" w:rsidRPr="00DD6946" w:rsidRDefault="00ED1F20" w:rsidP="001E2E00">
          <w:pPr>
            <w:spacing w:after="60"/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5040" w:type="dxa"/>
          <w:vAlign w:val="center"/>
        </w:tcPr>
        <w:p w:rsidR="00ED1F20" w:rsidRPr="00B80B61" w:rsidRDefault="00ED1F20" w:rsidP="00F03C95">
          <w:pPr>
            <w:jc w:val="center"/>
            <w:rPr>
              <w:rFonts w:cs="Arial"/>
              <w:b/>
              <w:bCs/>
              <w:i/>
              <w:smallCaps/>
              <w:color w:val="0000FF"/>
              <w:lang w:val="es-PE"/>
            </w:rPr>
          </w:pPr>
        </w:p>
      </w:tc>
      <w:tc>
        <w:tcPr>
          <w:tcW w:w="1843" w:type="dxa"/>
          <w:vAlign w:val="center"/>
        </w:tcPr>
        <w:p w:rsidR="00ED1F20" w:rsidRPr="00076D29" w:rsidRDefault="00ED1F20" w:rsidP="001E2E00">
          <w:pPr>
            <w:tabs>
              <w:tab w:val="left" w:pos="0"/>
              <w:tab w:val="center" w:pos="4253"/>
              <w:tab w:val="right" w:pos="15168"/>
            </w:tabs>
            <w:spacing w:after="60"/>
            <w:jc w:val="right"/>
            <w:rPr>
              <w:b/>
              <w:i/>
              <w:color w:val="0000FF"/>
            </w:rPr>
          </w:pPr>
          <w:r>
            <w:rPr>
              <w:noProof/>
              <w:lang w:val="es-SV" w:eastAsia="es-SV"/>
            </w:rPr>
            <w:drawing>
              <wp:inline distT="0" distB="0" distL="0" distR="0">
                <wp:extent cx="504825" cy="381000"/>
                <wp:effectExtent l="19050" t="0" r="9525" b="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D1F20" w:rsidRPr="00382CC3" w:rsidRDefault="00B57015">
    <w:pPr>
      <w:pStyle w:val="Encabezado"/>
      <w:rPr>
        <w:lang w:val="es-MX"/>
      </w:rPr>
    </w:pPr>
    <w:r>
      <w:pict>
        <v:rect id="_x0000_i1027" style="width:540pt;height:1pt" o:hralign="center" o:hrstd="t" o:hrnoshade="t" o:hr="t" fillcolor="#002776" stroked="f"/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0218" w:type="dxa"/>
      <w:tblLook w:val="04A0" w:firstRow="1" w:lastRow="0" w:firstColumn="1" w:lastColumn="0" w:noHBand="0" w:noVBand="1"/>
    </w:tblPr>
    <w:tblGrid>
      <w:gridCol w:w="13291"/>
      <w:gridCol w:w="6927"/>
    </w:tblGrid>
    <w:tr w:rsidR="00ED1F20" w:rsidRPr="00416675" w:rsidTr="00466C6F">
      <w:tc>
        <w:tcPr>
          <w:tcW w:w="13291" w:type="dxa"/>
          <w:shd w:val="clear" w:color="auto" w:fill="auto"/>
          <w:vAlign w:val="center"/>
        </w:tcPr>
        <w:p w:rsidR="00ED1F20" w:rsidRPr="00416675" w:rsidRDefault="00ED1F20" w:rsidP="00C20499">
          <w:pPr>
            <w:pStyle w:val="Encabezado"/>
            <w:rPr>
              <w:b/>
              <w:noProof/>
              <w:color w:val="000066"/>
              <w:sz w:val="18"/>
              <w:szCs w:val="18"/>
            </w:rPr>
          </w:pPr>
          <w:r>
            <w:rPr>
              <w:noProof/>
              <w:lang w:val="es-SV" w:eastAsia="es-SV"/>
            </w:rPr>
            <w:drawing>
              <wp:inline distT="0" distB="0" distL="0" distR="0">
                <wp:extent cx="523875" cy="390525"/>
                <wp:effectExtent l="19050" t="19050" r="28575" b="28575"/>
                <wp:docPr id="72" name="Pictur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3875" cy="390525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27" w:type="dxa"/>
          <w:shd w:val="clear" w:color="auto" w:fill="auto"/>
          <w:vAlign w:val="center"/>
        </w:tcPr>
        <w:p w:rsidR="00ED1F20" w:rsidRPr="00416675" w:rsidRDefault="00ED1F20" w:rsidP="00416675">
          <w:pPr>
            <w:pStyle w:val="Encabezado"/>
            <w:jc w:val="right"/>
            <w:rPr>
              <w:b/>
              <w:noProof/>
              <w:color w:val="000066"/>
              <w:sz w:val="18"/>
              <w:szCs w:val="18"/>
            </w:rPr>
          </w:pPr>
        </w:p>
      </w:tc>
    </w:tr>
  </w:tbl>
  <w:p w:rsidR="00ED1F20" w:rsidRDefault="00ED1F2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3608962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CE2083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276EB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6188D52"/>
    <w:lvl w:ilvl="0">
      <w:start w:val="1"/>
      <w:numFmt w:val="lowerLetter"/>
      <w:pStyle w:val="Listaconnmeros2"/>
      <w:lvlText w:val="%1."/>
      <w:lvlJc w:val="left"/>
      <w:pPr>
        <w:ind w:left="720" w:hanging="360"/>
      </w:pPr>
    </w:lvl>
  </w:abstractNum>
  <w:abstractNum w:abstractNumId="4">
    <w:nsid w:val="FFFFFF80"/>
    <w:multiLevelType w:val="singleLevel"/>
    <w:tmpl w:val="0B760F6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C7F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A24C89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03E546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>
    <w:nsid w:val="FFFFFF89"/>
    <w:multiLevelType w:val="singleLevel"/>
    <w:tmpl w:val="F236A0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3830E2"/>
    <w:multiLevelType w:val="hybridMultilevel"/>
    <w:tmpl w:val="36ACD26C"/>
    <w:lvl w:ilvl="0" w:tplc="27F8C1B4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61B7146"/>
    <w:multiLevelType w:val="multilevel"/>
    <w:tmpl w:val="6074A4FC"/>
    <w:lvl w:ilvl="0">
      <w:start w:val="1"/>
      <w:numFmt w:val="bullet"/>
      <w:pStyle w:val="Bullet01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  <w:color w:val="000066"/>
      </w:rPr>
    </w:lvl>
    <w:lvl w:ilvl="1">
      <w:start w:val="1"/>
      <w:numFmt w:val="bullet"/>
      <w:lvlText w:val="–"/>
      <w:lvlJc w:val="left"/>
      <w:pPr>
        <w:tabs>
          <w:tab w:val="num" w:pos="3010"/>
        </w:tabs>
        <w:ind w:left="3010" w:hanging="360"/>
      </w:pPr>
      <w:rPr>
        <w:rFonts w:ascii="Verdana" w:hAnsi="Verdana" w:hint="default"/>
        <w:color w:val="000066"/>
      </w:rPr>
    </w:lvl>
    <w:lvl w:ilvl="2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color w:val="000066"/>
      </w:rPr>
    </w:lvl>
    <w:lvl w:ilvl="3">
      <w:start w:val="1"/>
      <w:numFmt w:val="decimal"/>
      <w:lvlText w:val="%4)"/>
      <w:lvlJc w:val="left"/>
      <w:pPr>
        <w:tabs>
          <w:tab w:val="num" w:pos="3730"/>
        </w:tabs>
        <w:ind w:left="3730" w:hanging="360"/>
      </w:pPr>
      <w:rPr>
        <w:rFonts w:hint="default"/>
        <w:color w:val="000066"/>
      </w:rPr>
    </w:lvl>
    <w:lvl w:ilvl="4">
      <w:start w:val="1"/>
      <w:numFmt w:val="lowerLetter"/>
      <w:lvlText w:val="%5)"/>
      <w:lvlJc w:val="left"/>
      <w:pPr>
        <w:tabs>
          <w:tab w:val="num" w:pos="4090"/>
        </w:tabs>
        <w:ind w:left="4090" w:hanging="360"/>
      </w:pPr>
      <w:rPr>
        <w:rFonts w:hint="default"/>
        <w:color w:val="000066"/>
      </w:rPr>
    </w:lvl>
    <w:lvl w:ilvl="5">
      <w:start w:val="1"/>
      <w:numFmt w:val="lowerRoman"/>
      <w:lvlText w:val="%6)"/>
      <w:lvlJc w:val="left"/>
      <w:pPr>
        <w:tabs>
          <w:tab w:val="num" w:pos="4450"/>
        </w:tabs>
        <w:ind w:left="4450" w:hanging="360"/>
      </w:pPr>
      <w:rPr>
        <w:rFonts w:hint="default"/>
        <w:color w:val="000066"/>
      </w:rPr>
    </w:lvl>
    <w:lvl w:ilvl="6">
      <w:start w:val="1"/>
      <w:numFmt w:val="decimal"/>
      <w:lvlText w:val="%7."/>
      <w:lvlJc w:val="left"/>
      <w:pPr>
        <w:tabs>
          <w:tab w:val="num" w:pos="4450"/>
        </w:tabs>
        <w:ind w:left="44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10"/>
        </w:tabs>
        <w:ind w:left="481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70"/>
        </w:tabs>
        <w:ind w:left="5170" w:hanging="360"/>
      </w:pPr>
      <w:rPr>
        <w:rFonts w:hint="default"/>
      </w:rPr>
    </w:lvl>
  </w:abstractNum>
  <w:abstractNum w:abstractNumId="11">
    <w:nsid w:val="080A16D4"/>
    <w:multiLevelType w:val="multilevel"/>
    <w:tmpl w:val="02364D62"/>
    <w:numStyleLink w:val="List1"/>
  </w:abstractNum>
  <w:abstractNum w:abstractNumId="12">
    <w:nsid w:val="093F6E8B"/>
    <w:multiLevelType w:val="hybridMultilevel"/>
    <w:tmpl w:val="17FA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3951F4"/>
    <w:multiLevelType w:val="hybridMultilevel"/>
    <w:tmpl w:val="88105E0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8041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3DF0AF2"/>
    <w:multiLevelType w:val="hybridMultilevel"/>
    <w:tmpl w:val="4EBE4BEA"/>
    <w:lvl w:ilvl="0" w:tplc="6532B5FE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A97259"/>
    <w:multiLevelType w:val="multilevel"/>
    <w:tmpl w:val="9F6ECA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>
    <w:nsid w:val="2301061C"/>
    <w:multiLevelType w:val="hybridMultilevel"/>
    <w:tmpl w:val="0F0A32F0"/>
    <w:lvl w:ilvl="0" w:tplc="B1D238DE">
      <w:start w:val="1"/>
      <w:numFmt w:val="bullet"/>
      <w:pStyle w:val="Bullet3Last"/>
      <w:lvlText w:val="»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255605B9"/>
    <w:multiLevelType w:val="hybridMultilevel"/>
    <w:tmpl w:val="61C8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0078F"/>
    <w:multiLevelType w:val="hybridMultilevel"/>
    <w:tmpl w:val="87EE4A7E"/>
    <w:lvl w:ilvl="0" w:tplc="7A3CC1D4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4403B9"/>
    <w:multiLevelType w:val="singleLevel"/>
    <w:tmpl w:val="BF0A924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2">
    <w:nsid w:val="34613346"/>
    <w:multiLevelType w:val="hybridMultilevel"/>
    <w:tmpl w:val="B872939E"/>
    <w:lvl w:ilvl="0" w:tplc="A0F46258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0C2F97"/>
    <w:multiLevelType w:val="hybridMultilevel"/>
    <w:tmpl w:val="1472D3DE"/>
    <w:lvl w:ilvl="0" w:tplc="EBD6FFC0">
      <w:start w:val="1"/>
      <w:numFmt w:val="lowerLetter"/>
      <w:pStyle w:val="Lista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5803EF"/>
    <w:multiLevelType w:val="hybridMultilevel"/>
    <w:tmpl w:val="30D26DE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786BED"/>
    <w:multiLevelType w:val="hybridMultilevel"/>
    <w:tmpl w:val="2C7AA5E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9655C7"/>
    <w:multiLevelType w:val="hybridMultilevel"/>
    <w:tmpl w:val="F7B6B1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D95A72"/>
    <w:multiLevelType w:val="hybridMultilevel"/>
    <w:tmpl w:val="FBE4DF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B631EC"/>
    <w:multiLevelType w:val="hybridMultilevel"/>
    <w:tmpl w:val="B91AA02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A50B54"/>
    <w:multiLevelType w:val="hybridMultilevel"/>
    <w:tmpl w:val="7FF8B2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58499F"/>
    <w:multiLevelType w:val="hybridMultilevel"/>
    <w:tmpl w:val="E0E2FB20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484F97"/>
    <w:multiLevelType w:val="hybridMultilevel"/>
    <w:tmpl w:val="35EE5C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D31BC7"/>
    <w:multiLevelType w:val="hybridMultilevel"/>
    <w:tmpl w:val="CB2E5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34">
    <w:nsid w:val="6BE20C28"/>
    <w:multiLevelType w:val="hybridMultilevel"/>
    <w:tmpl w:val="DF02D17A"/>
    <w:lvl w:ilvl="0" w:tplc="8F3A36D4">
      <w:start w:val="1"/>
      <w:numFmt w:val="decimal"/>
      <w:pStyle w:val="Tablelist"/>
      <w:lvlText w:val="%1."/>
      <w:lvlJc w:val="left"/>
      <w:pPr>
        <w:ind w:left="360" w:hanging="360"/>
      </w:pPr>
      <w:rPr>
        <w:rFonts w:hint="default"/>
        <w:sz w:val="18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1E510B"/>
    <w:multiLevelType w:val="hybridMultilevel"/>
    <w:tmpl w:val="9EC0A52E"/>
    <w:lvl w:ilvl="0" w:tplc="6534E564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1D95087"/>
    <w:multiLevelType w:val="hybridMultilevel"/>
    <w:tmpl w:val="0126688A"/>
    <w:lvl w:ilvl="0" w:tplc="D274674A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4856B55"/>
    <w:multiLevelType w:val="hybridMultilevel"/>
    <w:tmpl w:val="F3DCC490"/>
    <w:lvl w:ilvl="0" w:tplc="823A49E2">
      <w:start w:val="1"/>
      <w:numFmt w:val="decimal"/>
      <w:pStyle w:val="TableNumber"/>
      <w:lvlText w:val="Table %1:"/>
      <w:lvlJc w:val="center"/>
      <w:pPr>
        <w:ind w:left="360" w:hanging="360"/>
      </w:pPr>
      <w:rPr>
        <w:rFonts w:ascii="Arial Bold" w:hAnsi="Arial Bold" w:hint="default"/>
        <w:b/>
        <w:i w:val="0"/>
        <w:sz w:val="18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BD13BC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9">
    <w:nsid w:val="77467D31"/>
    <w:multiLevelType w:val="multilevel"/>
    <w:tmpl w:val="6276E0F4"/>
    <w:lvl w:ilvl="0">
      <w:start w:val="1"/>
      <w:numFmt w:val="decimal"/>
      <w:pStyle w:val="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AB7A7C"/>
    <w:multiLevelType w:val="hybridMultilevel"/>
    <w:tmpl w:val="D07CA690"/>
    <w:lvl w:ilvl="0" w:tplc="E2824CCE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4D6753"/>
    <w:multiLevelType w:val="hybridMultilevel"/>
    <w:tmpl w:val="55AAB2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807733"/>
    <w:multiLevelType w:val="hybridMultilevel"/>
    <w:tmpl w:val="17EC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14"/>
  </w:num>
  <w:num w:numId="4">
    <w:abstractNumId w:val="38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23"/>
  </w:num>
  <w:num w:numId="15">
    <w:abstractNumId w:val="40"/>
  </w:num>
  <w:num w:numId="16">
    <w:abstractNumId w:val="18"/>
  </w:num>
  <w:num w:numId="17">
    <w:abstractNumId w:val="11"/>
  </w:num>
  <w:num w:numId="18">
    <w:abstractNumId w:val="9"/>
  </w:num>
  <w:num w:numId="19">
    <w:abstractNumId w:val="39"/>
  </w:num>
  <w:num w:numId="20">
    <w:abstractNumId w:val="36"/>
  </w:num>
  <w:num w:numId="21">
    <w:abstractNumId w:val="35"/>
  </w:num>
  <w:num w:numId="22">
    <w:abstractNumId w:val="3"/>
  </w:num>
  <w:num w:numId="23">
    <w:abstractNumId w:val="22"/>
  </w:num>
  <w:num w:numId="24">
    <w:abstractNumId w:val="37"/>
  </w:num>
  <w:num w:numId="25">
    <w:abstractNumId w:val="34"/>
  </w:num>
  <w:num w:numId="26">
    <w:abstractNumId w:val="21"/>
  </w:num>
  <w:num w:numId="27">
    <w:abstractNumId w:val="42"/>
  </w:num>
  <w:num w:numId="28">
    <w:abstractNumId w:val="31"/>
  </w:num>
  <w:num w:numId="29">
    <w:abstractNumId w:val="27"/>
  </w:num>
  <w:num w:numId="30">
    <w:abstractNumId w:val="26"/>
  </w:num>
  <w:num w:numId="31">
    <w:abstractNumId w:val="15"/>
  </w:num>
  <w:num w:numId="32">
    <w:abstractNumId w:val="29"/>
  </w:num>
  <w:num w:numId="33">
    <w:abstractNumId w:val="24"/>
  </w:num>
  <w:num w:numId="34">
    <w:abstractNumId w:val="13"/>
  </w:num>
  <w:num w:numId="35">
    <w:abstractNumId w:val="25"/>
  </w:num>
  <w:num w:numId="36">
    <w:abstractNumId w:val="10"/>
  </w:num>
  <w:num w:numId="37">
    <w:abstractNumId w:val="19"/>
  </w:num>
  <w:num w:numId="38">
    <w:abstractNumId w:val="12"/>
  </w:num>
  <w:num w:numId="39">
    <w:abstractNumId w:val="32"/>
  </w:num>
  <w:num w:numId="40">
    <w:abstractNumId w:val="20"/>
  </w:num>
  <w:num w:numId="41">
    <w:abstractNumId w:val="41"/>
  </w:num>
  <w:num w:numId="42">
    <w:abstractNumId w:val="43"/>
  </w:num>
  <w:num w:numId="43">
    <w:abstractNumId w:val="28"/>
  </w:num>
  <w:num w:numId="44">
    <w:abstractNumId w:val="3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intFractionalCharacterWidth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activeWritingStyle w:appName="MSWord" w:lang="es-MX" w:vendorID="64" w:dllVersion="131078" w:nlCheck="1" w:checkStyle="1"/>
  <w:activeWritingStyle w:appName="MSWord" w:lang="es-GT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s-SV" w:vendorID="64" w:dllVersion="131078" w:nlCheck="1" w:checkStyle="1"/>
  <w:proofState w:spelling="clean" w:grammar="clean"/>
  <w:attachedTemplate r:id="rId1"/>
  <w:stylePaneFormatFilter w:val="8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1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28"/>
    <w:rsid w:val="0000055E"/>
    <w:rsid w:val="000006EA"/>
    <w:rsid w:val="00001175"/>
    <w:rsid w:val="000020F2"/>
    <w:rsid w:val="000028AA"/>
    <w:rsid w:val="0000377D"/>
    <w:rsid w:val="00003A3C"/>
    <w:rsid w:val="000042BF"/>
    <w:rsid w:val="00004B1F"/>
    <w:rsid w:val="00004BE4"/>
    <w:rsid w:val="0000580D"/>
    <w:rsid w:val="00005DD2"/>
    <w:rsid w:val="00006BB7"/>
    <w:rsid w:val="00006C5E"/>
    <w:rsid w:val="000070C0"/>
    <w:rsid w:val="00012065"/>
    <w:rsid w:val="000125D5"/>
    <w:rsid w:val="0001329C"/>
    <w:rsid w:val="00013BC5"/>
    <w:rsid w:val="00013F53"/>
    <w:rsid w:val="00013FD6"/>
    <w:rsid w:val="0001440D"/>
    <w:rsid w:val="00015418"/>
    <w:rsid w:val="00016E5C"/>
    <w:rsid w:val="00020B60"/>
    <w:rsid w:val="00022658"/>
    <w:rsid w:val="000228FD"/>
    <w:rsid w:val="0002381C"/>
    <w:rsid w:val="000259EE"/>
    <w:rsid w:val="00025F39"/>
    <w:rsid w:val="00026AF8"/>
    <w:rsid w:val="00027470"/>
    <w:rsid w:val="00030AAA"/>
    <w:rsid w:val="00030D26"/>
    <w:rsid w:val="000310B5"/>
    <w:rsid w:val="00031544"/>
    <w:rsid w:val="0003179C"/>
    <w:rsid w:val="00031D20"/>
    <w:rsid w:val="00031D3D"/>
    <w:rsid w:val="00032505"/>
    <w:rsid w:val="00033139"/>
    <w:rsid w:val="0003318C"/>
    <w:rsid w:val="0003318D"/>
    <w:rsid w:val="0003328B"/>
    <w:rsid w:val="00033481"/>
    <w:rsid w:val="00033825"/>
    <w:rsid w:val="00033E23"/>
    <w:rsid w:val="0003495A"/>
    <w:rsid w:val="00034BA5"/>
    <w:rsid w:val="00035D91"/>
    <w:rsid w:val="000369B1"/>
    <w:rsid w:val="00036A72"/>
    <w:rsid w:val="00036BD6"/>
    <w:rsid w:val="00036FF6"/>
    <w:rsid w:val="0003725C"/>
    <w:rsid w:val="000406B1"/>
    <w:rsid w:val="0004109F"/>
    <w:rsid w:val="00041AFD"/>
    <w:rsid w:val="00042038"/>
    <w:rsid w:val="00042210"/>
    <w:rsid w:val="00042B3B"/>
    <w:rsid w:val="00042F68"/>
    <w:rsid w:val="000430CE"/>
    <w:rsid w:val="000437E0"/>
    <w:rsid w:val="00043FC2"/>
    <w:rsid w:val="0004424B"/>
    <w:rsid w:val="000447F2"/>
    <w:rsid w:val="000509E8"/>
    <w:rsid w:val="00051CA6"/>
    <w:rsid w:val="00051D28"/>
    <w:rsid w:val="00053065"/>
    <w:rsid w:val="00053FCC"/>
    <w:rsid w:val="00054BD7"/>
    <w:rsid w:val="0005555E"/>
    <w:rsid w:val="00055A6C"/>
    <w:rsid w:val="00057F1E"/>
    <w:rsid w:val="000609AB"/>
    <w:rsid w:val="00060AC1"/>
    <w:rsid w:val="00060E7B"/>
    <w:rsid w:val="000612C9"/>
    <w:rsid w:val="00061C11"/>
    <w:rsid w:val="0006203A"/>
    <w:rsid w:val="0006238E"/>
    <w:rsid w:val="00062751"/>
    <w:rsid w:val="0006321F"/>
    <w:rsid w:val="000653F6"/>
    <w:rsid w:val="00067343"/>
    <w:rsid w:val="00067498"/>
    <w:rsid w:val="000675A8"/>
    <w:rsid w:val="00067BBB"/>
    <w:rsid w:val="000705F9"/>
    <w:rsid w:val="000708B4"/>
    <w:rsid w:val="00071D03"/>
    <w:rsid w:val="00072A82"/>
    <w:rsid w:val="000741F2"/>
    <w:rsid w:val="00074353"/>
    <w:rsid w:val="00075A7E"/>
    <w:rsid w:val="00075A87"/>
    <w:rsid w:val="000762ED"/>
    <w:rsid w:val="0007689F"/>
    <w:rsid w:val="00076D29"/>
    <w:rsid w:val="0007733A"/>
    <w:rsid w:val="00077738"/>
    <w:rsid w:val="00077E41"/>
    <w:rsid w:val="00081A14"/>
    <w:rsid w:val="0008249B"/>
    <w:rsid w:val="0008281F"/>
    <w:rsid w:val="00082901"/>
    <w:rsid w:val="00082D1B"/>
    <w:rsid w:val="00083088"/>
    <w:rsid w:val="000839ED"/>
    <w:rsid w:val="00084C21"/>
    <w:rsid w:val="00084E59"/>
    <w:rsid w:val="000850D5"/>
    <w:rsid w:val="000879C4"/>
    <w:rsid w:val="000900B7"/>
    <w:rsid w:val="00090F0E"/>
    <w:rsid w:val="00091F46"/>
    <w:rsid w:val="0009239A"/>
    <w:rsid w:val="00093A08"/>
    <w:rsid w:val="0009410D"/>
    <w:rsid w:val="00094580"/>
    <w:rsid w:val="00094AEC"/>
    <w:rsid w:val="000952F1"/>
    <w:rsid w:val="0009600C"/>
    <w:rsid w:val="00096125"/>
    <w:rsid w:val="00096250"/>
    <w:rsid w:val="000972CD"/>
    <w:rsid w:val="000973D2"/>
    <w:rsid w:val="000974B8"/>
    <w:rsid w:val="000A0217"/>
    <w:rsid w:val="000A0512"/>
    <w:rsid w:val="000A0C68"/>
    <w:rsid w:val="000A0D83"/>
    <w:rsid w:val="000A1684"/>
    <w:rsid w:val="000A2476"/>
    <w:rsid w:val="000A4074"/>
    <w:rsid w:val="000A511B"/>
    <w:rsid w:val="000A52A7"/>
    <w:rsid w:val="000A58E7"/>
    <w:rsid w:val="000A622D"/>
    <w:rsid w:val="000A651D"/>
    <w:rsid w:val="000A6C4F"/>
    <w:rsid w:val="000A727C"/>
    <w:rsid w:val="000A7AD2"/>
    <w:rsid w:val="000A7C1E"/>
    <w:rsid w:val="000B00EF"/>
    <w:rsid w:val="000B010F"/>
    <w:rsid w:val="000B01C6"/>
    <w:rsid w:val="000B1CD3"/>
    <w:rsid w:val="000B208E"/>
    <w:rsid w:val="000B449D"/>
    <w:rsid w:val="000B4AA9"/>
    <w:rsid w:val="000B4BE0"/>
    <w:rsid w:val="000B67B1"/>
    <w:rsid w:val="000B7120"/>
    <w:rsid w:val="000B71C5"/>
    <w:rsid w:val="000B7CD0"/>
    <w:rsid w:val="000C0242"/>
    <w:rsid w:val="000C0B10"/>
    <w:rsid w:val="000C1ED7"/>
    <w:rsid w:val="000C2152"/>
    <w:rsid w:val="000C2F9B"/>
    <w:rsid w:val="000C37AC"/>
    <w:rsid w:val="000C6CE8"/>
    <w:rsid w:val="000C7704"/>
    <w:rsid w:val="000D10B2"/>
    <w:rsid w:val="000D1135"/>
    <w:rsid w:val="000D1627"/>
    <w:rsid w:val="000D19A5"/>
    <w:rsid w:val="000D1CD0"/>
    <w:rsid w:val="000D1F92"/>
    <w:rsid w:val="000D32DF"/>
    <w:rsid w:val="000D4D49"/>
    <w:rsid w:val="000D5CDF"/>
    <w:rsid w:val="000D5E66"/>
    <w:rsid w:val="000D66E6"/>
    <w:rsid w:val="000D76B2"/>
    <w:rsid w:val="000D76BA"/>
    <w:rsid w:val="000E0112"/>
    <w:rsid w:val="000E0EDC"/>
    <w:rsid w:val="000E1F25"/>
    <w:rsid w:val="000E226D"/>
    <w:rsid w:val="000E286A"/>
    <w:rsid w:val="000E2E88"/>
    <w:rsid w:val="000E3648"/>
    <w:rsid w:val="000E3CE2"/>
    <w:rsid w:val="000E440E"/>
    <w:rsid w:val="000E5253"/>
    <w:rsid w:val="000E53F7"/>
    <w:rsid w:val="000E67A1"/>
    <w:rsid w:val="000E697C"/>
    <w:rsid w:val="000F0894"/>
    <w:rsid w:val="000F0A04"/>
    <w:rsid w:val="000F1D88"/>
    <w:rsid w:val="000F2325"/>
    <w:rsid w:val="000F299F"/>
    <w:rsid w:val="000F2B9A"/>
    <w:rsid w:val="000F2BE7"/>
    <w:rsid w:val="000F4C04"/>
    <w:rsid w:val="000F53DB"/>
    <w:rsid w:val="000F6442"/>
    <w:rsid w:val="000F6DC0"/>
    <w:rsid w:val="000F728F"/>
    <w:rsid w:val="000F7968"/>
    <w:rsid w:val="000F7B8C"/>
    <w:rsid w:val="0010050A"/>
    <w:rsid w:val="00100F4B"/>
    <w:rsid w:val="001028B6"/>
    <w:rsid w:val="001041F6"/>
    <w:rsid w:val="00104624"/>
    <w:rsid w:val="001054A8"/>
    <w:rsid w:val="00105568"/>
    <w:rsid w:val="001055E6"/>
    <w:rsid w:val="00105EBC"/>
    <w:rsid w:val="00105FC9"/>
    <w:rsid w:val="00106623"/>
    <w:rsid w:val="001069E9"/>
    <w:rsid w:val="00107F96"/>
    <w:rsid w:val="00110018"/>
    <w:rsid w:val="001110FE"/>
    <w:rsid w:val="00114E68"/>
    <w:rsid w:val="00115412"/>
    <w:rsid w:val="0011545E"/>
    <w:rsid w:val="001159D9"/>
    <w:rsid w:val="00115C35"/>
    <w:rsid w:val="00116509"/>
    <w:rsid w:val="001168D6"/>
    <w:rsid w:val="0011692B"/>
    <w:rsid w:val="00116B96"/>
    <w:rsid w:val="00116FE3"/>
    <w:rsid w:val="00117559"/>
    <w:rsid w:val="00117897"/>
    <w:rsid w:val="00120898"/>
    <w:rsid w:val="001213EB"/>
    <w:rsid w:val="001223D8"/>
    <w:rsid w:val="0012250A"/>
    <w:rsid w:val="00123952"/>
    <w:rsid w:val="00123B68"/>
    <w:rsid w:val="00125BE8"/>
    <w:rsid w:val="00125C8B"/>
    <w:rsid w:val="00130690"/>
    <w:rsid w:val="0013198F"/>
    <w:rsid w:val="00131C2E"/>
    <w:rsid w:val="00131F7A"/>
    <w:rsid w:val="00131FB9"/>
    <w:rsid w:val="00132B10"/>
    <w:rsid w:val="00132DB1"/>
    <w:rsid w:val="00132E97"/>
    <w:rsid w:val="00133FA1"/>
    <w:rsid w:val="00134F1E"/>
    <w:rsid w:val="00134F22"/>
    <w:rsid w:val="00135A07"/>
    <w:rsid w:val="00136306"/>
    <w:rsid w:val="00136BFE"/>
    <w:rsid w:val="00136E8B"/>
    <w:rsid w:val="001373A7"/>
    <w:rsid w:val="001379E5"/>
    <w:rsid w:val="001407D7"/>
    <w:rsid w:val="00141355"/>
    <w:rsid w:val="00142035"/>
    <w:rsid w:val="00142F0E"/>
    <w:rsid w:val="00146068"/>
    <w:rsid w:val="00146CB9"/>
    <w:rsid w:val="0014702A"/>
    <w:rsid w:val="0014718D"/>
    <w:rsid w:val="00147BFB"/>
    <w:rsid w:val="00150FAD"/>
    <w:rsid w:val="001513AB"/>
    <w:rsid w:val="0015241D"/>
    <w:rsid w:val="0015255D"/>
    <w:rsid w:val="00153A4C"/>
    <w:rsid w:val="00153F85"/>
    <w:rsid w:val="0015503D"/>
    <w:rsid w:val="00155961"/>
    <w:rsid w:val="00155DCA"/>
    <w:rsid w:val="00156069"/>
    <w:rsid w:val="00156420"/>
    <w:rsid w:val="00157506"/>
    <w:rsid w:val="00157ACE"/>
    <w:rsid w:val="00157E7A"/>
    <w:rsid w:val="00160268"/>
    <w:rsid w:val="0016044A"/>
    <w:rsid w:val="0016061F"/>
    <w:rsid w:val="00160C22"/>
    <w:rsid w:val="00160D25"/>
    <w:rsid w:val="00161626"/>
    <w:rsid w:val="00161E54"/>
    <w:rsid w:val="0016203C"/>
    <w:rsid w:val="0016214C"/>
    <w:rsid w:val="001628FC"/>
    <w:rsid w:val="00162E42"/>
    <w:rsid w:val="001630E7"/>
    <w:rsid w:val="00163F7C"/>
    <w:rsid w:val="00164BF2"/>
    <w:rsid w:val="001653A4"/>
    <w:rsid w:val="001665E0"/>
    <w:rsid w:val="00166687"/>
    <w:rsid w:val="00166A9C"/>
    <w:rsid w:val="00166EC0"/>
    <w:rsid w:val="0016735B"/>
    <w:rsid w:val="00167901"/>
    <w:rsid w:val="00170C57"/>
    <w:rsid w:val="00171560"/>
    <w:rsid w:val="00172689"/>
    <w:rsid w:val="001728A6"/>
    <w:rsid w:val="00173705"/>
    <w:rsid w:val="00173BFF"/>
    <w:rsid w:val="00174EE2"/>
    <w:rsid w:val="00174EE6"/>
    <w:rsid w:val="00175AD0"/>
    <w:rsid w:val="001766A9"/>
    <w:rsid w:val="00176BE9"/>
    <w:rsid w:val="00176DDD"/>
    <w:rsid w:val="00177103"/>
    <w:rsid w:val="0017789E"/>
    <w:rsid w:val="00177B98"/>
    <w:rsid w:val="00177C39"/>
    <w:rsid w:val="00180689"/>
    <w:rsid w:val="00180A8F"/>
    <w:rsid w:val="00181E35"/>
    <w:rsid w:val="001823B9"/>
    <w:rsid w:val="00183035"/>
    <w:rsid w:val="00183079"/>
    <w:rsid w:val="00183330"/>
    <w:rsid w:val="00183CBF"/>
    <w:rsid w:val="00183F37"/>
    <w:rsid w:val="00184BBE"/>
    <w:rsid w:val="00184CA9"/>
    <w:rsid w:val="00186566"/>
    <w:rsid w:val="00187FEC"/>
    <w:rsid w:val="0019046D"/>
    <w:rsid w:val="00190DB1"/>
    <w:rsid w:val="0019129E"/>
    <w:rsid w:val="00194A03"/>
    <w:rsid w:val="00194C4D"/>
    <w:rsid w:val="001951AF"/>
    <w:rsid w:val="00195B91"/>
    <w:rsid w:val="0019617D"/>
    <w:rsid w:val="001968E2"/>
    <w:rsid w:val="00196A42"/>
    <w:rsid w:val="00196DA2"/>
    <w:rsid w:val="00196E11"/>
    <w:rsid w:val="00197E8C"/>
    <w:rsid w:val="001A04AF"/>
    <w:rsid w:val="001A083A"/>
    <w:rsid w:val="001A101B"/>
    <w:rsid w:val="001A1998"/>
    <w:rsid w:val="001A29DA"/>
    <w:rsid w:val="001A40CA"/>
    <w:rsid w:val="001A4472"/>
    <w:rsid w:val="001A473F"/>
    <w:rsid w:val="001A47AB"/>
    <w:rsid w:val="001A4A58"/>
    <w:rsid w:val="001A5F7B"/>
    <w:rsid w:val="001A617F"/>
    <w:rsid w:val="001A7006"/>
    <w:rsid w:val="001A747E"/>
    <w:rsid w:val="001A75DB"/>
    <w:rsid w:val="001B0CC1"/>
    <w:rsid w:val="001B21DA"/>
    <w:rsid w:val="001B2423"/>
    <w:rsid w:val="001B330B"/>
    <w:rsid w:val="001B343E"/>
    <w:rsid w:val="001B35B7"/>
    <w:rsid w:val="001B36F6"/>
    <w:rsid w:val="001B4948"/>
    <w:rsid w:val="001B4D22"/>
    <w:rsid w:val="001B5048"/>
    <w:rsid w:val="001B5B36"/>
    <w:rsid w:val="001B5EE5"/>
    <w:rsid w:val="001B629A"/>
    <w:rsid w:val="001B6B66"/>
    <w:rsid w:val="001B714B"/>
    <w:rsid w:val="001B79F5"/>
    <w:rsid w:val="001C010F"/>
    <w:rsid w:val="001C0BB7"/>
    <w:rsid w:val="001C0C74"/>
    <w:rsid w:val="001C128F"/>
    <w:rsid w:val="001C2652"/>
    <w:rsid w:val="001C3436"/>
    <w:rsid w:val="001C3CC6"/>
    <w:rsid w:val="001C4C2F"/>
    <w:rsid w:val="001C5391"/>
    <w:rsid w:val="001C6CEB"/>
    <w:rsid w:val="001C7B8F"/>
    <w:rsid w:val="001D07B5"/>
    <w:rsid w:val="001D1DA1"/>
    <w:rsid w:val="001D2004"/>
    <w:rsid w:val="001D2366"/>
    <w:rsid w:val="001D31F1"/>
    <w:rsid w:val="001D4772"/>
    <w:rsid w:val="001D5846"/>
    <w:rsid w:val="001D5F0A"/>
    <w:rsid w:val="001D7528"/>
    <w:rsid w:val="001E090D"/>
    <w:rsid w:val="001E1996"/>
    <w:rsid w:val="001E26F2"/>
    <w:rsid w:val="001E2E00"/>
    <w:rsid w:val="001E4D2A"/>
    <w:rsid w:val="001E4F4B"/>
    <w:rsid w:val="001E51AB"/>
    <w:rsid w:val="001E6873"/>
    <w:rsid w:val="001E6B6C"/>
    <w:rsid w:val="001E6F3E"/>
    <w:rsid w:val="001E7498"/>
    <w:rsid w:val="001E764A"/>
    <w:rsid w:val="001E76A3"/>
    <w:rsid w:val="001E7F3C"/>
    <w:rsid w:val="001F078E"/>
    <w:rsid w:val="001F4980"/>
    <w:rsid w:val="001F5C1A"/>
    <w:rsid w:val="001F6D0E"/>
    <w:rsid w:val="001F70F9"/>
    <w:rsid w:val="001F7B15"/>
    <w:rsid w:val="001F7D0E"/>
    <w:rsid w:val="0020080A"/>
    <w:rsid w:val="002019B4"/>
    <w:rsid w:val="0020204D"/>
    <w:rsid w:val="002029FA"/>
    <w:rsid w:val="00204037"/>
    <w:rsid w:val="002048B1"/>
    <w:rsid w:val="00205933"/>
    <w:rsid w:val="0020612C"/>
    <w:rsid w:val="002061E7"/>
    <w:rsid w:val="00206EB0"/>
    <w:rsid w:val="00206FDE"/>
    <w:rsid w:val="002102B9"/>
    <w:rsid w:val="002104FE"/>
    <w:rsid w:val="00210555"/>
    <w:rsid w:val="00210E72"/>
    <w:rsid w:val="002125D5"/>
    <w:rsid w:val="00213706"/>
    <w:rsid w:val="00214563"/>
    <w:rsid w:val="00214BF0"/>
    <w:rsid w:val="00214E73"/>
    <w:rsid w:val="002156A3"/>
    <w:rsid w:val="002171B4"/>
    <w:rsid w:val="002216FD"/>
    <w:rsid w:val="00223716"/>
    <w:rsid w:val="00223B4C"/>
    <w:rsid w:val="00224722"/>
    <w:rsid w:val="00224B89"/>
    <w:rsid w:val="00225AFF"/>
    <w:rsid w:val="00226FD4"/>
    <w:rsid w:val="002274B9"/>
    <w:rsid w:val="00227C70"/>
    <w:rsid w:val="00227CD4"/>
    <w:rsid w:val="00227EC1"/>
    <w:rsid w:val="0023219A"/>
    <w:rsid w:val="002335EC"/>
    <w:rsid w:val="00233CFF"/>
    <w:rsid w:val="002348A3"/>
    <w:rsid w:val="00234B2B"/>
    <w:rsid w:val="002350C1"/>
    <w:rsid w:val="0023644A"/>
    <w:rsid w:val="00236C08"/>
    <w:rsid w:val="00237169"/>
    <w:rsid w:val="002417AC"/>
    <w:rsid w:val="00241C64"/>
    <w:rsid w:val="00241CB6"/>
    <w:rsid w:val="0024299A"/>
    <w:rsid w:val="00243861"/>
    <w:rsid w:val="002459C6"/>
    <w:rsid w:val="0024723C"/>
    <w:rsid w:val="00247E06"/>
    <w:rsid w:val="0025004E"/>
    <w:rsid w:val="00250797"/>
    <w:rsid w:val="00252C3E"/>
    <w:rsid w:val="00254DC2"/>
    <w:rsid w:val="0025627D"/>
    <w:rsid w:val="00257864"/>
    <w:rsid w:val="002607AC"/>
    <w:rsid w:val="00260F02"/>
    <w:rsid w:val="002634A4"/>
    <w:rsid w:val="00263887"/>
    <w:rsid w:val="00264ADD"/>
    <w:rsid w:val="00264FFA"/>
    <w:rsid w:val="00265459"/>
    <w:rsid w:val="002658C9"/>
    <w:rsid w:val="00266CC4"/>
    <w:rsid w:val="002678CA"/>
    <w:rsid w:val="00270887"/>
    <w:rsid w:val="00270A72"/>
    <w:rsid w:val="00273451"/>
    <w:rsid w:val="002747B6"/>
    <w:rsid w:val="00275A65"/>
    <w:rsid w:val="00275B89"/>
    <w:rsid w:val="00275DD0"/>
    <w:rsid w:val="00276867"/>
    <w:rsid w:val="00277388"/>
    <w:rsid w:val="002804E2"/>
    <w:rsid w:val="00281375"/>
    <w:rsid w:val="0028288A"/>
    <w:rsid w:val="00282D5F"/>
    <w:rsid w:val="00285623"/>
    <w:rsid w:val="002860B5"/>
    <w:rsid w:val="002865A0"/>
    <w:rsid w:val="00286CCE"/>
    <w:rsid w:val="002873D8"/>
    <w:rsid w:val="00290181"/>
    <w:rsid w:val="00290191"/>
    <w:rsid w:val="002909C7"/>
    <w:rsid w:val="00291323"/>
    <w:rsid w:val="002916E5"/>
    <w:rsid w:val="00291D3A"/>
    <w:rsid w:val="002931D9"/>
    <w:rsid w:val="00293A84"/>
    <w:rsid w:val="00293CF1"/>
    <w:rsid w:val="00296B16"/>
    <w:rsid w:val="00296F00"/>
    <w:rsid w:val="00297987"/>
    <w:rsid w:val="002A00BD"/>
    <w:rsid w:val="002A06A5"/>
    <w:rsid w:val="002A08E5"/>
    <w:rsid w:val="002A1D52"/>
    <w:rsid w:val="002A37C5"/>
    <w:rsid w:val="002A46D2"/>
    <w:rsid w:val="002A4B91"/>
    <w:rsid w:val="002A527E"/>
    <w:rsid w:val="002B03C4"/>
    <w:rsid w:val="002B0DF6"/>
    <w:rsid w:val="002B1151"/>
    <w:rsid w:val="002B1274"/>
    <w:rsid w:val="002B15C8"/>
    <w:rsid w:val="002B40F1"/>
    <w:rsid w:val="002B4216"/>
    <w:rsid w:val="002B5484"/>
    <w:rsid w:val="002B586F"/>
    <w:rsid w:val="002B6AA1"/>
    <w:rsid w:val="002B6CD4"/>
    <w:rsid w:val="002B7781"/>
    <w:rsid w:val="002C0DF7"/>
    <w:rsid w:val="002C0E5A"/>
    <w:rsid w:val="002C1997"/>
    <w:rsid w:val="002C36DC"/>
    <w:rsid w:val="002C5773"/>
    <w:rsid w:val="002C79F2"/>
    <w:rsid w:val="002D024F"/>
    <w:rsid w:val="002D0567"/>
    <w:rsid w:val="002D1BA1"/>
    <w:rsid w:val="002D2519"/>
    <w:rsid w:val="002D261A"/>
    <w:rsid w:val="002D5C35"/>
    <w:rsid w:val="002D5DB7"/>
    <w:rsid w:val="002D7151"/>
    <w:rsid w:val="002D73CA"/>
    <w:rsid w:val="002E0B1E"/>
    <w:rsid w:val="002E11C4"/>
    <w:rsid w:val="002E1297"/>
    <w:rsid w:val="002E23FA"/>
    <w:rsid w:val="002E2C37"/>
    <w:rsid w:val="002E2FEA"/>
    <w:rsid w:val="002E326E"/>
    <w:rsid w:val="002E3E91"/>
    <w:rsid w:val="002E449B"/>
    <w:rsid w:val="002E44A5"/>
    <w:rsid w:val="002E4960"/>
    <w:rsid w:val="002E4E3B"/>
    <w:rsid w:val="002E5FB8"/>
    <w:rsid w:val="002E6297"/>
    <w:rsid w:val="002E6527"/>
    <w:rsid w:val="002E6C43"/>
    <w:rsid w:val="002E73BC"/>
    <w:rsid w:val="002F016D"/>
    <w:rsid w:val="002F3CF6"/>
    <w:rsid w:val="002F7008"/>
    <w:rsid w:val="002F7D84"/>
    <w:rsid w:val="00300E13"/>
    <w:rsid w:val="00300EB9"/>
    <w:rsid w:val="00301270"/>
    <w:rsid w:val="0030377C"/>
    <w:rsid w:val="00305D19"/>
    <w:rsid w:val="00305EB5"/>
    <w:rsid w:val="003069D9"/>
    <w:rsid w:val="00307050"/>
    <w:rsid w:val="003073B5"/>
    <w:rsid w:val="0031023E"/>
    <w:rsid w:val="0031091F"/>
    <w:rsid w:val="00310F84"/>
    <w:rsid w:val="003111A4"/>
    <w:rsid w:val="00311598"/>
    <w:rsid w:val="00311C05"/>
    <w:rsid w:val="00312067"/>
    <w:rsid w:val="00312B89"/>
    <w:rsid w:val="00312EF7"/>
    <w:rsid w:val="00313719"/>
    <w:rsid w:val="003140A9"/>
    <w:rsid w:val="003146F0"/>
    <w:rsid w:val="003146FC"/>
    <w:rsid w:val="00316461"/>
    <w:rsid w:val="00316DD1"/>
    <w:rsid w:val="0031707D"/>
    <w:rsid w:val="00317735"/>
    <w:rsid w:val="00320B57"/>
    <w:rsid w:val="00322429"/>
    <w:rsid w:val="003226A0"/>
    <w:rsid w:val="00322763"/>
    <w:rsid w:val="00322C4C"/>
    <w:rsid w:val="003256A3"/>
    <w:rsid w:val="00326B30"/>
    <w:rsid w:val="00330D8B"/>
    <w:rsid w:val="00332CA0"/>
    <w:rsid w:val="00334F07"/>
    <w:rsid w:val="00334FDD"/>
    <w:rsid w:val="0033503B"/>
    <w:rsid w:val="00335D1D"/>
    <w:rsid w:val="00336A46"/>
    <w:rsid w:val="0033732D"/>
    <w:rsid w:val="003376D8"/>
    <w:rsid w:val="003413A1"/>
    <w:rsid w:val="00341534"/>
    <w:rsid w:val="00342664"/>
    <w:rsid w:val="00342B7C"/>
    <w:rsid w:val="003431D5"/>
    <w:rsid w:val="003450F9"/>
    <w:rsid w:val="00346693"/>
    <w:rsid w:val="00347207"/>
    <w:rsid w:val="0034740F"/>
    <w:rsid w:val="0035043D"/>
    <w:rsid w:val="003506D2"/>
    <w:rsid w:val="0035149B"/>
    <w:rsid w:val="00351700"/>
    <w:rsid w:val="00351B49"/>
    <w:rsid w:val="00351D8C"/>
    <w:rsid w:val="00351E3D"/>
    <w:rsid w:val="0035233C"/>
    <w:rsid w:val="00353D66"/>
    <w:rsid w:val="003542DA"/>
    <w:rsid w:val="003553A3"/>
    <w:rsid w:val="003557BD"/>
    <w:rsid w:val="0035633C"/>
    <w:rsid w:val="0035666E"/>
    <w:rsid w:val="003566C3"/>
    <w:rsid w:val="00357772"/>
    <w:rsid w:val="00357B88"/>
    <w:rsid w:val="00360030"/>
    <w:rsid w:val="00360DB3"/>
    <w:rsid w:val="00361C07"/>
    <w:rsid w:val="003625AC"/>
    <w:rsid w:val="003626EC"/>
    <w:rsid w:val="00362E5D"/>
    <w:rsid w:val="0036307B"/>
    <w:rsid w:val="00363969"/>
    <w:rsid w:val="00363F8F"/>
    <w:rsid w:val="00366C07"/>
    <w:rsid w:val="00367931"/>
    <w:rsid w:val="00370F7D"/>
    <w:rsid w:val="00374A81"/>
    <w:rsid w:val="00375260"/>
    <w:rsid w:val="0037576F"/>
    <w:rsid w:val="0037696E"/>
    <w:rsid w:val="00376F06"/>
    <w:rsid w:val="003779F7"/>
    <w:rsid w:val="00377F4D"/>
    <w:rsid w:val="00381399"/>
    <w:rsid w:val="00382040"/>
    <w:rsid w:val="0038237D"/>
    <w:rsid w:val="0038266F"/>
    <w:rsid w:val="00382CC3"/>
    <w:rsid w:val="00384004"/>
    <w:rsid w:val="0038458E"/>
    <w:rsid w:val="003853CE"/>
    <w:rsid w:val="00386FF2"/>
    <w:rsid w:val="003872DD"/>
    <w:rsid w:val="00390527"/>
    <w:rsid w:val="00391BCD"/>
    <w:rsid w:val="003922B9"/>
    <w:rsid w:val="00393635"/>
    <w:rsid w:val="00393A06"/>
    <w:rsid w:val="00393C57"/>
    <w:rsid w:val="003944FA"/>
    <w:rsid w:val="00394A9E"/>
    <w:rsid w:val="00395B56"/>
    <w:rsid w:val="003961A5"/>
    <w:rsid w:val="00396265"/>
    <w:rsid w:val="0039639F"/>
    <w:rsid w:val="00396910"/>
    <w:rsid w:val="00397326"/>
    <w:rsid w:val="0039747F"/>
    <w:rsid w:val="00397AFF"/>
    <w:rsid w:val="003A024E"/>
    <w:rsid w:val="003A131D"/>
    <w:rsid w:val="003A153B"/>
    <w:rsid w:val="003A1962"/>
    <w:rsid w:val="003A4052"/>
    <w:rsid w:val="003A4FBA"/>
    <w:rsid w:val="003A6487"/>
    <w:rsid w:val="003A70E4"/>
    <w:rsid w:val="003A7442"/>
    <w:rsid w:val="003A7FC7"/>
    <w:rsid w:val="003B0BB9"/>
    <w:rsid w:val="003B0FB9"/>
    <w:rsid w:val="003B1626"/>
    <w:rsid w:val="003B24FD"/>
    <w:rsid w:val="003B251D"/>
    <w:rsid w:val="003B25C6"/>
    <w:rsid w:val="003B319B"/>
    <w:rsid w:val="003B3F5A"/>
    <w:rsid w:val="003B45C4"/>
    <w:rsid w:val="003B4D52"/>
    <w:rsid w:val="003B5C63"/>
    <w:rsid w:val="003B6798"/>
    <w:rsid w:val="003B684A"/>
    <w:rsid w:val="003B6D1A"/>
    <w:rsid w:val="003B7919"/>
    <w:rsid w:val="003B79C7"/>
    <w:rsid w:val="003B7EEF"/>
    <w:rsid w:val="003C122A"/>
    <w:rsid w:val="003C134C"/>
    <w:rsid w:val="003C28FB"/>
    <w:rsid w:val="003C2AC2"/>
    <w:rsid w:val="003C30F2"/>
    <w:rsid w:val="003C34B5"/>
    <w:rsid w:val="003C3E27"/>
    <w:rsid w:val="003C4D56"/>
    <w:rsid w:val="003C75A7"/>
    <w:rsid w:val="003C7AAA"/>
    <w:rsid w:val="003C7AF5"/>
    <w:rsid w:val="003D083F"/>
    <w:rsid w:val="003D400C"/>
    <w:rsid w:val="003D4EF1"/>
    <w:rsid w:val="003D5BBB"/>
    <w:rsid w:val="003D5ED8"/>
    <w:rsid w:val="003D647E"/>
    <w:rsid w:val="003D6AE5"/>
    <w:rsid w:val="003D6B28"/>
    <w:rsid w:val="003E0848"/>
    <w:rsid w:val="003E0B78"/>
    <w:rsid w:val="003E0F58"/>
    <w:rsid w:val="003E278D"/>
    <w:rsid w:val="003E4160"/>
    <w:rsid w:val="003E47D0"/>
    <w:rsid w:val="003E4D15"/>
    <w:rsid w:val="003E4FDA"/>
    <w:rsid w:val="003E57F4"/>
    <w:rsid w:val="003E63AF"/>
    <w:rsid w:val="003E6C9E"/>
    <w:rsid w:val="003E71DD"/>
    <w:rsid w:val="003E72CD"/>
    <w:rsid w:val="003F003D"/>
    <w:rsid w:val="003F0F12"/>
    <w:rsid w:val="003F46AE"/>
    <w:rsid w:val="003F47A5"/>
    <w:rsid w:val="003F4877"/>
    <w:rsid w:val="003F49F0"/>
    <w:rsid w:val="003F4E03"/>
    <w:rsid w:val="003F5012"/>
    <w:rsid w:val="003F52D6"/>
    <w:rsid w:val="003F57AA"/>
    <w:rsid w:val="003F60A6"/>
    <w:rsid w:val="003F635B"/>
    <w:rsid w:val="003F684A"/>
    <w:rsid w:val="004005AE"/>
    <w:rsid w:val="0040305D"/>
    <w:rsid w:val="004038F3"/>
    <w:rsid w:val="004043D9"/>
    <w:rsid w:val="00404634"/>
    <w:rsid w:val="00405075"/>
    <w:rsid w:val="00405965"/>
    <w:rsid w:val="004067EE"/>
    <w:rsid w:val="00407BAF"/>
    <w:rsid w:val="00407CB2"/>
    <w:rsid w:val="00410074"/>
    <w:rsid w:val="00410BDD"/>
    <w:rsid w:val="00410D5C"/>
    <w:rsid w:val="00410E37"/>
    <w:rsid w:val="00411211"/>
    <w:rsid w:val="00412530"/>
    <w:rsid w:val="00412BB5"/>
    <w:rsid w:val="00412DD9"/>
    <w:rsid w:val="00413A7F"/>
    <w:rsid w:val="00414DC8"/>
    <w:rsid w:val="00416451"/>
    <w:rsid w:val="004165D6"/>
    <w:rsid w:val="00416675"/>
    <w:rsid w:val="0042000C"/>
    <w:rsid w:val="00420264"/>
    <w:rsid w:val="00421E0F"/>
    <w:rsid w:val="00421FB0"/>
    <w:rsid w:val="0042365E"/>
    <w:rsid w:val="004244E2"/>
    <w:rsid w:val="004249CA"/>
    <w:rsid w:val="00424D91"/>
    <w:rsid w:val="00425294"/>
    <w:rsid w:val="004257AF"/>
    <w:rsid w:val="00425DFE"/>
    <w:rsid w:val="0042633B"/>
    <w:rsid w:val="00427E66"/>
    <w:rsid w:val="00430186"/>
    <w:rsid w:val="004301CE"/>
    <w:rsid w:val="00430C1E"/>
    <w:rsid w:val="00432075"/>
    <w:rsid w:val="00432AA0"/>
    <w:rsid w:val="00433C01"/>
    <w:rsid w:val="00434C8C"/>
    <w:rsid w:val="00434DC0"/>
    <w:rsid w:val="00436015"/>
    <w:rsid w:val="004372AF"/>
    <w:rsid w:val="00437DC0"/>
    <w:rsid w:val="0044063A"/>
    <w:rsid w:val="00442F9D"/>
    <w:rsid w:val="00443582"/>
    <w:rsid w:val="0044371F"/>
    <w:rsid w:val="00443A9C"/>
    <w:rsid w:val="00445650"/>
    <w:rsid w:val="00445F7F"/>
    <w:rsid w:val="00446018"/>
    <w:rsid w:val="00446FE0"/>
    <w:rsid w:val="00447FF4"/>
    <w:rsid w:val="0045056D"/>
    <w:rsid w:val="004506E7"/>
    <w:rsid w:val="00451CE0"/>
    <w:rsid w:val="00452564"/>
    <w:rsid w:val="0045262D"/>
    <w:rsid w:val="004541B2"/>
    <w:rsid w:val="0045560E"/>
    <w:rsid w:val="004562D0"/>
    <w:rsid w:val="0045665D"/>
    <w:rsid w:val="00456F6C"/>
    <w:rsid w:val="00456F72"/>
    <w:rsid w:val="00456FBB"/>
    <w:rsid w:val="004576CD"/>
    <w:rsid w:val="00457AF3"/>
    <w:rsid w:val="004606F9"/>
    <w:rsid w:val="00460FC2"/>
    <w:rsid w:val="00461226"/>
    <w:rsid w:val="00462DB2"/>
    <w:rsid w:val="004630CF"/>
    <w:rsid w:val="00465F5C"/>
    <w:rsid w:val="00466C6F"/>
    <w:rsid w:val="00466D5B"/>
    <w:rsid w:val="0047067C"/>
    <w:rsid w:val="004727DF"/>
    <w:rsid w:val="00474615"/>
    <w:rsid w:val="00475BE7"/>
    <w:rsid w:val="00475EEE"/>
    <w:rsid w:val="0048064A"/>
    <w:rsid w:val="00484542"/>
    <w:rsid w:val="004852FE"/>
    <w:rsid w:val="00485CFD"/>
    <w:rsid w:val="004867CB"/>
    <w:rsid w:val="004868C4"/>
    <w:rsid w:val="0048710B"/>
    <w:rsid w:val="004875A9"/>
    <w:rsid w:val="004903E9"/>
    <w:rsid w:val="004908C2"/>
    <w:rsid w:val="004911D3"/>
    <w:rsid w:val="00491594"/>
    <w:rsid w:val="00493004"/>
    <w:rsid w:val="0049336A"/>
    <w:rsid w:val="00494670"/>
    <w:rsid w:val="00495056"/>
    <w:rsid w:val="004955D2"/>
    <w:rsid w:val="004A0D19"/>
    <w:rsid w:val="004A218B"/>
    <w:rsid w:val="004A24EC"/>
    <w:rsid w:val="004A26FF"/>
    <w:rsid w:val="004A2797"/>
    <w:rsid w:val="004A3509"/>
    <w:rsid w:val="004A389E"/>
    <w:rsid w:val="004A5B34"/>
    <w:rsid w:val="004A5DA4"/>
    <w:rsid w:val="004A7AE1"/>
    <w:rsid w:val="004B085B"/>
    <w:rsid w:val="004B19DF"/>
    <w:rsid w:val="004B1FC8"/>
    <w:rsid w:val="004B2F3A"/>
    <w:rsid w:val="004B354D"/>
    <w:rsid w:val="004B515C"/>
    <w:rsid w:val="004B5232"/>
    <w:rsid w:val="004B647E"/>
    <w:rsid w:val="004B7043"/>
    <w:rsid w:val="004B7D14"/>
    <w:rsid w:val="004C026A"/>
    <w:rsid w:val="004C1735"/>
    <w:rsid w:val="004C38FC"/>
    <w:rsid w:val="004C59A0"/>
    <w:rsid w:val="004C79CF"/>
    <w:rsid w:val="004C7D13"/>
    <w:rsid w:val="004C7E66"/>
    <w:rsid w:val="004D1C38"/>
    <w:rsid w:val="004D2E4F"/>
    <w:rsid w:val="004D3EFB"/>
    <w:rsid w:val="004D4428"/>
    <w:rsid w:val="004D4BEA"/>
    <w:rsid w:val="004D5409"/>
    <w:rsid w:val="004D58C8"/>
    <w:rsid w:val="004D597F"/>
    <w:rsid w:val="004D6A65"/>
    <w:rsid w:val="004D707C"/>
    <w:rsid w:val="004E0791"/>
    <w:rsid w:val="004E08F5"/>
    <w:rsid w:val="004E111F"/>
    <w:rsid w:val="004E23FB"/>
    <w:rsid w:val="004E343D"/>
    <w:rsid w:val="004E44AF"/>
    <w:rsid w:val="004E47B5"/>
    <w:rsid w:val="004E5964"/>
    <w:rsid w:val="004E64F8"/>
    <w:rsid w:val="004E6976"/>
    <w:rsid w:val="004E73E1"/>
    <w:rsid w:val="004E78D9"/>
    <w:rsid w:val="004F0FDC"/>
    <w:rsid w:val="004F29DD"/>
    <w:rsid w:val="004F4152"/>
    <w:rsid w:val="004F5BAD"/>
    <w:rsid w:val="004F6E49"/>
    <w:rsid w:val="005004AF"/>
    <w:rsid w:val="005005F5"/>
    <w:rsid w:val="0050061A"/>
    <w:rsid w:val="005016ED"/>
    <w:rsid w:val="00501A22"/>
    <w:rsid w:val="00501B9C"/>
    <w:rsid w:val="00502761"/>
    <w:rsid w:val="00503671"/>
    <w:rsid w:val="00504550"/>
    <w:rsid w:val="0050573D"/>
    <w:rsid w:val="005058BD"/>
    <w:rsid w:val="00506046"/>
    <w:rsid w:val="00506225"/>
    <w:rsid w:val="005072C4"/>
    <w:rsid w:val="005108B8"/>
    <w:rsid w:val="00510C8C"/>
    <w:rsid w:val="00510CD8"/>
    <w:rsid w:val="005113C3"/>
    <w:rsid w:val="00511AF1"/>
    <w:rsid w:val="00511B61"/>
    <w:rsid w:val="00511C27"/>
    <w:rsid w:val="00514BE7"/>
    <w:rsid w:val="00515267"/>
    <w:rsid w:val="00515D2D"/>
    <w:rsid w:val="005175ED"/>
    <w:rsid w:val="00520F2D"/>
    <w:rsid w:val="00521621"/>
    <w:rsid w:val="00521CB0"/>
    <w:rsid w:val="00521D98"/>
    <w:rsid w:val="0052240F"/>
    <w:rsid w:val="00522508"/>
    <w:rsid w:val="0052391B"/>
    <w:rsid w:val="00523B4A"/>
    <w:rsid w:val="00523ECE"/>
    <w:rsid w:val="00523F52"/>
    <w:rsid w:val="005254D0"/>
    <w:rsid w:val="005259D4"/>
    <w:rsid w:val="00525EE6"/>
    <w:rsid w:val="0052609A"/>
    <w:rsid w:val="005273B2"/>
    <w:rsid w:val="005279B6"/>
    <w:rsid w:val="005302B8"/>
    <w:rsid w:val="005318EC"/>
    <w:rsid w:val="0053204A"/>
    <w:rsid w:val="00536BDA"/>
    <w:rsid w:val="00536EED"/>
    <w:rsid w:val="00537245"/>
    <w:rsid w:val="005375E5"/>
    <w:rsid w:val="005403C3"/>
    <w:rsid w:val="00540CF7"/>
    <w:rsid w:val="005418A1"/>
    <w:rsid w:val="00541EDD"/>
    <w:rsid w:val="005423D6"/>
    <w:rsid w:val="005423E5"/>
    <w:rsid w:val="00543213"/>
    <w:rsid w:val="00543352"/>
    <w:rsid w:val="005445E4"/>
    <w:rsid w:val="005446BD"/>
    <w:rsid w:val="005451EB"/>
    <w:rsid w:val="005459EA"/>
    <w:rsid w:val="00547187"/>
    <w:rsid w:val="00547848"/>
    <w:rsid w:val="00547DDE"/>
    <w:rsid w:val="00547DF5"/>
    <w:rsid w:val="00550B6C"/>
    <w:rsid w:val="0055131F"/>
    <w:rsid w:val="005519A9"/>
    <w:rsid w:val="00553081"/>
    <w:rsid w:val="00553FB8"/>
    <w:rsid w:val="00555DC4"/>
    <w:rsid w:val="0055647C"/>
    <w:rsid w:val="00556AD5"/>
    <w:rsid w:val="00556C71"/>
    <w:rsid w:val="00557100"/>
    <w:rsid w:val="00557D60"/>
    <w:rsid w:val="005619B5"/>
    <w:rsid w:val="00563D09"/>
    <w:rsid w:val="00563DC8"/>
    <w:rsid w:val="00564672"/>
    <w:rsid w:val="00564F18"/>
    <w:rsid w:val="005650A8"/>
    <w:rsid w:val="00565187"/>
    <w:rsid w:val="00567D2B"/>
    <w:rsid w:val="00572587"/>
    <w:rsid w:val="0057339F"/>
    <w:rsid w:val="0057352F"/>
    <w:rsid w:val="005738C5"/>
    <w:rsid w:val="005755D1"/>
    <w:rsid w:val="00575EF1"/>
    <w:rsid w:val="00580CB1"/>
    <w:rsid w:val="00580DE5"/>
    <w:rsid w:val="00581539"/>
    <w:rsid w:val="0058237F"/>
    <w:rsid w:val="005825CC"/>
    <w:rsid w:val="00582A0A"/>
    <w:rsid w:val="00582E63"/>
    <w:rsid w:val="005838F7"/>
    <w:rsid w:val="0058568D"/>
    <w:rsid w:val="00586346"/>
    <w:rsid w:val="00587B4A"/>
    <w:rsid w:val="00590344"/>
    <w:rsid w:val="005907C2"/>
    <w:rsid w:val="005922A4"/>
    <w:rsid w:val="00592B18"/>
    <w:rsid w:val="005937C7"/>
    <w:rsid w:val="00593E93"/>
    <w:rsid w:val="00595FDE"/>
    <w:rsid w:val="005960C4"/>
    <w:rsid w:val="005962BD"/>
    <w:rsid w:val="0059686B"/>
    <w:rsid w:val="005A00C0"/>
    <w:rsid w:val="005A0303"/>
    <w:rsid w:val="005A13E3"/>
    <w:rsid w:val="005A1B2D"/>
    <w:rsid w:val="005A665F"/>
    <w:rsid w:val="005A7399"/>
    <w:rsid w:val="005A7FB0"/>
    <w:rsid w:val="005B06E7"/>
    <w:rsid w:val="005B0707"/>
    <w:rsid w:val="005B1A8F"/>
    <w:rsid w:val="005B1E76"/>
    <w:rsid w:val="005B276C"/>
    <w:rsid w:val="005B3804"/>
    <w:rsid w:val="005B40EA"/>
    <w:rsid w:val="005B43FD"/>
    <w:rsid w:val="005B560D"/>
    <w:rsid w:val="005B6908"/>
    <w:rsid w:val="005B7A3E"/>
    <w:rsid w:val="005C001F"/>
    <w:rsid w:val="005C0653"/>
    <w:rsid w:val="005C0D07"/>
    <w:rsid w:val="005C100A"/>
    <w:rsid w:val="005C1671"/>
    <w:rsid w:val="005C1FDB"/>
    <w:rsid w:val="005C2D03"/>
    <w:rsid w:val="005C2F2A"/>
    <w:rsid w:val="005C3673"/>
    <w:rsid w:val="005C38FC"/>
    <w:rsid w:val="005C3C04"/>
    <w:rsid w:val="005C541B"/>
    <w:rsid w:val="005C5731"/>
    <w:rsid w:val="005C61BD"/>
    <w:rsid w:val="005C6454"/>
    <w:rsid w:val="005C6557"/>
    <w:rsid w:val="005C6CED"/>
    <w:rsid w:val="005C6E69"/>
    <w:rsid w:val="005C7542"/>
    <w:rsid w:val="005C7916"/>
    <w:rsid w:val="005D03A0"/>
    <w:rsid w:val="005D0830"/>
    <w:rsid w:val="005D0EBA"/>
    <w:rsid w:val="005D103B"/>
    <w:rsid w:val="005D170F"/>
    <w:rsid w:val="005D2DDA"/>
    <w:rsid w:val="005D4FBE"/>
    <w:rsid w:val="005D508F"/>
    <w:rsid w:val="005D62DF"/>
    <w:rsid w:val="005D6861"/>
    <w:rsid w:val="005D6FC4"/>
    <w:rsid w:val="005D77BB"/>
    <w:rsid w:val="005D78A3"/>
    <w:rsid w:val="005E07FA"/>
    <w:rsid w:val="005E0AE2"/>
    <w:rsid w:val="005E19BD"/>
    <w:rsid w:val="005E3E27"/>
    <w:rsid w:val="005E3EC9"/>
    <w:rsid w:val="005E4E0A"/>
    <w:rsid w:val="005E5968"/>
    <w:rsid w:val="005E6488"/>
    <w:rsid w:val="005E664A"/>
    <w:rsid w:val="005F2101"/>
    <w:rsid w:val="005F2668"/>
    <w:rsid w:val="005F37ED"/>
    <w:rsid w:val="005F3DAD"/>
    <w:rsid w:val="005F3E1B"/>
    <w:rsid w:val="005F40BF"/>
    <w:rsid w:val="005F467C"/>
    <w:rsid w:val="005F4C82"/>
    <w:rsid w:val="005F5574"/>
    <w:rsid w:val="005F585C"/>
    <w:rsid w:val="005F5C76"/>
    <w:rsid w:val="005F71A1"/>
    <w:rsid w:val="005F7727"/>
    <w:rsid w:val="005F7893"/>
    <w:rsid w:val="005F7A7A"/>
    <w:rsid w:val="00600E03"/>
    <w:rsid w:val="00600EF1"/>
    <w:rsid w:val="00601899"/>
    <w:rsid w:val="00601C43"/>
    <w:rsid w:val="00601DAF"/>
    <w:rsid w:val="0060222A"/>
    <w:rsid w:val="006027BE"/>
    <w:rsid w:val="006037D0"/>
    <w:rsid w:val="006048ED"/>
    <w:rsid w:val="00604E78"/>
    <w:rsid w:val="0060569D"/>
    <w:rsid w:val="00605E84"/>
    <w:rsid w:val="006068AF"/>
    <w:rsid w:val="00607042"/>
    <w:rsid w:val="00607D55"/>
    <w:rsid w:val="006134F1"/>
    <w:rsid w:val="006144FD"/>
    <w:rsid w:val="00615015"/>
    <w:rsid w:val="006154DA"/>
    <w:rsid w:val="006157EE"/>
    <w:rsid w:val="00615CF1"/>
    <w:rsid w:val="006165CC"/>
    <w:rsid w:val="006169FA"/>
    <w:rsid w:val="00616C6B"/>
    <w:rsid w:val="00617CAB"/>
    <w:rsid w:val="00621980"/>
    <w:rsid w:val="00621F47"/>
    <w:rsid w:val="00622A95"/>
    <w:rsid w:val="006231CA"/>
    <w:rsid w:val="00624020"/>
    <w:rsid w:val="006241AA"/>
    <w:rsid w:val="00624447"/>
    <w:rsid w:val="00625153"/>
    <w:rsid w:val="006259AE"/>
    <w:rsid w:val="00625C44"/>
    <w:rsid w:val="00626133"/>
    <w:rsid w:val="0062629A"/>
    <w:rsid w:val="00626E85"/>
    <w:rsid w:val="00626F64"/>
    <w:rsid w:val="00630748"/>
    <w:rsid w:val="00630C59"/>
    <w:rsid w:val="00632B8B"/>
    <w:rsid w:val="00632E40"/>
    <w:rsid w:val="0063378C"/>
    <w:rsid w:val="00634154"/>
    <w:rsid w:val="00634E7B"/>
    <w:rsid w:val="00635659"/>
    <w:rsid w:val="00636C0C"/>
    <w:rsid w:val="00637435"/>
    <w:rsid w:val="006414E5"/>
    <w:rsid w:val="006415BB"/>
    <w:rsid w:val="00643218"/>
    <w:rsid w:val="00643A0B"/>
    <w:rsid w:val="006441F2"/>
    <w:rsid w:val="006452DD"/>
    <w:rsid w:val="00645D22"/>
    <w:rsid w:val="00646193"/>
    <w:rsid w:val="00646541"/>
    <w:rsid w:val="00646858"/>
    <w:rsid w:val="00646CE3"/>
    <w:rsid w:val="00647967"/>
    <w:rsid w:val="00650A5D"/>
    <w:rsid w:val="00650BB8"/>
    <w:rsid w:val="0065185E"/>
    <w:rsid w:val="006521BA"/>
    <w:rsid w:val="006534B7"/>
    <w:rsid w:val="00653538"/>
    <w:rsid w:val="00654A81"/>
    <w:rsid w:val="00655015"/>
    <w:rsid w:val="006569BF"/>
    <w:rsid w:val="00656CE8"/>
    <w:rsid w:val="006571DA"/>
    <w:rsid w:val="00657283"/>
    <w:rsid w:val="00660A55"/>
    <w:rsid w:val="00661483"/>
    <w:rsid w:val="00661A13"/>
    <w:rsid w:val="00664016"/>
    <w:rsid w:val="00664279"/>
    <w:rsid w:val="0066428E"/>
    <w:rsid w:val="00664333"/>
    <w:rsid w:val="00664F47"/>
    <w:rsid w:val="00665287"/>
    <w:rsid w:val="006652B7"/>
    <w:rsid w:val="00665E81"/>
    <w:rsid w:val="006675EE"/>
    <w:rsid w:val="0067029F"/>
    <w:rsid w:val="00672539"/>
    <w:rsid w:val="0067364D"/>
    <w:rsid w:val="0067387C"/>
    <w:rsid w:val="0067447B"/>
    <w:rsid w:val="006745DE"/>
    <w:rsid w:val="0067493D"/>
    <w:rsid w:val="00674F7C"/>
    <w:rsid w:val="0067720A"/>
    <w:rsid w:val="00677B11"/>
    <w:rsid w:val="00680F3F"/>
    <w:rsid w:val="00682086"/>
    <w:rsid w:val="00682FD5"/>
    <w:rsid w:val="006832FB"/>
    <w:rsid w:val="006835C0"/>
    <w:rsid w:val="00684E15"/>
    <w:rsid w:val="006854C9"/>
    <w:rsid w:val="00685912"/>
    <w:rsid w:val="00686538"/>
    <w:rsid w:val="0068681D"/>
    <w:rsid w:val="00686B70"/>
    <w:rsid w:val="00686D89"/>
    <w:rsid w:val="006875EB"/>
    <w:rsid w:val="006903DB"/>
    <w:rsid w:val="0069158D"/>
    <w:rsid w:val="00691EAD"/>
    <w:rsid w:val="00695269"/>
    <w:rsid w:val="00695D3B"/>
    <w:rsid w:val="00697267"/>
    <w:rsid w:val="0069778F"/>
    <w:rsid w:val="006A0977"/>
    <w:rsid w:val="006A2573"/>
    <w:rsid w:val="006A36C3"/>
    <w:rsid w:val="006A427C"/>
    <w:rsid w:val="006A4356"/>
    <w:rsid w:val="006A4412"/>
    <w:rsid w:val="006A4AC5"/>
    <w:rsid w:val="006A4EC3"/>
    <w:rsid w:val="006A5013"/>
    <w:rsid w:val="006A5AC0"/>
    <w:rsid w:val="006A5D77"/>
    <w:rsid w:val="006A6700"/>
    <w:rsid w:val="006A6E50"/>
    <w:rsid w:val="006B069A"/>
    <w:rsid w:val="006B08B2"/>
    <w:rsid w:val="006B0E20"/>
    <w:rsid w:val="006B1C97"/>
    <w:rsid w:val="006B2E09"/>
    <w:rsid w:val="006B3FBD"/>
    <w:rsid w:val="006B40ED"/>
    <w:rsid w:val="006B4CE9"/>
    <w:rsid w:val="006B5224"/>
    <w:rsid w:val="006B5297"/>
    <w:rsid w:val="006B5329"/>
    <w:rsid w:val="006B5778"/>
    <w:rsid w:val="006B5B93"/>
    <w:rsid w:val="006B6C9D"/>
    <w:rsid w:val="006B7608"/>
    <w:rsid w:val="006B77EB"/>
    <w:rsid w:val="006C126C"/>
    <w:rsid w:val="006C1F1F"/>
    <w:rsid w:val="006C1F72"/>
    <w:rsid w:val="006C2649"/>
    <w:rsid w:val="006C2978"/>
    <w:rsid w:val="006C3283"/>
    <w:rsid w:val="006C4F9A"/>
    <w:rsid w:val="006C583D"/>
    <w:rsid w:val="006C63E6"/>
    <w:rsid w:val="006C7867"/>
    <w:rsid w:val="006D00ED"/>
    <w:rsid w:val="006D04F9"/>
    <w:rsid w:val="006D111E"/>
    <w:rsid w:val="006D1A19"/>
    <w:rsid w:val="006D25D4"/>
    <w:rsid w:val="006D3121"/>
    <w:rsid w:val="006D43AF"/>
    <w:rsid w:val="006D5405"/>
    <w:rsid w:val="006D7110"/>
    <w:rsid w:val="006D72EB"/>
    <w:rsid w:val="006D73CD"/>
    <w:rsid w:val="006E02BC"/>
    <w:rsid w:val="006E03C0"/>
    <w:rsid w:val="006E17A3"/>
    <w:rsid w:val="006E1D19"/>
    <w:rsid w:val="006E26A5"/>
    <w:rsid w:val="006E3F51"/>
    <w:rsid w:val="006E5C3C"/>
    <w:rsid w:val="006E5FFF"/>
    <w:rsid w:val="006F05B6"/>
    <w:rsid w:val="006F0C64"/>
    <w:rsid w:val="006F0DB7"/>
    <w:rsid w:val="006F1C1B"/>
    <w:rsid w:val="006F3092"/>
    <w:rsid w:val="006F32CC"/>
    <w:rsid w:val="006F352F"/>
    <w:rsid w:val="006F47F5"/>
    <w:rsid w:val="006F48A1"/>
    <w:rsid w:val="006F4EEA"/>
    <w:rsid w:val="006F5809"/>
    <w:rsid w:val="006F600A"/>
    <w:rsid w:val="006F60E6"/>
    <w:rsid w:val="006F66E6"/>
    <w:rsid w:val="006F6CED"/>
    <w:rsid w:val="006F6DCB"/>
    <w:rsid w:val="006F70B8"/>
    <w:rsid w:val="00702195"/>
    <w:rsid w:val="00702DC4"/>
    <w:rsid w:val="00703588"/>
    <w:rsid w:val="00704272"/>
    <w:rsid w:val="00704EA0"/>
    <w:rsid w:val="007056EC"/>
    <w:rsid w:val="00705BA5"/>
    <w:rsid w:val="00706379"/>
    <w:rsid w:val="00706EA0"/>
    <w:rsid w:val="00710C43"/>
    <w:rsid w:val="0071269F"/>
    <w:rsid w:val="007132B7"/>
    <w:rsid w:val="00713318"/>
    <w:rsid w:val="007134DC"/>
    <w:rsid w:val="007139AA"/>
    <w:rsid w:val="00713AE8"/>
    <w:rsid w:val="00713BE0"/>
    <w:rsid w:val="00714689"/>
    <w:rsid w:val="007150AF"/>
    <w:rsid w:val="00716241"/>
    <w:rsid w:val="007164D1"/>
    <w:rsid w:val="007166FD"/>
    <w:rsid w:val="0071705A"/>
    <w:rsid w:val="007171B0"/>
    <w:rsid w:val="007171D1"/>
    <w:rsid w:val="00717983"/>
    <w:rsid w:val="007200AF"/>
    <w:rsid w:val="00721207"/>
    <w:rsid w:val="00721338"/>
    <w:rsid w:val="00721CFE"/>
    <w:rsid w:val="00721E54"/>
    <w:rsid w:val="007234F1"/>
    <w:rsid w:val="00723752"/>
    <w:rsid w:val="00724563"/>
    <w:rsid w:val="00725944"/>
    <w:rsid w:val="00726958"/>
    <w:rsid w:val="007279D5"/>
    <w:rsid w:val="0073060D"/>
    <w:rsid w:val="00730AAF"/>
    <w:rsid w:val="00730E44"/>
    <w:rsid w:val="007320BA"/>
    <w:rsid w:val="00732C92"/>
    <w:rsid w:val="00732E6E"/>
    <w:rsid w:val="00733A08"/>
    <w:rsid w:val="00733A5C"/>
    <w:rsid w:val="007346D7"/>
    <w:rsid w:val="007349BF"/>
    <w:rsid w:val="007350B6"/>
    <w:rsid w:val="0073535E"/>
    <w:rsid w:val="00735C92"/>
    <w:rsid w:val="00735FBF"/>
    <w:rsid w:val="00737698"/>
    <w:rsid w:val="00741971"/>
    <w:rsid w:val="0074236E"/>
    <w:rsid w:val="00742698"/>
    <w:rsid w:val="00743F5D"/>
    <w:rsid w:val="00744225"/>
    <w:rsid w:val="00744666"/>
    <w:rsid w:val="0074574A"/>
    <w:rsid w:val="00746121"/>
    <w:rsid w:val="00746EAF"/>
    <w:rsid w:val="00747C1B"/>
    <w:rsid w:val="00747CC9"/>
    <w:rsid w:val="007514C3"/>
    <w:rsid w:val="0075225C"/>
    <w:rsid w:val="007534DB"/>
    <w:rsid w:val="007539DA"/>
    <w:rsid w:val="00753DCE"/>
    <w:rsid w:val="00754596"/>
    <w:rsid w:val="00754982"/>
    <w:rsid w:val="007557A2"/>
    <w:rsid w:val="00756CA5"/>
    <w:rsid w:val="00757373"/>
    <w:rsid w:val="007602BC"/>
    <w:rsid w:val="00760700"/>
    <w:rsid w:val="00762A2C"/>
    <w:rsid w:val="0076332F"/>
    <w:rsid w:val="0076341E"/>
    <w:rsid w:val="00763F9C"/>
    <w:rsid w:val="007645B5"/>
    <w:rsid w:val="00764B5E"/>
    <w:rsid w:val="00764E2D"/>
    <w:rsid w:val="00767654"/>
    <w:rsid w:val="00767D97"/>
    <w:rsid w:val="00771444"/>
    <w:rsid w:val="00771980"/>
    <w:rsid w:val="00771FE1"/>
    <w:rsid w:val="007724D9"/>
    <w:rsid w:val="00772595"/>
    <w:rsid w:val="007730A6"/>
    <w:rsid w:val="0077356A"/>
    <w:rsid w:val="0077367C"/>
    <w:rsid w:val="007740DB"/>
    <w:rsid w:val="00774789"/>
    <w:rsid w:val="00774B00"/>
    <w:rsid w:val="00774EA1"/>
    <w:rsid w:val="00774ED7"/>
    <w:rsid w:val="00775EEC"/>
    <w:rsid w:val="0077689A"/>
    <w:rsid w:val="00777BD4"/>
    <w:rsid w:val="00780CAB"/>
    <w:rsid w:val="00781360"/>
    <w:rsid w:val="00781E15"/>
    <w:rsid w:val="00782609"/>
    <w:rsid w:val="00782991"/>
    <w:rsid w:val="00782B81"/>
    <w:rsid w:val="00783123"/>
    <w:rsid w:val="00784108"/>
    <w:rsid w:val="00784D91"/>
    <w:rsid w:val="00785524"/>
    <w:rsid w:val="00785909"/>
    <w:rsid w:val="00786A7A"/>
    <w:rsid w:val="00786B4A"/>
    <w:rsid w:val="00786B66"/>
    <w:rsid w:val="00786BC3"/>
    <w:rsid w:val="00787135"/>
    <w:rsid w:val="0078769D"/>
    <w:rsid w:val="00790532"/>
    <w:rsid w:val="00790BF2"/>
    <w:rsid w:val="007924B3"/>
    <w:rsid w:val="00793684"/>
    <w:rsid w:val="007943E1"/>
    <w:rsid w:val="00794628"/>
    <w:rsid w:val="00796246"/>
    <w:rsid w:val="007A072B"/>
    <w:rsid w:val="007A13B6"/>
    <w:rsid w:val="007A3451"/>
    <w:rsid w:val="007A38E2"/>
    <w:rsid w:val="007A4268"/>
    <w:rsid w:val="007A439A"/>
    <w:rsid w:val="007A4793"/>
    <w:rsid w:val="007A548C"/>
    <w:rsid w:val="007A6EB7"/>
    <w:rsid w:val="007B00A7"/>
    <w:rsid w:val="007B10D3"/>
    <w:rsid w:val="007B15C8"/>
    <w:rsid w:val="007B1B39"/>
    <w:rsid w:val="007B317C"/>
    <w:rsid w:val="007B4150"/>
    <w:rsid w:val="007B4838"/>
    <w:rsid w:val="007B6EA6"/>
    <w:rsid w:val="007B784B"/>
    <w:rsid w:val="007C13FC"/>
    <w:rsid w:val="007C2893"/>
    <w:rsid w:val="007C2A3B"/>
    <w:rsid w:val="007C2D29"/>
    <w:rsid w:val="007C3887"/>
    <w:rsid w:val="007C4472"/>
    <w:rsid w:val="007C46CB"/>
    <w:rsid w:val="007C4F90"/>
    <w:rsid w:val="007C7413"/>
    <w:rsid w:val="007C7634"/>
    <w:rsid w:val="007C78C2"/>
    <w:rsid w:val="007D07DC"/>
    <w:rsid w:val="007D0B6E"/>
    <w:rsid w:val="007D0E1B"/>
    <w:rsid w:val="007D2207"/>
    <w:rsid w:val="007D2443"/>
    <w:rsid w:val="007D3673"/>
    <w:rsid w:val="007D3EB2"/>
    <w:rsid w:val="007D403C"/>
    <w:rsid w:val="007D48D5"/>
    <w:rsid w:val="007D4A62"/>
    <w:rsid w:val="007D530C"/>
    <w:rsid w:val="007D5EA1"/>
    <w:rsid w:val="007D617F"/>
    <w:rsid w:val="007D69D1"/>
    <w:rsid w:val="007D745D"/>
    <w:rsid w:val="007D766B"/>
    <w:rsid w:val="007E0968"/>
    <w:rsid w:val="007E113E"/>
    <w:rsid w:val="007E1542"/>
    <w:rsid w:val="007E25F1"/>
    <w:rsid w:val="007E402D"/>
    <w:rsid w:val="007E4464"/>
    <w:rsid w:val="007E4991"/>
    <w:rsid w:val="007E4D85"/>
    <w:rsid w:val="007E5E99"/>
    <w:rsid w:val="007E7984"/>
    <w:rsid w:val="007F06E8"/>
    <w:rsid w:val="007F0827"/>
    <w:rsid w:val="007F09B0"/>
    <w:rsid w:val="007F0D9C"/>
    <w:rsid w:val="007F1538"/>
    <w:rsid w:val="007F2814"/>
    <w:rsid w:val="007F481E"/>
    <w:rsid w:val="007F4833"/>
    <w:rsid w:val="007F5108"/>
    <w:rsid w:val="007F66FA"/>
    <w:rsid w:val="007F6CCA"/>
    <w:rsid w:val="00800EEB"/>
    <w:rsid w:val="0080100B"/>
    <w:rsid w:val="008015A9"/>
    <w:rsid w:val="0080264D"/>
    <w:rsid w:val="00802C96"/>
    <w:rsid w:val="00803F54"/>
    <w:rsid w:val="0080430E"/>
    <w:rsid w:val="00804FFF"/>
    <w:rsid w:val="0080524F"/>
    <w:rsid w:val="00806D51"/>
    <w:rsid w:val="00806D92"/>
    <w:rsid w:val="0081133F"/>
    <w:rsid w:val="00812CD1"/>
    <w:rsid w:val="00815B79"/>
    <w:rsid w:val="00816FC6"/>
    <w:rsid w:val="00820012"/>
    <w:rsid w:val="0082154E"/>
    <w:rsid w:val="008219BF"/>
    <w:rsid w:val="00821C3D"/>
    <w:rsid w:val="00823802"/>
    <w:rsid w:val="00823F8B"/>
    <w:rsid w:val="008250FE"/>
    <w:rsid w:val="008259C4"/>
    <w:rsid w:val="00827085"/>
    <w:rsid w:val="008333F7"/>
    <w:rsid w:val="008335E3"/>
    <w:rsid w:val="008337E2"/>
    <w:rsid w:val="008368B3"/>
    <w:rsid w:val="0083694D"/>
    <w:rsid w:val="008372BA"/>
    <w:rsid w:val="0083787D"/>
    <w:rsid w:val="00840A5C"/>
    <w:rsid w:val="0084165C"/>
    <w:rsid w:val="008422BE"/>
    <w:rsid w:val="00842372"/>
    <w:rsid w:val="00842C25"/>
    <w:rsid w:val="008436BF"/>
    <w:rsid w:val="00844E79"/>
    <w:rsid w:val="00844EB1"/>
    <w:rsid w:val="008463B0"/>
    <w:rsid w:val="008525A6"/>
    <w:rsid w:val="00853621"/>
    <w:rsid w:val="008554EE"/>
    <w:rsid w:val="00857831"/>
    <w:rsid w:val="00860B65"/>
    <w:rsid w:val="00860C1A"/>
    <w:rsid w:val="00861119"/>
    <w:rsid w:val="008622EF"/>
    <w:rsid w:val="008627E2"/>
    <w:rsid w:val="008629F1"/>
    <w:rsid w:val="0086395D"/>
    <w:rsid w:val="00863969"/>
    <w:rsid w:val="00863FA1"/>
    <w:rsid w:val="0086458A"/>
    <w:rsid w:val="00864A4F"/>
    <w:rsid w:val="00864BC4"/>
    <w:rsid w:val="00865124"/>
    <w:rsid w:val="008658F1"/>
    <w:rsid w:val="00865A73"/>
    <w:rsid w:val="00865EA9"/>
    <w:rsid w:val="008665BD"/>
    <w:rsid w:val="0086679E"/>
    <w:rsid w:val="00867766"/>
    <w:rsid w:val="00870FC8"/>
    <w:rsid w:val="0087112C"/>
    <w:rsid w:val="0087176B"/>
    <w:rsid w:val="00871AF4"/>
    <w:rsid w:val="00872655"/>
    <w:rsid w:val="00872AC1"/>
    <w:rsid w:val="008730F3"/>
    <w:rsid w:val="00874186"/>
    <w:rsid w:val="0087422F"/>
    <w:rsid w:val="008747E0"/>
    <w:rsid w:val="008751F6"/>
    <w:rsid w:val="00875CEF"/>
    <w:rsid w:val="00876224"/>
    <w:rsid w:val="0087668A"/>
    <w:rsid w:val="00877B1F"/>
    <w:rsid w:val="0088056D"/>
    <w:rsid w:val="008805BC"/>
    <w:rsid w:val="0088072C"/>
    <w:rsid w:val="00882B38"/>
    <w:rsid w:val="00882DF1"/>
    <w:rsid w:val="00883138"/>
    <w:rsid w:val="00883681"/>
    <w:rsid w:val="00883A13"/>
    <w:rsid w:val="00884875"/>
    <w:rsid w:val="00885446"/>
    <w:rsid w:val="00885BF8"/>
    <w:rsid w:val="00886087"/>
    <w:rsid w:val="0088662D"/>
    <w:rsid w:val="0088796C"/>
    <w:rsid w:val="00890B54"/>
    <w:rsid w:val="008912FA"/>
    <w:rsid w:val="00892675"/>
    <w:rsid w:val="00892A78"/>
    <w:rsid w:val="0089478F"/>
    <w:rsid w:val="008947A1"/>
    <w:rsid w:val="00894E56"/>
    <w:rsid w:val="00894FE8"/>
    <w:rsid w:val="008951F1"/>
    <w:rsid w:val="00895890"/>
    <w:rsid w:val="008958E7"/>
    <w:rsid w:val="00895E33"/>
    <w:rsid w:val="00896E02"/>
    <w:rsid w:val="00896E32"/>
    <w:rsid w:val="00897DAC"/>
    <w:rsid w:val="008A1372"/>
    <w:rsid w:val="008A176F"/>
    <w:rsid w:val="008A1869"/>
    <w:rsid w:val="008A1A3E"/>
    <w:rsid w:val="008A207D"/>
    <w:rsid w:val="008A2870"/>
    <w:rsid w:val="008A28CF"/>
    <w:rsid w:val="008A5301"/>
    <w:rsid w:val="008A56DF"/>
    <w:rsid w:val="008A5771"/>
    <w:rsid w:val="008A58F4"/>
    <w:rsid w:val="008A774C"/>
    <w:rsid w:val="008A77C5"/>
    <w:rsid w:val="008B0FE0"/>
    <w:rsid w:val="008B19EE"/>
    <w:rsid w:val="008B1AF5"/>
    <w:rsid w:val="008B2168"/>
    <w:rsid w:val="008B25FA"/>
    <w:rsid w:val="008B31AE"/>
    <w:rsid w:val="008B3274"/>
    <w:rsid w:val="008B3308"/>
    <w:rsid w:val="008B53AC"/>
    <w:rsid w:val="008B58DF"/>
    <w:rsid w:val="008B638C"/>
    <w:rsid w:val="008B65F9"/>
    <w:rsid w:val="008B6D00"/>
    <w:rsid w:val="008B6F77"/>
    <w:rsid w:val="008B777E"/>
    <w:rsid w:val="008B7FD5"/>
    <w:rsid w:val="008C2454"/>
    <w:rsid w:val="008C3A57"/>
    <w:rsid w:val="008C4A79"/>
    <w:rsid w:val="008C5C4E"/>
    <w:rsid w:val="008C5FA3"/>
    <w:rsid w:val="008D063E"/>
    <w:rsid w:val="008D1C0A"/>
    <w:rsid w:val="008D24A0"/>
    <w:rsid w:val="008D31C0"/>
    <w:rsid w:val="008D3567"/>
    <w:rsid w:val="008D47CB"/>
    <w:rsid w:val="008D4B1A"/>
    <w:rsid w:val="008D4B2A"/>
    <w:rsid w:val="008D66E4"/>
    <w:rsid w:val="008D72F6"/>
    <w:rsid w:val="008E014D"/>
    <w:rsid w:val="008E02A8"/>
    <w:rsid w:val="008E059C"/>
    <w:rsid w:val="008E10B7"/>
    <w:rsid w:val="008E1CBB"/>
    <w:rsid w:val="008E2339"/>
    <w:rsid w:val="008E2E66"/>
    <w:rsid w:val="008E3100"/>
    <w:rsid w:val="008E3406"/>
    <w:rsid w:val="008E749B"/>
    <w:rsid w:val="008F22B1"/>
    <w:rsid w:val="008F2F90"/>
    <w:rsid w:val="008F4097"/>
    <w:rsid w:val="008F4227"/>
    <w:rsid w:val="008F43CD"/>
    <w:rsid w:val="008F497F"/>
    <w:rsid w:val="008F7BEA"/>
    <w:rsid w:val="00900480"/>
    <w:rsid w:val="00903598"/>
    <w:rsid w:val="009037AB"/>
    <w:rsid w:val="009038C8"/>
    <w:rsid w:val="00903C34"/>
    <w:rsid w:val="009041FE"/>
    <w:rsid w:val="00904383"/>
    <w:rsid w:val="00904D94"/>
    <w:rsid w:val="009057A1"/>
    <w:rsid w:val="00905CBA"/>
    <w:rsid w:val="00905DC7"/>
    <w:rsid w:val="0090742C"/>
    <w:rsid w:val="00910167"/>
    <w:rsid w:val="0091071F"/>
    <w:rsid w:val="009112ED"/>
    <w:rsid w:val="00911673"/>
    <w:rsid w:val="009116F9"/>
    <w:rsid w:val="009124CB"/>
    <w:rsid w:val="009154AD"/>
    <w:rsid w:val="00915AAE"/>
    <w:rsid w:val="00916569"/>
    <w:rsid w:val="00916F08"/>
    <w:rsid w:val="00917456"/>
    <w:rsid w:val="00920319"/>
    <w:rsid w:val="00921BFC"/>
    <w:rsid w:val="00921C72"/>
    <w:rsid w:val="00921E32"/>
    <w:rsid w:val="00921F40"/>
    <w:rsid w:val="00922EB4"/>
    <w:rsid w:val="00924987"/>
    <w:rsid w:val="00924B3C"/>
    <w:rsid w:val="00924FBE"/>
    <w:rsid w:val="00926AFE"/>
    <w:rsid w:val="009272FD"/>
    <w:rsid w:val="00930425"/>
    <w:rsid w:val="009309F7"/>
    <w:rsid w:val="009315BD"/>
    <w:rsid w:val="009317C2"/>
    <w:rsid w:val="009321C3"/>
    <w:rsid w:val="00932B0E"/>
    <w:rsid w:val="0093421E"/>
    <w:rsid w:val="00934560"/>
    <w:rsid w:val="00934802"/>
    <w:rsid w:val="00935837"/>
    <w:rsid w:val="00935D68"/>
    <w:rsid w:val="00936A2A"/>
    <w:rsid w:val="009370B9"/>
    <w:rsid w:val="009402D8"/>
    <w:rsid w:val="0094143E"/>
    <w:rsid w:val="00941BB7"/>
    <w:rsid w:val="009425D8"/>
    <w:rsid w:val="0094307B"/>
    <w:rsid w:val="00943BCA"/>
    <w:rsid w:val="009448DC"/>
    <w:rsid w:val="009463E1"/>
    <w:rsid w:val="00946E80"/>
    <w:rsid w:val="00946F50"/>
    <w:rsid w:val="00946FD6"/>
    <w:rsid w:val="00953224"/>
    <w:rsid w:val="00953E18"/>
    <w:rsid w:val="00953EB6"/>
    <w:rsid w:val="00953EFA"/>
    <w:rsid w:val="00954D07"/>
    <w:rsid w:val="00954E51"/>
    <w:rsid w:val="00954F56"/>
    <w:rsid w:val="00955005"/>
    <w:rsid w:val="0095500B"/>
    <w:rsid w:val="00955AE6"/>
    <w:rsid w:val="00955D8D"/>
    <w:rsid w:val="00955E5A"/>
    <w:rsid w:val="00956CA5"/>
    <w:rsid w:val="009622F1"/>
    <w:rsid w:val="009640FE"/>
    <w:rsid w:val="00964E73"/>
    <w:rsid w:val="00965374"/>
    <w:rsid w:val="00965794"/>
    <w:rsid w:val="0096603E"/>
    <w:rsid w:val="0096635F"/>
    <w:rsid w:val="00966775"/>
    <w:rsid w:val="00970562"/>
    <w:rsid w:val="009710D5"/>
    <w:rsid w:val="0097127A"/>
    <w:rsid w:val="00971434"/>
    <w:rsid w:val="00971DD8"/>
    <w:rsid w:val="00971EBC"/>
    <w:rsid w:val="009722B7"/>
    <w:rsid w:val="009725DC"/>
    <w:rsid w:val="00972C49"/>
    <w:rsid w:val="00972EBA"/>
    <w:rsid w:val="00974DCD"/>
    <w:rsid w:val="00975AF1"/>
    <w:rsid w:val="00976B25"/>
    <w:rsid w:val="00977201"/>
    <w:rsid w:val="00980C23"/>
    <w:rsid w:val="00980FDD"/>
    <w:rsid w:val="00981450"/>
    <w:rsid w:val="00981C70"/>
    <w:rsid w:val="00982DDA"/>
    <w:rsid w:val="009839B1"/>
    <w:rsid w:val="00983D0E"/>
    <w:rsid w:val="009849B2"/>
    <w:rsid w:val="00984D03"/>
    <w:rsid w:val="00984EF9"/>
    <w:rsid w:val="00985480"/>
    <w:rsid w:val="009855C6"/>
    <w:rsid w:val="00985BD7"/>
    <w:rsid w:val="00986C5A"/>
    <w:rsid w:val="00990C3E"/>
    <w:rsid w:val="009913FE"/>
    <w:rsid w:val="00991979"/>
    <w:rsid w:val="00991A47"/>
    <w:rsid w:val="00992175"/>
    <w:rsid w:val="009931A6"/>
    <w:rsid w:val="00994A85"/>
    <w:rsid w:val="009978FD"/>
    <w:rsid w:val="00997AC0"/>
    <w:rsid w:val="00997B97"/>
    <w:rsid w:val="009A0A76"/>
    <w:rsid w:val="009A395C"/>
    <w:rsid w:val="009A5F9D"/>
    <w:rsid w:val="009A6101"/>
    <w:rsid w:val="009A7420"/>
    <w:rsid w:val="009A7FE1"/>
    <w:rsid w:val="009B0022"/>
    <w:rsid w:val="009B144D"/>
    <w:rsid w:val="009B2B72"/>
    <w:rsid w:val="009B2C61"/>
    <w:rsid w:val="009B41D8"/>
    <w:rsid w:val="009B4271"/>
    <w:rsid w:val="009B46EC"/>
    <w:rsid w:val="009B49B2"/>
    <w:rsid w:val="009B762E"/>
    <w:rsid w:val="009B79A1"/>
    <w:rsid w:val="009B7A98"/>
    <w:rsid w:val="009C11D7"/>
    <w:rsid w:val="009C12A1"/>
    <w:rsid w:val="009C130F"/>
    <w:rsid w:val="009C132F"/>
    <w:rsid w:val="009C14EE"/>
    <w:rsid w:val="009C1C17"/>
    <w:rsid w:val="009C1CFA"/>
    <w:rsid w:val="009C4563"/>
    <w:rsid w:val="009C469D"/>
    <w:rsid w:val="009C54BB"/>
    <w:rsid w:val="009C5A04"/>
    <w:rsid w:val="009C5E2D"/>
    <w:rsid w:val="009C636D"/>
    <w:rsid w:val="009C676B"/>
    <w:rsid w:val="009C6D55"/>
    <w:rsid w:val="009C6DD6"/>
    <w:rsid w:val="009C70FB"/>
    <w:rsid w:val="009C7E6C"/>
    <w:rsid w:val="009D020B"/>
    <w:rsid w:val="009D0845"/>
    <w:rsid w:val="009D23CB"/>
    <w:rsid w:val="009D2889"/>
    <w:rsid w:val="009D3432"/>
    <w:rsid w:val="009D3866"/>
    <w:rsid w:val="009D4A9E"/>
    <w:rsid w:val="009D4ADE"/>
    <w:rsid w:val="009D52E8"/>
    <w:rsid w:val="009D59E2"/>
    <w:rsid w:val="009D5A94"/>
    <w:rsid w:val="009D5F80"/>
    <w:rsid w:val="009E18C6"/>
    <w:rsid w:val="009E1BB2"/>
    <w:rsid w:val="009E1F22"/>
    <w:rsid w:val="009E2849"/>
    <w:rsid w:val="009E3E8B"/>
    <w:rsid w:val="009E72D9"/>
    <w:rsid w:val="009F14D4"/>
    <w:rsid w:val="009F1747"/>
    <w:rsid w:val="009F19A5"/>
    <w:rsid w:val="009F1DA4"/>
    <w:rsid w:val="009F3812"/>
    <w:rsid w:val="009F3936"/>
    <w:rsid w:val="009F3A11"/>
    <w:rsid w:val="009F3D3C"/>
    <w:rsid w:val="009F412A"/>
    <w:rsid w:val="009F50BF"/>
    <w:rsid w:val="009F5479"/>
    <w:rsid w:val="009F5540"/>
    <w:rsid w:val="009F57E1"/>
    <w:rsid w:val="009F65C7"/>
    <w:rsid w:val="009F785E"/>
    <w:rsid w:val="009F7A9D"/>
    <w:rsid w:val="009F7BC9"/>
    <w:rsid w:val="00A01711"/>
    <w:rsid w:val="00A01B8A"/>
    <w:rsid w:val="00A0269D"/>
    <w:rsid w:val="00A036B1"/>
    <w:rsid w:val="00A044A4"/>
    <w:rsid w:val="00A06000"/>
    <w:rsid w:val="00A0600B"/>
    <w:rsid w:val="00A06A32"/>
    <w:rsid w:val="00A0754A"/>
    <w:rsid w:val="00A07EAB"/>
    <w:rsid w:val="00A07FBA"/>
    <w:rsid w:val="00A100B8"/>
    <w:rsid w:val="00A120DD"/>
    <w:rsid w:val="00A14415"/>
    <w:rsid w:val="00A16F48"/>
    <w:rsid w:val="00A171B3"/>
    <w:rsid w:val="00A1791F"/>
    <w:rsid w:val="00A216D6"/>
    <w:rsid w:val="00A238D1"/>
    <w:rsid w:val="00A23B4C"/>
    <w:rsid w:val="00A242A0"/>
    <w:rsid w:val="00A276C5"/>
    <w:rsid w:val="00A27782"/>
    <w:rsid w:val="00A302B9"/>
    <w:rsid w:val="00A30C28"/>
    <w:rsid w:val="00A30D62"/>
    <w:rsid w:val="00A31573"/>
    <w:rsid w:val="00A32A08"/>
    <w:rsid w:val="00A3350A"/>
    <w:rsid w:val="00A34696"/>
    <w:rsid w:val="00A34ED2"/>
    <w:rsid w:val="00A356A9"/>
    <w:rsid w:val="00A35E56"/>
    <w:rsid w:val="00A3605D"/>
    <w:rsid w:val="00A41283"/>
    <w:rsid w:val="00A41813"/>
    <w:rsid w:val="00A41D03"/>
    <w:rsid w:val="00A44BAF"/>
    <w:rsid w:val="00A44E29"/>
    <w:rsid w:val="00A44EC8"/>
    <w:rsid w:val="00A4513A"/>
    <w:rsid w:val="00A452E4"/>
    <w:rsid w:val="00A45D7B"/>
    <w:rsid w:val="00A4611C"/>
    <w:rsid w:val="00A46E4C"/>
    <w:rsid w:val="00A473CF"/>
    <w:rsid w:val="00A4790D"/>
    <w:rsid w:val="00A50154"/>
    <w:rsid w:val="00A51416"/>
    <w:rsid w:val="00A5246E"/>
    <w:rsid w:val="00A52521"/>
    <w:rsid w:val="00A5272E"/>
    <w:rsid w:val="00A530E2"/>
    <w:rsid w:val="00A5513D"/>
    <w:rsid w:val="00A5761B"/>
    <w:rsid w:val="00A57C32"/>
    <w:rsid w:val="00A607E7"/>
    <w:rsid w:val="00A608A3"/>
    <w:rsid w:val="00A60BE7"/>
    <w:rsid w:val="00A6145D"/>
    <w:rsid w:val="00A61555"/>
    <w:rsid w:val="00A63A58"/>
    <w:rsid w:val="00A648C9"/>
    <w:rsid w:val="00A6490B"/>
    <w:rsid w:val="00A64F26"/>
    <w:rsid w:val="00A64F32"/>
    <w:rsid w:val="00A64FBC"/>
    <w:rsid w:val="00A658A5"/>
    <w:rsid w:val="00A67431"/>
    <w:rsid w:val="00A7053D"/>
    <w:rsid w:val="00A709D8"/>
    <w:rsid w:val="00A71829"/>
    <w:rsid w:val="00A718BD"/>
    <w:rsid w:val="00A72482"/>
    <w:rsid w:val="00A72988"/>
    <w:rsid w:val="00A73036"/>
    <w:rsid w:val="00A7483C"/>
    <w:rsid w:val="00A75E10"/>
    <w:rsid w:val="00A764A4"/>
    <w:rsid w:val="00A76991"/>
    <w:rsid w:val="00A772D1"/>
    <w:rsid w:val="00A77542"/>
    <w:rsid w:val="00A77B37"/>
    <w:rsid w:val="00A806CD"/>
    <w:rsid w:val="00A81E28"/>
    <w:rsid w:val="00A83A74"/>
    <w:rsid w:val="00A83DE5"/>
    <w:rsid w:val="00A8449A"/>
    <w:rsid w:val="00A86A05"/>
    <w:rsid w:val="00A870E2"/>
    <w:rsid w:val="00A87990"/>
    <w:rsid w:val="00A90E9C"/>
    <w:rsid w:val="00A91645"/>
    <w:rsid w:val="00A927A5"/>
    <w:rsid w:val="00A927FA"/>
    <w:rsid w:val="00A92F6E"/>
    <w:rsid w:val="00A9315B"/>
    <w:rsid w:val="00A9562B"/>
    <w:rsid w:val="00A96539"/>
    <w:rsid w:val="00A96C42"/>
    <w:rsid w:val="00A96D0C"/>
    <w:rsid w:val="00A9719A"/>
    <w:rsid w:val="00AA1AC3"/>
    <w:rsid w:val="00AA1DC1"/>
    <w:rsid w:val="00AA20E6"/>
    <w:rsid w:val="00AA294A"/>
    <w:rsid w:val="00AA2D1C"/>
    <w:rsid w:val="00AA40B9"/>
    <w:rsid w:val="00AA5348"/>
    <w:rsid w:val="00AA5A3A"/>
    <w:rsid w:val="00AA6BAB"/>
    <w:rsid w:val="00AA71C2"/>
    <w:rsid w:val="00AA7FDA"/>
    <w:rsid w:val="00AB0832"/>
    <w:rsid w:val="00AB0CBD"/>
    <w:rsid w:val="00AB231B"/>
    <w:rsid w:val="00AB2C64"/>
    <w:rsid w:val="00AB39A0"/>
    <w:rsid w:val="00AB3D22"/>
    <w:rsid w:val="00AB516F"/>
    <w:rsid w:val="00AB594B"/>
    <w:rsid w:val="00AB6529"/>
    <w:rsid w:val="00AB6A88"/>
    <w:rsid w:val="00AB72D2"/>
    <w:rsid w:val="00AC007A"/>
    <w:rsid w:val="00AC1559"/>
    <w:rsid w:val="00AC1626"/>
    <w:rsid w:val="00AC21F8"/>
    <w:rsid w:val="00AC29EB"/>
    <w:rsid w:val="00AC351D"/>
    <w:rsid w:val="00AC388B"/>
    <w:rsid w:val="00AC4650"/>
    <w:rsid w:val="00AC5A40"/>
    <w:rsid w:val="00AC6283"/>
    <w:rsid w:val="00AC6BA2"/>
    <w:rsid w:val="00AD02AF"/>
    <w:rsid w:val="00AD1DEB"/>
    <w:rsid w:val="00AD2A91"/>
    <w:rsid w:val="00AD35F5"/>
    <w:rsid w:val="00AD536E"/>
    <w:rsid w:val="00AD6F27"/>
    <w:rsid w:val="00AD74BB"/>
    <w:rsid w:val="00AD7B96"/>
    <w:rsid w:val="00AD7BAC"/>
    <w:rsid w:val="00AD7C18"/>
    <w:rsid w:val="00AD7E7B"/>
    <w:rsid w:val="00AE0B9E"/>
    <w:rsid w:val="00AE2012"/>
    <w:rsid w:val="00AE2381"/>
    <w:rsid w:val="00AE3344"/>
    <w:rsid w:val="00AE5EF3"/>
    <w:rsid w:val="00AE6EBA"/>
    <w:rsid w:val="00AE7292"/>
    <w:rsid w:val="00AE74C2"/>
    <w:rsid w:val="00AF0D5B"/>
    <w:rsid w:val="00AF0F74"/>
    <w:rsid w:val="00AF0FAD"/>
    <w:rsid w:val="00AF1952"/>
    <w:rsid w:val="00AF2277"/>
    <w:rsid w:val="00AF242C"/>
    <w:rsid w:val="00AF2628"/>
    <w:rsid w:val="00AF2A27"/>
    <w:rsid w:val="00AF32A5"/>
    <w:rsid w:val="00AF4DCF"/>
    <w:rsid w:val="00AF5C94"/>
    <w:rsid w:val="00AF614E"/>
    <w:rsid w:val="00AF6622"/>
    <w:rsid w:val="00AF72C3"/>
    <w:rsid w:val="00AF735A"/>
    <w:rsid w:val="00B00391"/>
    <w:rsid w:val="00B009FB"/>
    <w:rsid w:val="00B01AE5"/>
    <w:rsid w:val="00B01CD5"/>
    <w:rsid w:val="00B05A0A"/>
    <w:rsid w:val="00B0604E"/>
    <w:rsid w:val="00B06C2A"/>
    <w:rsid w:val="00B1006A"/>
    <w:rsid w:val="00B104A4"/>
    <w:rsid w:val="00B129F2"/>
    <w:rsid w:val="00B1388A"/>
    <w:rsid w:val="00B13C78"/>
    <w:rsid w:val="00B140ED"/>
    <w:rsid w:val="00B147D7"/>
    <w:rsid w:val="00B16009"/>
    <w:rsid w:val="00B17664"/>
    <w:rsid w:val="00B22660"/>
    <w:rsid w:val="00B22C49"/>
    <w:rsid w:val="00B2401D"/>
    <w:rsid w:val="00B24B2B"/>
    <w:rsid w:val="00B25FA0"/>
    <w:rsid w:val="00B2704D"/>
    <w:rsid w:val="00B30EF7"/>
    <w:rsid w:val="00B30F85"/>
    <w:rsid w:val="00B31BB1"/>
    <w:rsid w:val="00B32C12"/>
    <w:rsid w:val="00B33B92"/>
    <w:rsid w:val="00B343C6"/>
    <w:rsid w:val="00B35BBF"/>
    <w:rsid w:val="00B36B3B"/>
    <w:rsid w:val="00B3708B"/>
    <w:rsid w:val="00B40369"/>
    <w:rsid w:val="00B406CA"/>
    <w:rsid w:val="00B409A9"/>
    <w:rsid w:val="00B409C7"/>
    <w:rsid w:val="00B419F8"/>
    <w:rsid w:val="00B41AEB"/>
    <w:rsid w:val="00B423D2"/>
    <w:rsid w:val="00B42FE0"/>
    <w:rsid w:val="00B437DB"/>
    <w:rsid w:val="00B4461E"/>
    <w:rsid w:val="00B459AE"/>
    <w:rsid w:val="00B45B45"/>
    <w:rsid w:val="00B46146"/>
    <w:rsid w:val="00B46687"/>
    <w:rsid w:val="00B46CBE"/>
    <w:rsid w:val="00B4707A"/>
    <w:rsid w:val="00B47555"/>
    <w:rsid w:val="00B47931"/>
    <w:rsid w:val="00B502FA"/>
    <w:rsid w:val="00B51331"/>
    <w:rsid w:val="00B51647"/>
    <w:rsid w:val="00B51751"/>
    <w:rsid w:val="00B518F0"/>
    <w:rsid w:val="00B52877"/>
    <w:rsid w:val="00B53861"/>
    <w:rsid w:val="00B54B0C"/>
    <w:rsid w:val="00B55B9B"/>
    <w:rsid w:val="00B56DD6"/>
    <w:rsid w:val="00B57015"/>
    <w:rsid w:val="00B57227"/>
    <w:rsid w:val="00B576C0"/>
    <w:rsid w:val="00B60D96"/>
    <w:rsid w:val="00B61188"/>
    <w:rsid w:val="00B61555"/>
    <w:rsid w:val="00B61E1E"/>
    <w:rsid w:val="00B62B71"/>
    <w:rsid w:val="00B64589"/>
    <w:rsid w:val="00B64A65"/>
    <w:rsid w:val="00B64F52"/>
    <w:rsid w:val="00B6512A"/>
    <w:rsid w:val="00B65468"/>
    <w:rsid w:val="00B66593"/>
    <w:rsid w:val="00B67435"/>
    <w:rsid w:val="00B678B8"/>
    <w:rsid w:val="00B67A6C"/>
    <w:rsid w:val="00B703DF"/>
    <w:rsid w:val="00B7174E"/>
    <w:rsid w:val="00B7214C"/>
    <w:rsid w:val="00B72211"/>
    <w:rsid w:val="00B72780"/>
    <w:rsid w:val="00B7325E"/>
    <w:rsid w:val="00B74388"/>
    <w:rsid w:val="00B7514C"/>
    <w:rsid w:val="00B755CA"/>
    <w:rsid w:val="00B75A46"/>
    <w:rsid w:val="00B76F45"/>
    <w:rsid w:val="00B76F97"/>
    <w:rsid w:val="00B7716C"/>
    <w:rsid w:val="00B8060A"/>
    <w:rsid w:val="00B80B0B"/>
    <w:rsid w:val="00B80B61"/>
    <w:rsid w:val="00B81098"/>
    <w:rsid w:val="00B81936"/>
    <w:rsid w:val="00B829A9"/>
    <w:rsid w:val="00B83239"/>
    <w:rsid w:val="00B838FD"/>
    <w:rsid w:val="00B83EBD"/>
    <w:rsid w:val="00B84802"/>
    <w:rsid w:val="00B856EA"/>
    <w:rsid w:val="00B86393"/>
    <w:rsid w:val="00B86AB3"/>
    <w:rsid w:val="00B90009"/>
    <w:rsid w:val="00B90DA3"/>
    <w:rsid w:val="00B91B37"/>
    <w:rsid w:val="00B92F96"/>
    <w:rsid w:val="00B92FC5"/>
    <w:rsid w:val="00B93861"/>
    <w:rsid w:val="00B938D0"/>
    <w:rsid w:val="00B93A66"/>
    <w:rsid w:val="00B951F9"/>
    <w:rsid w:val="00B9629E"/>
    <w:rsid w:val="00B975AE"/>
    <w:rsid w:val="00B97BF3"/>
    <w:rsid w:val="00BA0134"/>
    <w:rsid w:val="00BA19AE"/>
    <w:rsid w:val="00BA1EAE"/>
    <w:rsid w:val="00BA2A56"/>
    <w:rsid w:val="00BA2C2C"/>
    <w:rsid w:val="00BA34C0"/>
    <w:rsid w:val="00BA43D7"/>
    <w:rsid w:val="00BA4566"/>
    <w:rsid w:val="00BA4C14"/>
    <w:rsid w:val="00BA5132"/>
    <w:rsid w:val="00BA6997"/>
    <w:rsid w:val="00BA6B9D"/>
    <w:rsid w:val="00BA7C1A"/>
    <w:rsid w:val="00BB02FD"/>
    <w:rsid w:val="00BB2D9C"/>
    <w:rsid w:val="00BB2DF1"/>
    <w:rsid w:val="00BB2FBD"/>
    <w:rsid w:val="00BB3A43"/>
    <w:rsid w:val="00BB3D1E"/>
    <w:rsid w:val="00BB53A3"/>
    <w:rsid w:val="00BB58AB"/>
    <w:rsid w:val="00BB5A27"/>
    <w:rsid w:val="00BB67E0"/>
    <w:rsid w:val="00BB792D"/>
    <w:rsid w:val="00BC1A76"/>
    <w:rsid w:val="00BC1D26"/>
    <w:rsid w:val="00BC247E"/>
    <w:rsid w:val="00BC2798"/>
    <w:rsid w:val="00BC4BD3"/>
    <w:rsid w:val="00BC64E3"/>
    <w:rsid w:val="00BC71DD"/>
    <w:rsid w:val="00BC7AB6"/>
    <w:rsid w:val="00BC7E95"/>
    <w:rsid w:val="00BD1206"/>
    <w:rsid w:val="00BD1E56"/>
    <w:rsid w:val="00BD1F05"/>
    <w:rsid w:val="00BD289A"/>
    <w:rsid w:val="00BD2A13"/>
    <w:rsid w:val="00BD2E97"/>
    <w:rsid w:val="00BD3127"/>
    <w:rsid w:val="00BD33B2"/>
    <w:rsid w:val="00BD415D"/>
    <w:rsid w:val="00BD528D"/>
    <w:rsid w:val="00BD58C9"/>
    <w:rsid w:val="00BD669C"/>
    <w:rsid w:val="00BD66E0"/>
    <w:rsid w:val="00BD6A5D"/>
    <w:rsid w:val="00BD7817"/>
    <w:rsid w:val="00BD7D62"/>
    <w:rsid w:val="00BD7E20"/>
    <w:rsid w:val="00BD7FAF"/>
    <w:rsid w:val="00BD7FBB"/>
    <w:rsid w:val="00BE09B4"/>
    <w:rsid w:val="00BE1656"/>
    <w:rsid w:val="00BE2B67"/>
    <w:rsid w:val="00BE3027"/>
    <w:rsid w:val="00BE45C7"/>
    <w:rsid w:val="00BE4D64"/>
    <w:rsid w:val="00BE4DD7"/>
    <w:rsid w:val="00BE51F4"/>
    <w:rsid w:val="00BE560B"/>
    <w:rsid w:val="00BE5711"/>
    <w:rsid w:val="00BE5A8D"/>
    <w:rsid w:val="00BE6143"/>
    <w:rsid w:val="00BE61AC"/>
    <w:rsid w:val="00BE6D32"/>
    <w:rsid w:val="00BF07C2"/>
    <w:rsid w:val="00BF0A7D"/>
    <w:rsid w:val="00BF0FDD"/>
    <w:rsid w:val="00BF1611"/>
    <w:rsid w:val="00BF1776"/>
    <w:rsid w:val="00BF183A"/>
    <w:rsid w:val="00BF1F7A"/>
    <w:rsid w:val="00BF22D9"/>
    <w:rsid w:val="00BF2D39"/>
    <w:rsid w:val="00BF2E09"/>
    <w:rsid w:val="00BF321B"/>
    <w:rsid w:val="00BF37C5"/>
    <w:rsid w:val="00BF39E0"/>
    <w:rsid w:val="00BF44B4"/>
    <w:rsid w:val="00BF59E1"/>
    <w:rsid w:val="00BF666E"/>
    <w:rsid w:val="00BF7240"/>
    <w:rsid w:val="00BF7432"/>
    <w:rsid w:val="00C00E77"/>
    <w:rsid w:val="00C012E6"/>
    <w:rsid w:val="00C03C66"/>
    <w:rsid w:val="00C04212"/>
    <w:rsid w:val="00C051A6"/>
    <w:rsid w:val="00C054D6"/>
    <w:rsid w:val="00C07435"/>
    <w:rsid w:val="00C07DDB"/>
    <w:rsid w:val="00C10EF9"/>
    <w:rsid w:val="00C113B8"/>
    <w:rsid w:val="00C11539"/>
    <w:rsid w:val="00C11C48"/>
    <w:rsid w:val="00C125A9"/>
    <w:rsid w:val="00C12D02"/>
    <w:rsid w:val="00C12E6D"/>
    <w:rsid w:val="00C145C4"/>
    <w:rsid w:val="00C1466E"/>
    <w:rsid w:val="00C15468"/>
    <w:rsid w:val="00C16063"/>
    <w:rsid w:val="00C168DD"/>
    <w:rsid w:val="00C16D5B"/>
    <w:rsid w:val="00C17028"/>
    <w:rsid w:val="00C173FB"/>
    <w:rsid w:val="00C174AC"/>
    <w:rsid w:val="00C175F8"/>
    <w:rsid w:val="00C17AF0"/>
    <w:rsid w:val="00C20499"/>
    <w:rsid w:val="00C2148F"/>
    <w:rsid w:val="00C21566"/>
    <w:rsid w:val="00C21CE7"/>
    <w:rsid w:val="00C22478"/>
    <w:rsid w:val="00C23014"/>
    <w:rsid w:val="00C245F1"/>
    <w:rsid w:val="00C24BA4"/>
    <w:rsid w:val="00C25A5A"/>
    <w:rsid w:val="00C25F29"/>
    <w:rsid w:val="00C262C2"/>
    <w:rsid w:val="00C27443"/>
    <w:rsid w:val="00C31280"/>
    <w:rsid w:val="00C32453"/>
    <w:rsid w:val="00C3259F"/>
    <w:rsid w:val="00C3321D"/>
    <w:rsid w:val="00C33639"/>
    <w:rsid w:val="00C33861"/>
    <w:rsid w:val="00C35711"/>
    <w:rsid w:val="00C35BE5"/>
    <w:rsid w:val="00C37479"/>
    <w:rsid w:val="00C3770F"/>
    <w:rsid w:val="00C37B13"/>
    <w:rsid w:val="00C401E4"/>
    <w:rsid w:val="00C42272"/>
    <w:rsid w:val="00C436F9"/>
    <w:rsid w:val="00C45197"/>
    <w:rsid w:val="00C45A4A"/>
    <w:rsid w:val="00C50184"/>
    <w:rsid w:val="00C50933"/>
    <w:rsid w:val="00C50B02"/>
    <w:rsid w:val="00C50C52"/>
    <w:rsid w:val="00C50EF3"/>
    <w:rsid w:val="00C51973"/>
    <w:rsid w:val="00C51E24"/>
    <w:rsid w:val="00C52C25"/>
    <w:rsid w:val="00C53649"/>
    <w:rsid w:val="00C53786"/>
    <w:rsid w:val="00C53A53"/>
    <w:rsid w:val="00C53B77"/>
    <w:rsid w:val="00C55E4A"/>
    <w:rsid w:val="00C5628E"/>
    <w:rsid w:val="00C60DF7"/>
    <w:rsid w:val="00C61AE6"/>
    <w:rsid w:val="00C61F97"/>
    <w:rsid w:val="00C620CD"/>
    <w:rsid w:val="00C62358"/>
    <w:rsid w:val="00C634E6"/>
    <w:rsid w:val="00C64426"/>
    <w:rsid w:val="00C644B5"/>
    <w:rsid w:val="00C64677"/>
    <w:rsid w:val="00C657A3"/>
    <w:rsid w:val="00C65A02"/>
    <w:rsid w:val="00C66E9C"/>
    <w:rsid w:val="00C671AB"/>
    <w:rsid w:val="00C70116"/>
    <w:rsid w:val="00C702A9"/>
    <w:rsid w:val="00C703A4"/>
    <w:rsid w:val="00C70448"/>
    <w:rsid w:val="00C7051A"/>
    <w:rsid w:val="00C71C49"/>
    <w:rsid w:val="00C71D96"/>
    <w:rsid w:val="00C71ED0"/>
    <w:rsid w:val="00C72A76"/>
    <w:rsid w:val="00C72E5B"/>
    <w:rsid w:val="00C73B39"/>
    <w:rsid w:val="00C73F5C"/>
    <w:rsid w:val="00C75006"/>
    <w:rsid w:val="00C753BB"/>
    <w:rsid w:val="00C75ADF"/>
    <w:rsid w:val="00C75E5C"/>
    <w:rsid w:val="00C7775D"/>
    <w:rsid w:val="00C8086D"/>
    <w:rsid w:val="00C81CF2"/>
    <w:rsid w:val="00C8284F"/>
    <w:rsid w:val="00C83B8C"/>
    <w:rsid w:val="00C83DFA"/>
    <w:rsid w:val="00C84BA8"/>
    <w:rsid w:val="00C86900"/>
    <w:rsid w:val="00C86C0D"/>
    <w:rsid w:val="00C87873"/>
    <w:rsid w:val="00C9084A"/>
    <w:rsid w:val="00C925C1"/>
    <w:rsid w:val="00C92CAC"/>
    <w:rsid w:val="00C92E76"/>
    <w:rsid w:val="00C93558"/>
    <w:rsid w:val="00C940C4"/>
    <w:rsid w:val="00C94184"/>
    <w:rsid w:val="00C967B7"/>
    <w:rsid w:val="00C97080"/>
    <w:rsid w:val="00C97619"/>
    <w:rsid w:val="00C978F4"/>
    <w:rsid w:val="00C97DA3"/>
    <w:rsid w:val="00CA030C"/>
    <w:rsid w:val="00CA14A7"/>
    <w:rsid w:val="00CA17CF"/>
    <w:rsid w:val="00CA1E20"/>
    <w:rsid w:val="00CA460B"/>
    <w:rsid w:val="00CA4C7A"/>
    <w:rsid w:val="00CA622F"/>
    <w:rsid w:val="00CA6246"/>
    <w:rsid w:val="00CA624F"/>
    <w:rsid w:val="00CA7863"/>
    <w:rsid w:val="00CA7DC3"/>
    <w:rsid w:val="00CB0467"/>
    <w:rsid w:val="00CB0884"/>
    <w:rsid w:val="00CB0B16"/>
    <w:rsid w:val="00CB0CDC"/>
    <w:rsid w:val="00CB171B"/>
    <w:rsid w:val="00CB175B"/>
    <w:rsid w:val="00CB20F7"/>
    <w:rsid w:val="00CB3D60"/>
    <w:rsid w:val="00CB3E70"/>
    <w:rsid w:val="00CB514C"/>
    <w:rsid w:val="00CB5B33"/>
    <w:rsid w:val="00CB75FE"/>
    <w:rsid w:val="00CB7ADF"/>
    <w:rsid w:val="00CC1FCE"/>
    <w:rsid w:val="00CC2FD4"/>
    <w:rsid w:val="00CC3E9E"/>
    <w:rsid w:val="00CC4364"/>
    <w:rsid w:val="00CC4377"/>
    <w:rsid w:val="00CC4492"/>
    <w:rsid w:val="00CC44F1"/>
    <w:rsid w:val="00CC49AD"/>
    <w:rsid w:val="00CC4E9F"/>
    <w:rsid w:val="00CC5E8B"/>
    <w:rsid w:val="00CC6C03"/>
    <w:rsid w:val="00CD05D8"/>
    <w:rsid w:val="00CD0D98"/>
    <w:rsid w:val="00CD261D"/>
    <w:rsid w:val="00CD3436"/>
    <w:rsid w:val="00CD5BD6"/>
    <w:rsid w:val="00CD619D"/>
    <w:rsid w:val="00CD7359"/>
    <w:rsid w:val="00CE1445"/>
    <w:rsid w:val="00CE1987"/>
    <w:rsid w:val="00CE2C5D"/>
    <w:rsid w:val="00CE46D5"/>
    <w:rsid w:val="00CE5623"/>
    <w:rsid w:val="00CE6037"/>
    <w:rsid w:val="00CE6317"/>
    <w:rsid w:val="00CE6E79"/>
    <w:rsid w:val="00CE715F"/>
    <w:rsid w:val="00CE744F"/>
    <w:rsid w:val="00CF0395"/>
    <w:rsid w:val="00CF0494"/>
    <w:rsid w:val="00CF1969"/>
    <w:rsid w:val="00CF1D73"/>
    <w:rsid w:val="00CF2E7C"/>
    <w:rsid w:val="00CF320B"/>
    <w:rsid w:val="00CF3252"/>
    <w:rsid w:val="00CF3C3D"/>
    <w:rsid w:val="00CF3E15"/>
    <w:rsid w:val="00CF4975"/>
    <w:rsid w:val="00CF497D"/>
    <w:rsid w:val="00CF4EF0"/>
    <w:rsid w:val="00CF4F73"/>
    <w:rsid w:val="00CF567E"/>
    <w:rsid w:val="00CF6184"/>
    <w:rsid w:val="00CF6A27"/>
    <w:rsid w:val="00D006CA"/>
    <w:rsid w:val="00D01304"/>
    <w:rsid w:val="00D0158D"/>
    <w:rsid w:val="00D01E94"/>
    <w:rsid w:val="00D0205B"/>
    <w:rsid w:val="00D02259"/>
    <w:rsid w:val="00D03657"/>
    <w:rsid w:val="00D03B1A"/>
    <w:rsid w:val="00D03E9D"/>
    <w:rsid w:val="00D04217"/>
    <w:rsid w:val="00D04755"/>
    <w:rsid w:val="00D04AF0"/>
    <w:rsid w:val="00D04E7D"/>
    <w:rsid w:val="00D055FB"/>
    <w:rsid w:val="00D05621"/>
    <w:rsid w:val="00D0629D"/>
    <w:rsid w:val="00D0692B"/>
    <w:rsid w:val="00D06AB3"/>
    <w:rsid w:val="00D06FAA"/>
    <w:rsid w:val="00D07ED6"/>
    <w:rsid w:val="00D07F76"/>
    <w:rsid w:val="00D101C6"/>
    <w:rsid w:val="00D10694"/>
    <w:rsid w:val="00D12199"/>
    <w:rsid w:val="00D1247E"/>
    <w:rsid w:val="00D12F16"/>
    <w:rsid w:val="00D12FCF"/>
    <w:rsid w:val="00D13832"/>
    <w:rsid w:val="00D13B35"/>
    <w:rsid w:val="00D13E61"/>
    <w:rsid w:val="00D16435"/>
    <w:rsid w:val="00D16834"/>
    <w:rsid w:val="00D16F25"/>
    <w:rsid w:val="00D17251"/>
    <w:rsid w:val="00D174F7"/>
    <w:rsid w:val="00D177DC"/>
    <w:rsid w:val="00D2262D"/>
    <w:rsid w:val="00D229C0"/>
    <w:rsid w:val="00D23B85"/>
    <w:rsid w:val="00D25D8D"/>
    <w:rsid w:val="00D25E5D"/>
    <w:rsid w:val="00D2617B"/>
    <w:rsid w:val="00D26DD9"/>
    <w:rsid w:val="00D27C1B"/>
    <w:rsid w:val="00D300B7"/>
    <w:rsid w:val="00D3073A"/>
    <w:rsid w:val="00D30897"/>
    <w:rsid w:val="00D30CC2"/>
    <w:rsid w:val="00D3184C"/>
    <w:rsid w:val="00D3201C"/>
    <w:rsid w:val="00D32305"/>
    <w:rsid w:val="00D32B4D"/>
    <w:rsid w:val="00D33371"/>
    <w:rsid w:val="00D350BC"/>
    <w:rsid w:val="00D35509"/>
    <w:rsid w:val="00D40010"/>
    <w:rsid w:val="00D41D29"/>
    <w:rsid w:val="00D429FD"/>
    <w:rsid w:val="00D43686"/>
    <w:rsid w:val="00D43EC7"/>
    <w:rsid w:val="00D4436D"/>
    <w:rsid w:val="00D44682"/>
    <w:rsid w:val="00D4553D"/>
    <w:rsid w:val="00D470F4"/>
    <w:rsid w:val="00D47C64"/>
    <w:rsid w:val="00D47CF4"/>
    <w:rsid w:val="00D50AD4"/>
    <w:rsid w:val="00D50EB0"/>
    <w:rsid w:val="00D512C9"/>
    <w:rsid w:val="00D51418"/>
    <w:rsid w:val="00D51C06"/>
    <w:rsid w:val="00D52B22"/>
    <w:rsid w:val="00D52F3F"/>
    <w:rsid w:val="00D53C93"/>
    <w:rsid w:val="00D55312"/>
    <w:rsid w:val="00D55614"/>
    <w:rsid w:val="00D55ABF"/>
    <w:rsid w:val="00D55E88"/>
    <w:rsid w:val="00D56C8F"/>
    <w:rsid w:val="00D578A3"/>
    <w:rsid w:val="00D57FD1"/>
    <w:rsid w:val="00D61644"/>
    <w:rsid w:val="00D6167C"/>
    <w:rsid w:val="00D619FD"/>
    <w:rsid w:val="00D623CD"/>
    <w:rsid w:val="00D63096"/>
    <w:rsid w:val="00D634F4"/>
    <w:rsid w:val="00D65A59"/>
    <w:rsid w:val="00D667A0"/>
    <w:rsid w:val="00D66860"/>
    <w:rsid w:val="00D66F4E"/>
    <w:rsid w:val="00D67BDE"/>
    <w:rsid w:val="00D67D92"/>
    <w:rsid w:val="00D701C9"/>
    <w:rsid w:val="00D7024B"/>
    <w:rsid w:val="00D706FC"/>
    <w:rsid w:val="00D7172C"/>
    <w:rsid w:val="00D73687"/>
    <w:rsid w:val="00D73ECB"/>
    <w:rsid w:val="00D74F39"/>
    <w:rsid w:val="00D758B8"/>
    <w:rsid w:val="00D75F33"/>
    <w:rsid w:val="00D7720B"/>
    <w:rsid w:val="00D77273"/>
    <w:rsid w:val="00D801B0"/>
    <w:rsid w:val="00D809D4"/>
    <w:rsid w:val="00D8124A"/>
    <w:rsid w:val="00D8324C"/>
    <w:rsid w:val="00D839B0"/>
    <w:rsid w:val="00D83A96"/>
    <w:rsid w:val="00D843BD"/>
    <w:rsid w:val="00D8520A"/>
    <w:rsid w:val="00D8577D"/>
    <w:rsid w:val="00D91DFA"/>
    <w:rsid w:val="00D93098"/>
    <w:rsid w:val="00D9440F"/>
    <w:rsid w:val="00D94D71"/>
    <w:rsid w:val="00D959F9"/>
    <w:rsid w:val="00D9644B"/>
    <w:rsid w:val="00D975DF"/>
    <w:rsid w:val="00DA0FD4"/>
    <w:rsid w:val="00DA1B19"/>
    <w:rsid w:val="00DA2B85"/>
    <w:rsid w:val="00DA2E92"/>
    <w:rsid w:val="00DA2F5D"/>
    <w:rsid w:val="00DA4057"/>
    <w:rsid w:val="00DA43FE"/>
    <w:rsid w:val="00DA478A"/>
    <w:rsid w:val="00DA4805"/>
    <w:rsid w:val="00DA4A87"/>
    <w:rsid w:val="00DA78ED"/>
    <w:rsid w:val="00DA7D7E"/>
    <w:rsid w:val="00DB01FA"/>
    <w:rsid w:val="00DB1E3F"/>
    <w:rsid w:val="00DB23E3"/>
    <w:rsid w:val="00DB2F5E"/>
    <w:rsid w:val="00DB3DB6"/>
    <w:rsid w:val="00DB4D6D"/>
    <w:rsid w:val="00DB552A"/>
    <w:rsid w:val="00DB5BC2"/>
    <w:rsid w:val="00DB7537"/>
    <w:rsid w:val="00DC07D4"/>
    <w:rsid w:val="00DC0913"/>
    <w:rsid w:val="00DC31E6"/>
    <w:rsid w:val="00DC3C31"/>
    <w:rsid w:val="00DC41F6"/>
    <w:rsid w:val="00DC4EB6"/>
    <w:rsid w:val="00DC536F"/>
    <w:rsid w:val="00DC72AA"/>
    <w:rsid w:val="00DC7C51"/>
    <w:rsid w:val="00DD0BE2"/>
    <w:rsid w:val="00DD0FB0"/>
    <w:rsid w:val="00DD138B"/>
    <w:rsid w:val="00DD1DEB"/>
    <w:rsid w:val="00DD1E18"/>
    <w:rsid w:val="00DD2803"/>
    <w:rsid w:val="00DD40D5"/>
    <w:rsid w:val="00DD41D6"/>
    <w:rsid w:val="00DD4C38"/>
    <w:rsid w:val="00DD5275"/>
    <w:rsid w:val="00DD61FD"/>
    <w:rsid w:val="00DD6946"/>
    <w:rsid w:val="00DD6B2C"/>
    <w:rsid w:val="00DD6D48"/>
    <w:rsid w:val="00DD6D67"/>
    <w:rsid w:val="00DE00CE"/>
    <w:rsid w:val="00DE00FC"/>
    <w:rsid w:val="00DE0132"/>
    <w:rsid w:val="00DE0E92"/>
    <w:rsid w:val="00DE13D6"/>
    <w:rsid w:val="00DE196A"/>
    <w:rsid w:val="00DE1DC5"/>
    <w:rsid w:val="00DE39A9"/>
    <w:rsid w:val="00DE39F6"/>
    <w:rsid w:val="00DE39FC"/>
    <w:rsid w:val="00DE5298"/>
    <w:rsid w:val="00DE5423"/>
    <w:rsid w:val="00DE5766"/>
    <w:rsid w:val="00DE5F42"/>
    <w:rsid w:val="00DE7156"/>
    <w:rsid w:val="00DE7A34"/>
    <w:rsid w:val="00DF0007"/>
    <w:rsid w:val="00DF0058"/>
    <w:rsid w:val="00DF1165"/>
    <w:rsid w:val="00DF3224"/>
    <w:rsid w:val="00DF5278"/>
    <w:rsid w:val="00DF5764"/>
    <w:rsid w:val="00DF5ABD"/>
    <w:rsid w:val="00DF6649"/>
    <w:rsid w:val="00DF69F5"/>
    <w:rsid w:val="00DF7F80"/>
    <w:rsid w:val="00E005A9"/>
    <w:rsid w:val="00E018F0"/>
    <w:rsid w:val="00E021D3"/>
    <w:rsid w:val="00E05D24"/>
    <w:rsid w:val="00E061D0"/>
    <w:rsid w:val="00E07D5C"/>
    <w:rsid w:val="00E07EA8"/>
    <w:rsid w:val="00E10326"/>
    <w:rsid w:val="00E10BE8"/>
    <w:rsid w:val="00E11D67"/>
    <w:rsid w:val="00E1249B"/>
    <w:rsid w:val="00E127A6"/>
    <w:rsid w:val="00E129BD"/>
    <w:rsid w:val="00E1311F"/>
    <w:rsid w:val="00E13154"/>
    <w:rsid w:val="00E14B01"/>
    <w:rsid w:val="00E16524"/>
    <w:rsid w:val="00E16A6D"/>
    <w:rsid w:val="00E16A91"/>
    <w:rsid w:val="00E177E5"/>
    <w:rsid w:val="00E17BF1"/>
    <w:rsid w:val="00E20940"/>
    <w:rsid w:val="00E20EAD"/>
    <w:rsid w:val="00E2181E"/>
    <w:rsid w:val="00E21BF3"/>
    <w:rsid w:val="00E21E66"/>
    <w:rsid w:val="00E2203F"/>
    <w:rsid w:val="00E224A2"/>
    <w:rsid w:val="00E22630"/>
    <w:rsid w:val="00E234B9"/>
    <w:rsid w:val="00E24955"/>
    <w:rsid w:val="00E251F0"/>
    <w:rsid w:val="00E25435"/>
    <w:rsid w:val="00E26AC7"/>
    <w:rsid w:val="00E27DD5"/>
    <w:rsid w:val="00E3043D"/>
    <w:rsid w:val="00E30BCC"/>
    <w:rsid w:val="00E31B90"/>
    <w:rsid w:val="00E31ED6"/>
    <w:rsid w:val="00E32BB4"/>
    <w:rsid w:val="00E33D7E"/>
    <w:rsid w:val="00E3431E"/>
    <w:rsid w:val="00E3450D"/>
    <w:rsid w:val="00E3495F"/>
    <w:rsid w:val="00E34A4F"/>
    <w:rsid w:val="00E35074"/>
    <w:rsid w:val="00E353AE"/>
    <w:rsid w:val="00E35F3A"/>
    <w:rsid w:val="00E3608D"/>
    <w:rsid w:val="00E36A9A"/>
    <w:rsid w:val="00E37C84"/>
    <w:rsid w:val="00E40BE8"/>
    <w:rsid w:val="00E431FE"/>
    <w:rsid w:val="00E44099"/>
    <w:rsid w:val="00E44B34"/>
    <w:rsid w:val="00E44EDA"/>
    <w:rsid w:val="00E4560A"/>
    <w:rsid w:val="00E47279"/>
    <w:rsid w:val="00E474AE"/>
    <w:rsid w:val="00E47BE2"/>
    <w:rsid w:val="00E501F6"/>
    <w:rsid w:val="00E505EF"/>
    <w:rsid w:val="00E50882"/>
    <w:rsid w:val="00E51049"/>
    <w:rsid w:val="00E53214"/>
    <w:rsid w:val="00E5344E"/>
    <w:rsid w:val="00E53729"/>
    <w:rsid w:val="00E57B0D"/>
    <w:rsid w:val="00E60F85"/>
    <w:rsid w:val="00E66048"/>
    <w:rsid w:val="00E662A7"/>
    <w:rsid w:val="00E676F6"/>
    <w:rsid w:val="00E708A3"/>
    <w:rsid w:val="00E70D7C"/>
    <w:rsid w:val="00E71971"/>
    <w:rsid w:val="00E7289A"/>
    <w:rsid w:val="00E7292C"/>
    <w:rsid w:val="00E729DB"/>
    <w:rsid w:val="00E72B0F"/>
    <w:rsid w:val="00E7306A"/>
    <w:rsid w:val="00E7390E"/>
    <w:rsid w:val="00E73A4E"/>
    <w:rsid w:val="00E73ECB"/>
    <w:rsid w:val="00E74483"/>
    <w:rsid w:val="00E74A13"/>
    <w:rsid w:val="00E74F07"/>
    <w:rsid w:val="00E751B6"/>
    <w:rsid w:val="00E7568F"/>
    <w:rsid w:val="00E757EE"/>
    <w:rsid w:val="00E75DBB"/>
    <w:rsid w:val="00E75FEE"/>
    <w:rsid w:val="00E76D73"/>
    <w:rsid w:val="00E7724D"/>
    <w:rsid w:val="00E77FFB"/>
    <w:rsid w:val="00E80B3B"/>
    <w:rsid w:val="00E80DFD"/>
    <w:rsid w:val="00E82132"/>
    <w:rsid w:val="00E8387A"/>
    <w:rsid w:val="00E849A8"/>
    <w:rsid w:val="00E9177A"/>
    <w:rsid w:val="00E96294"/>
    <w:rsid w:val="00E970EE"/>
    <w:rsid w:val="00E97672"/>
    <w:rsid w:val="00E97BD2"/>
    <w:rsid w:val="00EA1BAC"/>
    <w:rsid w:val="00EA1FCA"/>
    <w:rsid w:val="00EA2160"/>
    <w:rsid w:val="00EA2745"/>
    <w:rsid w:val="00EA27E2"/>
    <w:rsid w:val="00EA28E2"/>
    <w:rsid w:val="00EA311D"/>
    <w:rsid w:val="00EA3124"/>
    <w:rsid w:val="00EA346B"/>
    <w:rsid w:val="00EA4DFB"/>
    <w:rsid w:val="00EA50E1"/>
    <w:rsid w:val="00EA5763"/>
    <w:rsid w:val="00EA582B"/>
    <w:rsid w:val="00EA60FE"/>
    <w:rsid w:val="00EA6A9E"/>
    <w:rsid w:val="00EA6D20"/>
    <w:rsid w:val="00EA79F9"/>
    <w:rsid w:val="00EA7BCE"/>
    <w:rsid w:val="00EB0E5B"/>
    <w:rsid w:val="00EB14DA"/>
    <w:rsid w:val="00EB255C"/>
    <w:rsid w:val="00EB3AD2"/>
    <w:rsid w:val="00EB3DA2"/>
    <w:rsid w:val="00EB3EB0"/>
    <w:rsid w:val="00EB42EE"/>
    <w:rsid w:val="00EB5C52"/>
    <w:rsid w:val="00EB648A"/>
    <w:rsid w:val="00EB6589"/>
    <w:rsid w:val="00EB66B3"/>
    <w:rsid w:val="00EB6BFB"/>
    <w:rsid w:val="00EB723E"/>
    <w:rsid w:val="00EC0397"/>
    <w:rsid w:val="00EC0BFA"/>
    <w:rsid w:val="00EC1F97"/>
    <w:rsid w:val="00EC26AC"/>
    <w:rsid w:val="00EC30A8"/>
    <w:rsid w:val="00EC50BE"/>
    <w:rsid w:val="00EC7156"/>
    <w:rsid w:val="00EC76F7"/>
    <w:rsid w:val="00EC7715"/>
    <w:rsid w:val="00EC78CA"/>
    <w:rsid w:val="00EC7CAF"/>
    <w:rsid w:val="00ED0425"/>
    <w:rsid w:val="00ED0BC8"/>
    <w:rsid w:val="00ED0D54"/>
    <w:rsid w:val="00ED10A5"/>
    <w:rsid w:val="00ED1807"/>
    <w:rsid w:val="00ED1F20"/>
    <w:rsid w:val="00ED2E32"/>
    <w:rsid w:val="00ED4910"/>
    <w:rsid w:val="00ED4DDA"/>
    <w:rsid w:val="00ED5329"/>
    <w:rsid w:val="00ED6231"/>
    <w:rsid w:val="00ED6439"/>
    <w:rsid w:val="00EE3594"/>
    <w:rsid w:val="00EE56A1"/>
    <w:rsid w:val="00EE707E"/>
    <w:rsid w:val="00EF1D17"/>
    <w:rsid w:val="00EF37BD"/>
    <w:rsid w:val="00EF3C48"/>
    <w:rsid w:val="00EF4DB7"/>
    <w:rsid w:val="00EF5D44"/>
    <w:rsid w:val="00EF62C5"/>
    <w:rsid w:val="00EF656E"/>
    <w:rsid w:val="00EF73B9"/>
    <w:rsid w:val="00F00CF9"/>
    <w:rsid w:val="00F018C8"/>
    <w:rsid w:val="00F01D54"/>
    <w:rsid w:val="00F01EA0"/>
    <w:rsid w:val="00F01EE0"/>
    <w:rsid w:val="00F023A2"/>
    <w:rsid w:val="00F03B48"/>
    <w:rsid w:val="00F03C95"/>
    <w:rsid w:val="00F04035"/>
    <w:rsid w:val="00F04185"/>
    <w:rsid w:val="00F04864"/>
    <w:rsid w:val="00F049AC"/>
    <w:rsid w:val="00F04A8A"/>
    <w:rsid w:val="00F04A9D"/>
    <w:rsid w:val="00F052B5"/>
    <w:rsid w:val="00F057CF"/>
    <w:rsid w:val="00F05CF5"/>
    <w:rsid w:val="00F0634C"/>
    <w:rsid w:val="00F07589"/>
    <w:rsid w:val="00F10439"/>
    <w:rsid w:val="00F11103"/>
    <w:rsid w:val="00F11252"/>
    <w:rsid w:val="00F115ED"/>
    <w:rsid w:val="00F1273C"/>
    <w:rsid w:val="00F12A93"/>
    <w:rsid w:val="00F12B88"/>
    <w:rsid w:val="00F12FCF"/>
    <w:rsid w:val="00F134D2"/>
    <w:rsid w:val="00F14AFB"/>
    <w:rsid w:val="00F171AB"/>
    <w:rsid w:val="00F17870"/>
    <w:rsid w:val="00F17B9F"/>
    <w:rsid w:val="00F2195A"/>
    <w:rsid w:val="00F22426"/>
    <w:rsid w:val="00F227C6"/>
    <w:rsid w:val="00F231E5"/>
    <w:rsid w:val="00F2336C"/>
    <w:rsid w:val="00F2340F"/>
    <w:rsid w:val="00F24363"/>
    <w:rsid w:val="00F24AB3"/>
    <w:rsid w:val="00F256DD"/>
    <w:rsid w:val="00F261D7"/>
    <w:rsid w:val="00F26D22"/>
    <w:rsid w:val="00F279B5"/>
    <w:rsid w:val="00F27A23"/>
    <w:rsid w:val="00F27B20"/>
    <w:rsid w:val="00F27FAE"/>
    <w:rsid w:val="00F3111B"/>
    <w:rsid w:val="00F315FE"/>
    <w:rsid w:val="00F318BA"/>
    <w:rsid w:val="00F325AE"/>
    <w:rsid w:val="00F326FE"/>
    <w:rsid w:val="00F32C64"/>
    <w:rsid w:val="00F32CCD"/>
    <w:rsid w:val="00F34292"/>
    <w:rsid w:val="00F3439F"/>
    <w:rsid w:val="00F3525A"/>
    <w:rsid w:val="00F356BF"/>
    <w:rsid w:val="00F35AC3"/>
    <w:rsid w:val="00F3745B"/>
    <w:rsid w:val="00F4018C"/>
    <w:rsid w:val="00F409A3"/>
    <w:rsid w:val="00F40C8A"/>
    <w:rsid w:val="00F41857"/>
    <w:rsid w:val="00F42ECB"/>
    <w:rsid w:val="00F42F93"/>
    <w:rsid w:val="00F43507"/>
    <w:rsid w:val="00F4366F"/>
    <w:rsid w:val="00F43702"/>
    <w:rsid w:val="00F43AEB"/>
    <w:rsid w:val="00F44B17"/>
    <w:rsid w:val="00F44D83"/>
    <w:rsid w:val="00F45325"/>
    <w:rsid w:val="00F455B7"/>
    <w:rsid w:val="00F45820"/>
    <w:rsid w:val="00F45E62"/>
    <w:rsid w:val="00F46B60"/>
    <w:rsid w:val="00F4727B"/>
    <w:rsid w:val="00F472F6"/>
    <w:rsid w:val="00F47D68"/>
    <w:rsid w:val="00F5020A"/>
    <w:rsid w:val="00F50825"/>
    <w:rsid w:val="00F50AF5"/>
    <w:rsid w:val="00F5355D"/>
    <w:rsid w:val="00F535C1"/>
    <w:rsid w:val="00F5425E"/>
    <w:rsid w:val="00F54A71"/>
    <w:rsid w:val="00F54A9F"/>
    <w:rsid w:val="00F557EE"/>
    <w:rsid w:val="00F55819"/>
    <w:rsid w:val="00F56D66"/>
    <w:rsid w:val="00F56F98"/>
    <w:rsid w:val="00F57510"/>
    <w:rsid w:val="00F57958"/>
    <w:rsid w:val="00F57D89"/>
    <w:rsid w:val="00F60294"/>
    <w:rsid w:val="00F6212E"/>
    <w:rsid w:val="00F62957"/>
    <w:rsid w:val="00F62B96"/>
    <w:rsid w:val="00F62F38"/>
    <w:rsid w:val="00F64A48"/>
    <w:rsid w:val="00F660C5"/>
    <w:rsid w:val="00F664BB"/>
    <w:rsid w:val="00F666D2"/>
    <w:rsid w:val="00F669E6"/>
    <w:rsid w:val="00F67CC2"/>
    <w:rsid w:val="00F71A69"/>
    <w:rsid w:val="00F71EF0"/>
    <w:rsid w:val="00F7212D"/>
    <w:rsid w:val="00F721DC"/>
    <w:rsid w:val="00F72904"/>
    <w:rsid w:val="00F74552"/>
    <w:rsid w:val="00F74A27"/>
    <w:rsid w:val="00F74ACC"/>
    <w:rsid w:val="00F7555E"/>
    <w:rsid w:val="00F765C2"/>
    <w:rsid w:val="00F76B11"/>
    <w:rsid w:val="00F76C06"/>
    <w:rsid w:val="00F80392"/>
    <w:rsid w:val="00F80F23"/>
    <w:rsid w:val="00F81495"/>
    <w:rsid w:val="00F81622"/>
    <w:rsid w:val="00F83BD7"/>
    <w:rsid w:val="00F844E2"/>
    <w:rsid w:val="00F85FD7"/>
    <w:rsid w:val="00F86602"/>
    <w:rsid w:val="00F870AF"/>
    <w:rsid w:val="00F87B6C"/>
    <w:rsid w:val="00F9190B"/>
    <w:rsid w:val="00F922F9"/>
    <w:rsid w:val="00F9315B"/>
    <w:rsid w:val="00F93C85"/>
    <w:rsid w:val="00F9519D"/>
    <w:rsid w:val="00F95A2A"/>
    <w:rsid w:val="00F95D04"/>
    <w:rsid w:val="00F95D39"/>
    <w:rsid w:val="00F96402"/>
    <w:rsid w:val="00F96EE1"/>
    <w:rsid w:val="00F97211"/>
    <w:rsid w:val="00F974A8"/>
    <w:rsid w:val="00FA100C"/>
    <w:rsid w:val="00FA1030"/>
    <w:rsid w:val="00FA1CCD"/>
    <w:rsid w:val="00FA1EBB"/>
    <w:rsid w:val="00FA2213"/>
    <w:rsid w:val="00FA2B9E"/>
    <w:rsid w:val="00FA3278"/>
    <w:rsid w:val="00FA3E96"/>
    <w:rsid w:val="00FA4DB0"/>
    <w:rsid w:val="00FA5924"/>
    <w:rsid w:val="00FA5CED"/>
    <w:rsid w:val="00FA609D"/>
    <w:rsid w:val="00FB076F"/>
    <w:rsid w:val="00FB1083"/>
    <w:rsid w:val="00FB1109"/>
    <w:rsid w:val="00FB4D0E"/>
    <w:rsid w:val="00FB55B2"/>
    <w:rsid w:val="00FB5D85"/>
    <w:rsid w:val="00FB64F4"/>
    <w:rsid w:val="00FB7AB1"/>
    <w:rsid w:val="00FB7E67"/>
    <w:rsid w:val="00FC004B"/>
    <w:rsid w:val="00FC00EA"/>
    <w:rsid w:val="00FC0606"/>
    <w:rsid w:val="00FC1ED5"/>
    <w:rsid w:val="00FC3214"/>
    <w:rsid w:val="00FC4CC3"/>
    <w:rsid w:val="00FC5A80"/>
    <w:rsid w:val="00FC6AF0"/>
    <w:rsid w:val="00FD000E"/>
    <w:rsid w:val="00FD051E"/>
    <w:rsid w:val="00FD1068"/>
    <w:rsid w:val="00FD27CC"/>
    <w:rsid w:val="00FD2A7C"/>
    <w:rsid w:val="00FD2C5F"/>
    <w:rsid w:val="00FD306D"/>
    <w:rsid w:val="00FD36D3"/>
    <w:rsid w:val="00FD3A45"/>
    <w:rsid w:val="00FD3B69"/>
    <w:rsid w:val="00FD4884"/>
    <w:rsid w:val="00FD67B8"/>
    <w:rsid w:val="00FE0519"/>
    <w:rsid w:val="00FE12E9"/>
    <w:rsid w:val="00FE1422"/>
    <w:rsid w:val="00FE2176"/>
    <w:rsid w:val="00FE21B2"/>
    <w:rsid w:val="00FE381D"/>
    <w:rsid w:val="00FE433C"/>
    <w:rsid w:val="00FE55A2"/>
    <w:rsid w:val="00FE7D45"/>
    <w:rsid w:val="00FE7E0E"/>
    <w:rsid w:val="00FF148B"/>
    <w:rsid w:val="00FF184C"/>
    <w:rsid w:val="00FF190A"/>
    <w:rsid w:val="00FF304B"/>
    <w:rsid w:val="00FF356B"/>
    <w:rsid w:val="00FF640D"/>
    <w:rsid w:val="00FF7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semiHidden="1" w:unhideWhenUsed="1" w:qFormat="1"/>
    <w:lsdException w:name="List" w:qFormat="1"/>
    <w:lsdException w:name="List Number" w:qFormat="1"/>
    <w:lsdException w:name="List 2" w:qFormat="1"/>
    <w:lsdException w:name="List Number 2" w:qFormat="1"/>
    <w:lsdException w:name="Title" w:uiPriority="99" w:qFormat="1"/>
    <w:lsdException w:name="Hyperlink" w:uiPriority="99"/>
    <w:lsdException w:name="Strong" w:uiPriority="22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D6946"/>
    <w:rPr>
      <w:rFonts w:ascii="Arial" w:hAnsi="Arial"/>
      <w:lang w:val="es-AR"/>
    </w:rPr>
  </w:style>
  <w:style w:type="paragraph" w:styleId="Ttulo1">
    <w:name w:val="heading 1"/>
    <w:next w:val="Bodycopy"/>
    <w:link w:val="Ttulo1Car"/>
    <w:autoRedefine/>
    <w:qFormat/>
    <w:rsid w:val="00F62F38"/>
    <w:pPr>
      <w:pageBreakBefore/>
      <w:spacing w:before="120" w:after="180"/>
      <w:outlineLvl w:val="0"/>
    </w:pPr>
    <w:rPr>
      <w:rFonts w:ascii="Verdana" w:hAnsi="Verdana"/>
      <w:color w:val="365F91"/>
      <w:sz w:val="28"/>
      <w:szCs w:val="28"/>
    </w:rPr>
  </w:style>
  <w:style w:type="paragraph" w:styleId="Ttulo2">
    <w:name w:val="heading 2"/>
    <w:next w:val="Bodycopy"/>
    <w:autoRedefine/>
    <w:qFormat/>
    <w:rsid w:val="00183079"/>
    <w:pPr>
      <w:keepNext/>
      <w:numPr>
        <w:ilvl w:val="1"/>
        <w:numId w:val="13"/>
      </w:numPr>
      <w:spacing w:before="240" w:after="120"/>
      <w:outlineLvl w:val="1"/>
    </w:pPr>
    <w:rPr>
      <w:rFonts w:ascii="Verdana" w:hAnsi="Verdana" w:cs="Arial"/>
      <w:b/>
      <w:color w:val="92D050"/>
      <w:sz w:val="24"/>
      <w:szCs w:val="24"/>
    </w:rPr>
  </w:style>
  <w:style w:type="paragraph" w:styleId="Ttulo3">
    <w:name w:val="heading 3"/>
    <w:basedOn w:val="Normal"/>
    <w:next w:val="Normal"/>
    <w:link w:val="Ttulo3Car"/>
    <w:autoRedefine/>
    <w:qFormat/>
    <w:rsid w:val="009C5A04"/>
    <w:pPr>
      <w:keepNext/>
      <w:numPr>
        <w:ilvl w:val="2"/>
        <w:numId w:val="13"/>
      </w:numPr>
      <w:spacing w:before="180" w:after="120"/>
      <w:outlineLvl w:val="2"/>
    </w:pPr>
    <w:rPr>
      <w:rFonts w:ascii="Cambria" w:hAnsi="Cambria"/>
      <w:b/>
      <w:color w:val="548DD4"/>
      <w:sz w:val="26"/>
      <w:szCs w:val="24"/>
      <w:lang w:val="en-US"/>
    </w:rPr>
  </w:style>
  <w:style w:type="paragraph" w:styleId="Ttulo4">
    <w:name w:val="heading 4"/>
    <w:basedOn w:val="Ttulo3"/>
    <w:next w:val="Bodycopy"/>
    <w:rsid w:val="00992175"/>
    <w:pPr>
      <w:numPr>
        <w:ilvl w:val="3"/>
      </w:numPr>
      <w:spacing w:before="60"/>
      <w:outlineLvl w:val="3"/>
    </w:pPr>
    <w:rPr>
      <w:szCs w:val="18"/>
    </w:rPr>
  </w:style>
  <w:style w:type="paragraph" w:styleId="Ttulo5">
    <w:name w:val="heading 5"/>
    <w:basedOn w:val="Normal"/>
    <w:rsid w:val="00726958"/>
    <w:pPr>
      <w:numPr>
        <w:ilvl w:val="4"/>
        <w:numId w:val="13"/>
      </w:numPr>
      <w:outlineLvl w:val="4"/>
    </w:pPr>
  </w:style>
  <w:style w:type="paragraph" w:styleId="Ttulo6">
    <w:name w:val="heading 6"/>
    <w:basedOn w:val="Normal"/>
    <w:next w:val="Normal"/>
    <w:rsid w:val="00726958"/>
    <w:pPr>
      <w:numPr>
        <w:ilvl w:val="5"/>
        <w:numId w:val="13"/>
      </w:numPr>
      <w:outlineLvl w:val="5"/>
    </w:pPr>
    <w:rPr>
      <w:i/>
    </w:rPr>
  </w:style>
  <w:style w:type="paragraph" w:styleId="Ttulo7">
    <w:name w:val="heading 7"/>
    <w:basedOn w:val="Normal"/>
    <w:next w:val="Normal"/>
    <w:rsid w:val="00726958"/>
    <w:pPr>
      <w:numPr>
        <w:ilvl w:val="6"/>
        <w:numId w:val="13"/>
      </w:numPr>
      <w:outlineLvl w:val="6"/>
    </w:pPr>
    <w:rPr>
      <w:rFonts w:ascii="Times New Roman" w:hAnsi="Times New Roman"/>
      <w:i/>
    </w:rPr>
  </w:style>
  <w:style w:type="paragraph" w:styleId="Ttulo8">
    <w:name w:val="heading 8"/>
    <w:basedOn w:val="Normal"/>
    <w:next w:val="Normal"/>
    <w:rsid w:val="00726958"/>
    <w:pPr>
      <w:numPr>
        <w:ilvl w:val="7"/>
        <w:numId w:val="13"/>
      </w:numPr>
      <w:outlineLvl w:val="7"/>
    </w:pPr>
    <w:rPr>
      <w:rFonts w:ascii="Times New Roman" w:hAnsi="Times New Roman"/>
      <w:i/>
    </w:rPr>
  </w:style>
  <w:style w:type="paragraph" w:styleId="Ttulo9">
    <w:name w:val="heading 9"/>
    <w:basedOn w:val="Normal"/>
    <w:next w:val="Normal"/>
    <w:rsid w:val="00726958"/>
    <w:pPr>
      <w:numPr>
        <w:ilvl w:val="8"/>
        <w:numId w:val="13"/>
      </w:numPr>
      <w:outlineLvl w:val="8"/>
    </w:pPr>
    <w:rPr>
      <w:rFonts w:ascii="Times New Roman" w:hAnsi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copybold">
    <w:name w:val="Body copy bold"/>
    <w:autoRedefine/>
    <w:rsid w:val="001628FC"/>
    <w:pPr>
      <w:spacing w:after="120" w:line="240" w:lineRule="exact"/>
    </w:pPr>
    <w:rPr>
      <w:rFonts w:ascii="Arial" w:eastAsia="Times" w:hAnsi="Arial"/>
      <w:b/>
      <w:color w:val="000000"/>
      <w:lang w:val="en-GB"/>
    </w:rPr>
  </w:style>
  <w:style w:type="paragraph" w:styleId="Piedepgina">
    <w:name w:val="footer"/>
    <w:basedOn w:val="Normal"/>
    <w:link w:val="PiedepginaCar"/>
    <w:uiPriority w:val="99"/>
    <w:rsid w:val="00921E32"/>
    <w:pPr>
      <w:tabs>
        <w:tab w:val="center" w:pos="4680"/>
        <w:tab w:val="right" w:pos="9360"/>
      </w:tabs>
    </w:pPr>
    <w:rPr>
      <w:rFonts w:ascii="Verdana" w:hAnsi="Verdana"/>
      <w:snapToGrid w:val="0"/>
      <w:sz w:val="16"/>
    </w:rPr>
  </w:style>
  <w:style w:type="character" w:styleId="Hipervnculo">
    <w:name w:val="Hyperlink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aconvietas2"/>
    <w:autoRedefine/>
    <w:qFormat/>
    <w:rsid w:val="0006238E"/>
    <w:pPr>
      <w:numPr>
        <w:numId w:val="18"/>
      </w:numPr>
      <w:spacing w:after="60"/>
      <w:ind w:left="720"/>
    </w:pPr>
    <w:rPr>
      <w:sz w:val="20"/>
    </w:rPr>
  </w:style>
  <w:style w:type="paragraph" w:customStyle="1" w:styleId="Bullet1">
    <w:name w:val="Bullet 1"/>
    <w:basedOn w:val="Listaconvietas"/>
    <w:autoRedefine/>
    <w:qFormat/>
    <w:rsid w:val="00E757EE"/>
    <w:pPr>
      <w:spacing w:after="60"/>
    </w:pPr>
  </w:style>
  <w:style w:type="paragraph" w:styleId="TDC1">
    <w:name w:val="toc 1"/>
    <w:basedOn w:val="Normal"/>
    <w:next w:val="Normal"/>
    <w:autoRedefine/>
    <w:uiPriority w:val="39"/>
    <w:rsid w:val="005D2DDA"/>
    <w:pPr>
      <w:tabs>
        <w:tab w:val="left" w:pos="360"/>
        <w:tab w:val="right" w:leader="dot" w:pos="9360"/>
        <w:tab w:val="right" w:pos="10080"/>
      </w:tabs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rsid w:val="0006238E"/>
    <w:pPr>
      <w:tabs>
        <w:tab w:val="left" w:pos="360"/>
        <w:tab w:val="left" w:pos="806"/>
        <w:tab w:val="right" w:leader="dot" w:pos="9360"/>
      </w:tabs>
      <w:ind w:left="360"/>
    </w:pPr>
    <w:rPr>
      <w:noProof/>
    </w:rPr>
  </w:style>
  <w:style w:type="paragraph" w:styleId="TDC3">
    <w:name w:val="toc 3"/>
    <w:basedOn w:val="Normal"/>
    <w:next w:val="Normal"/>
    <w:autoRedefine/>
    <w:uiPriority w:val="39"/>
    <w:qFormat/>
    <w:rsid w:val="00183079"/>
    <w:pPr>
      <w:tabs>
        <w:tab w:val="left" w:pos="763"/>
        <w:tab w:val="left" w:pos="1339"/>
        <w:tab w:val="right" w:leader="dot" w:pos="9360"/>
      </w:tabs>
      <w:ind w:left="763"/>
    </w:pPr>
  </w:style>
  <w:style w:type="paragraph" w:styleId="TDC4">
    <w:name w:val="toc 4"/>
    <w:basedOn w:val="Normal"/>
    <w:next w:val="Normal"/>
    <w:uiPriority w:val="39"/>
    <w:rsid w:val="0006238E"/>
    <w:pPr>
      <w:tabs>
        <w:tab w:val="left" w:pos="2045"/>
        <w:tab w:val="right" w:pos="9360"/>
      </w:tabs>
      <w:ind w:left="1325"/>
    </w:pPr>
    <w:rPr>
      <w:sz w:val="18"/>
    </w:rPr>
  </w:style>
  <w:style w:type="paragraph" w:styleId="TDC5">
    <w:name w:val="toc 5"/>
    <w:basedOn w:val="Normal"/>
    <w:next w:val="Normal"/>
    <w:uiPriority w:val="39"/>
    <w:rsid w:val="00176BE9"/>
    <w:pPr>
      <w:ind w:left="800"/>
    </w:pPr>
    <w:rPr>
      <w:sz w:val="18"/>
    </w:rPr>
  </w:style>
  <w:style w:type="paragraph" w:styleId="TDC6">
    <w:name w:val="toc 6"/>
    <w:basedOn w:val="Normal"/>
    <w:next w:val="Normal"/>
    <w:uiPriority w:val="39"/>
    <w:rsid w:val="00176BE9"/>
    <w:pPr>
      <w:ind w:left="1000"/>
    </w:pPr>
    <w:rPr>
      <w:sz w:val="18"/>
    </w:rPr>
  </w:style>
  <w:style w:type="paragraph" w:styleId="TDC7">
    <w:name w:val="toc 7"/>
    <w:basedOn w:val="Normal"/>
    <w:next w:val="Normal"/>
    <w:uiPriority w:val="39"/>
    <w:rsid w:val="00176BE9"/>
    <w:pPr>
      <w:ind w:left="1200"/>
    </w:pPr>
    <w:rPr>
      <w:sz w:val="18"/>
    </w:rPr>
  </w:style>
  <w:style w:type="paragraph" w:styleId="TDC8">
    <w:name w:val="toc 8"/>
    <w:basedOn w:val="Normal"/>
    <w:next w:val="Normal"/>
    <w:uiPriority w:val="39"/>
    <w:rsid w:val="00176BE9"/>
    <w:pPr>
      <w:ind w:left="1400"/>
    </w:pPr>
    <w:rPr>
      <w:sz w:val="18"/>
    </w:rPr>
  </w:style>
  <w:style w:type="paragraph" w:styleId="TDC9">
    <w:name w:val="toc 9"/>
    <w:basedOn w:val="Normal"/>
    <w:next w:val="Normal"/>
    <w:uiPriority w:val="39"/>
    <w:rsid w:val="00176BE9"/>
    <w:pPr>
      <w:ind w:left="1600"/>
    </w:pPr>
    <w:rPr>
      <w:sz w:val="18"/>
    </w:rPr>
  </w:style>
  <w:style w:type="paragraph" w:customStyle="1" w:styleId="Table">
    <w:name w:val="Table"/>
    <w:basedOn w:val="Normal"/>
    <w:uiPriority w:val="99"/>
    <w:rsid w:val="00176BE9"/>
    <w:pPr>
      <w:framePr w:hSpace="187" w:wrap="around" w:vAnchor="text" w:hAnchor="text" w:y="1"/>
    </w:pPr>
    <w:rPr>
      <w:rFonts w:ascii="Times New Roman" w:hAnsi="Times New Roman"/>
    </w:rPr>
  </w:style>
  <w:style w:type="paragraph" w:customStyle="1" w:styleId="DocumentControlInformation">
    <w:name w:val="Document Control Information"/>
    <w:autoRedefine/>
    <w:rsid w:val="00125C8B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autoRedefine/>
    <w:qFormat/>
    <w:rsid w:val="000A0D83"/>
    <w:pPr>
      <w:spacing w:before="40" w:after="40"/>
      <w:ind w:left="142"/>
      <w:jc w:val="both"/>
    </w:pPr>
    <w:rPr>
      <w:i/>
      <w:lang w:val="es-MX"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Piedepgina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176BE9"/>
    <w:pPr>
      <w:numPr>
        <w:numId w:val="0"/>
      </w:numPr>
      <w:tabs>
        <w:tab w:val="num" w:pos="1080"/>
      </w:tabs>
      <w:ind w:left="1080" w:hanging="360"/>
    </w:pPr>
  </w:style>
  <w:style w:type="paragraph" w:customStyle="1" w:styleId="Tablehead1">
    <w:name w:val="Tablehead1"/>
    <w:basedOn w:val="Normal"/>
    <w:qFormat/>
    <w:rsid w:val="00E71971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Sinlista"/>
    <w:semiHidden/>
    <w:rsid w:val="00176BE9"/>
    <w:pPr>
      <w:numPr>
        <w:numId w:val="2"/>
      </w:numPr>
    </w:pPr>
  </w:style>
  <w:style w:type="numbering" w:styleId="1ai">
    <w:name w:val="Outline List 1"/>
    <w:basedOn w:val="Sinlista"/>
    <w:semiHidden/>
    <w:rsid w:val="00176BE9"/>
    <w:pPr>
      <w:numPr>
        <w:numId w:val="3"/>
      </w:numPr>
    </w:pPr>
  </w:style>
  <w:style w:type="numbering" w:styleId="ArtculoSeccin">
    <w:name w:val="Outline List 3"/>
    <w:basedOn w:val="Sinlista"/>
    <w:semiHidden/>
    <w:rsid w:val="00176BE9"/>
    <w:pPr>
      <w:numPr>
        <w:numId w:val="4"/>
      </w:numPr>
    </w:pPr>
  </w:style>
  <w:style w:type="character" w:customStyle="1" w:styleId="SangradetextonormalCar">
    <w:name w:val="Sangría de texto normal Car"/>
    <w:link w:val="Sangradetextonormal"/>
    <w:semiHidden/>
    <w:rsid w:val="00FC6AF0"/>
    <w:rPr>
      <w:rFonts w:ascii="Arial" w:hAnsi="Arial"/>
    </w:rPr>
  </w:style>
  <w:style w:type="paragraph" w:styleId="Sangradetextonormal">
    <w:name w:val="Body Text Indent"/>
    <w:basedOn w:val="Normal"/>
    <w:link w:val="SangradetextonormalCar"/>
    <w:semiHidden/>
    <w:rsid w:val="00176BE9"/>
    <w:pPr>
      <w:spacing w:after="120"/>
      <w:ind w:left="360"/>
    </w:pPr>
  </w:style>
  <w:style w:type="paragraph" w:customStyle="1" w:styleId="TOC">
    <w:name w:val="TOC"/>
    <w:autoRedefine/>
    <w:rsid w:val="00523ECE"/>
    <w:pPr>
      <w:spacing w:after="240"/>
    </w:pPr>
    <w:rPr>
      <w:rFonts w:ascii="Verdana" w:hAnsi="Verdana" w:cs="Arial"/>
      <w:b/>
      <w:color w:val="365F91"/>
      <w:sz w:val="36"/>
      <w:szCs w:val="36"/>
    </w:rPr>
  </w:style>
  <w:style w:type="paragraph" w:styleId="Cierre">
    <w:name w:val="Closing"/>
    <w:basedOn w:val="Normal"/>
    <w:semiHidden/>
    <w:rsid w:val="00176BE9"/>
    <w:pPr>
      <w:ind w:left="4320"/>
    </w:pPr>
  </w:style>
  <w:style w:type="paragraph" w:styleId="Fecha">
    <w:name w:val="Date"/>
    <w:basedOn w:val="Normal"/>
    <w:next w:val="Normal"/>
    <w:semiHidden/>
    <w:rsid w:val="00176BE9"/>
  </w:style>
  <w:style w:type="paragraph" w:styleId="Firmadecorreoelectrnico">
    <w:name w:val="E-mail Signature"/>
    <w:basedOn w:val="Normal"/>
    <w:semiHidden/>
    <w:rsid w:val="00176BE9"/>
  </w:style>
  <w:style w:type="paragraph" w:styleId="Direccinsobre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Remitedesobre">
    <w:name w:val="envelope return"/>
    <w:basedOn w:val="Normal"/>
    <w:semiHidden/>
    <w:rsid w:val="00176BE9"/>
    <w:rPr>
      <w:rFonts w:cs="Arial"/>
    </w:rPr>
  </w:style>
  <w:style w:type="character" w:styleId="Hipervnculovisitado">
    <w:name w:val="FollowedHyperlink"/>
    <w:semiHidden/>
    <w:rsid w:val="00176BE9"/>
    <w:rPr>
      <w:color w:val="800080"/>
      <w:u w:val="single"/>
    </w:rPr>
  </w:style>
  <w:style w:type="character" w:styleId="AcrnimoHTML">
    <w:name w:val="HTML Acronym"/>
    <w:basedOn w:val="Fuentedeprrafopredeter"/>
    <w:semiHidden/>
    <w:rsid w:val="00176BE9"/>
  </w:style>
  <w:style w:type="paragraph" w:styleId="DireccinHTML">
    <w:name w:val="HTML Address"/>
    <w:basedOn w:val="Normal"/>
    <w:semiHidden/>
    <w:rsid w:val="00176BE9"/>
    <w:rPr>
      <w:i/>
      <w:iCs/>
    </w:rPr>
  </w:style>
  <w:style w:type="character" w:styleId="CitaHTML">
    <w:name w:val="HTML Cite"/>
    <w:semiHidden/>
    <w:rsid w:val="00176BE9"/>
    <w:rPr>
      <w:i/>
      <w:iCs/>
    </w:rPr>
  </w:style>
  <w:style w:type="character" w:styleId="CdigoHTML">
    <w:name w:val="HTML Code"/>
    <w:semiHidden/>
    <w:rsid w:val="00176BE9"/>
    <w:rPr>
      <w:rFonts w:ascii="Courier New" w:hAnsi="Courier New" w:cs="Courier New"/>
      <w:sz w:val="20"/>
      <w:szCs w:val="20"/>
    </w:rPr>
  </w:style>
  <w:style w:type="character" w:styleId="DefinicinHTML">
    <w:name w:val="HTML Definition"/>
    <w:semiHidden/>
    <w:rsid w:val="00176BE9"/>
    <w:rPr>
      <w:i/>
      <w:iCs/>
    </w:rPr>
  </w:style>
  <w:style w:type="character" w:styleId="TecladoHTML">
    <w:name w:val="HTML Keyboard"/>
    <w:semiHidden/>
    <w:rsid w:val="00176BE9"/>
    <w:rPr>
      <w:rFonts w:ascii="Courier New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rsid w:val="00176BE9"/>
    <w:rPr>
      <w:rFonts w:ascii="Courier New" w:hAnsi="Courier New" w:cs="Courier New"/>
    </w:rPr>
  </w:style>
  <w:style w:type="character" w:styleId="EjemplodeHTML">
    <w:name w:val="HTML Sample"/>
    <w:semiHidden/>
    <w:rsid w:val="00176BE9"/>
    <w:rPr>
      <w:rFonts w:ascii="Courier New" w:hAnsi="Courier New" w:cs="Courier New"/>
    </w:rPr>
  </w:style>
  <w:style w:type="character" w:styleId="MquinadeescribirHTML">
    <w:name w:val="HTML Typewriter"/>
    <w:semiHidden/>
    <w:rsid w:val="00176BE9"/>
    <w:rPr>
      <w:rFonts w:ascii="Courier New" w:hAnsi="Courier New" w:cs="Courier New"/>
      <w:sz w:val="20"/>
      <w:szCs w:val="20"/>
    </w:rPr>
  </w:style>
  <w:style w:type="character" w:styleId="VariableHTML">
    <w:name w:val="HTML Variable"/>
    <w:semiHidden/>
    <w:rsid w:val="00176BE9"/>
    <w:rPr>
      <w:i/>
      <w:iCs/>
    </w:rPr>
  </w:style>
  <w:style w:type="character" w:styleId="Nmerodelnea">
    <w:name w:val="line number"/>
    <w:basedOn w:val="Fuentedeprrafopredeter"/>
    <w:semiHidden/>
    <w:rsid w:val="00176BE9"/>
  </w:style>
  <w:style w:type="paragraph" w:styleId="Lista">
    <w:name w:val="List"/>
    <w:basedOn w:val="Bodycopy"/>
    <w:autoRedefine/>
    <w:semiHidden/>
    <w:qFormat/>
    <w:rsid w:val="00BB2DF1"/>
    <w:pPr>
      <w:numPr>
        <w:numId w:val="19"/>
      </w:numPr>
      <w:spacing w:after="0"/>
    </w:pPr>
  </w:style>
  <w:style w:type="paragraph" w:styleId="Lista2">
    <w:name w:val="List 2"/>
    <w:basedOn w:val="Bodycopy"/>
    <w:autoRedefine/>
    <w:semiHidden/>
    <w:qFormat/>
    <w:rsid w:val="00E33D7E"/>
    <w:pPr>
      <w:numPr>
        <w:numId w:val="14"/>
      </w:numPr>
      <w:spacing w:after="0"/>
    </w:pPr>
  </w:style>
  <w:style w:type="paragraph" w:styleId="Lista3">
    <w:name w:val="List 3"/>
    <w:basedOn w:val="Normal"/>
    <w:semiHidden/>
    <w:rsid w:val="00176BE9"/>
    <w:pPr>
      <w:ind w:left="1080" w:hanging="360"/>
    </w:pPr>
  </w:style>
  <w:style w:type="paragraph" w:styleId="Lista4">
    <w:name w:val="List 4"/>
    <w:basedOn w:val="Normal"/>
    <w:semiHidden/>
    <w:rsid w:val="00176BE9"/>
    <w:pPr>
      <w:ind w:left="1440" w:hanging="360"/>
    </w:pPr>
  </w:style>
  <w:style w:type="paragraph" w:styleId="Lista5">
    <w:name w:val="List 5"/>
    <w:basedOn w:val="Normal"/>
    <w:semiHidden/>
    <w:rsid w:val="00176BE9"/>
    <w:pPr>
      <w:ind w:left="1800" w:hanging="360"/>
    </w:pPr>
  </w:style>
  <w:style w:type="paragraph" w:styleId="Listaconvietas">
    <w:name w:val="List Bullet"/>
    <w:basedOn w:val="Bodycopy"/>
    <w:autoRedefine/>
    <w:semiHidden/>
    <w:rsid w:val="007A548C"/>
    <w:pPr>
      <w:numPr>
        <w:numId w:val="5"/>
      </w:numPr>
      <w:spacing w:after="0"/>
    </w:pPr>
  </w:style>
  <w:style w:type="paragraph" w:styleId="Listaconvietas2">
    <w:name w:val="List Bullet 2"/>
    <w:basedOn w:val="Bodycopy"/>
    <w:autoRedefine/>
    <w:semiHidden/>
    <w:rsid w:val="007350B6"/>
    <w:pPr>
      <w:numPr>
        <w:numId w:val="6"/>
      </w:numPr>
      <w:spacing w:after="0"/>
    </w:pPr>
    <w:rPr>
      <w:rFonts w:cs="Arial"/>
      <w:bCs/>
      <w:sz w:val="18"/>
      <w:szCs w:val="18"/>
    </w:rPr>
  </w:style>
  <w:style w:type="paragraph" w:styleId="Listaconvietas3">
    <w:name w:val="List Bullet 3"/>
    <w:basedOn w:val="Normal"/>
    <w:autoRedefine/>
    <w:semiHidden/>
    <w:rsid w:val="00176BE9"/>
    <w:pPr>
      <w:numPr>
        <w:numId w:val="7"/>
      </w:numPr>
    </w:pPr>
  </w:style>
  <w:style w:type="paragraph" w:styleId="Listaconvietas4">
    <w:name w:val="List Bullet 4"/>
    <w:basedOn w:val="Normal"/>
    <w:autoRedefine/>
    <w:semiHidden/>
    <w:rsid w:val="00176BE9"/>
    <w:pPr>
      <w:numPr>
        <w:numId w:val="8"/>
      </w:numPr>
    </w:pPr>
  </w:style>
  <w:style w:type="paragraph" w:styleId="Listaconvietas5">
    <w:name w:val="List Bullet 5"/>
    <w:basedOn w:val="Normal"/>
    <w:autoRedefine/>
    <w:semiHidden/>
    <w:rsid w:val="00176BE9"/>
    <w:pPr>
      <w:numPr>
        <w:numId w:val="9"/>
      </w:numPr>
    </w:pPr>
  </w:style>
  <w:style w:type="paragraph" w:styleId="Continuarlista">
    <w:name w:val="List Continue"/>
    <w:basedOn w:val="Normal"/>
    <w:semiHidden/>
    <w:rsid w:val="00176BE9"/>
    <w:pPr>
      <w:spacing w:after="120"/>
      <w:ind w:left="360"/>
    </w:pPr>
  </w:style>
  <w:style w:type="paragraph" w:styleId="Continuarlista2">
    <w:name w:val="List Continue 2"/>
    <w:basedOn w:val="Normal"/>
    <w:semiHidden/>
    <w:rsid w:val="00176BE9"/>
    <w:pPr>
      <w:spacing w:after="120"/>
      <w:ind w:left="720"/>
    </w:pPr>
  </w:style>
  <w:style w:type="paragraph" w:styleId="Continuarlista3">
    <w:name w:val="List Continue 3"/>
    <w:basedOn w:val="Normal"/>
    <w:semiHidden/>
    <w:rsid w:val="00176BE9"/>
    <w:pPr>
      <w:spacing w:after="120"/>
      <w:ind w:left="1080"/>
    </w:pPr>
  </w:style>
  <w:style w:type="paragraph" w:styleId="Continuarlista4">
    <w:name w:val="List Continue 4"/>
    <w:basedOn w:val="Normal"/>
    <w:semiHidden/>
    <w:rsid w:val="00176BE9"/>
    <w:pPr>
      <w:spacing w:after="120"/>
      <w:ind w:left="1440"/>
    </w:pPr>
  </w:style>
  <w:style w:type="paragraph" w:styleId="Continuarlista5">
    <w:name w:val="List Continue 5"/>
    <w:basedOn w:val="Normal"/>
    <w:semiHidden/>
    <w:rsid w:val="00176BE9"/>
    <w:pPr>
      <w:spacing w:after="120"/>
      <w:ind w:left="1800"/>
    </w:pPr>
  </w:style>
  <w:style w:type="paragraph" w:styleId="Listaconnmeros">
    <w:name w:val="List Number"/>
    <w:aliases w:val="Heading 4.0"/>
    <w:basedOn w:val="Normal"/>
    <w:next w:val="Normal"/>
    <w:link w:val="ListaconnmerosCar"/>
    <w:qFormat/>
    <w:rsid w:val="00D51C06"/>
    <w:pPr>
      <w:spacing w:after="60"/>
    </w:pPr>
    <w:rPr>
      <w:b/>
      <w:lang w:val="en-US"/>
    </w:rPr>
  </w:style>
  <w:style w:type="paragraph" w:styleId="Listaconnmeros2">
    <w:name w:val="List Number 2"/>
    <w:basedOn w:val="Normal"/>
    <w:qFormat/>
    <w:rsid w:val="00800EEB"/>
    <w:pPr>
      <w:numPr>
        <w:numId w:val="22"/>
      </w:numPr>
      <w:spacing w:after="60"/>
    </w:pPr>
  </w:style>
  <w:style w:type="paragraph" w:styleId="Listaconnmeros3">
    <w:name w:val="List Number 3"/>
    <w:basedOn w:val="Normal"/>
    <w:semiHidden/>
    <w:rsid w:val="00176BE9"/>
    <w:pPr>
      <w:numPr>
        <w:numId w:val="10"/>
      </w:numPr>
    </w:pPr>
  </w:style>
  <w:style w:type="paragraph" w:styleId="Listaconnmeros4">
    <w:name w:val="List Number 4"/>
    <w:basedOn w:val="Normal"/>
    <w:semiHidden/>
    <w:rsid w:val="00176BE9"/>
    <w:pPr>
      <w:numPr>
        <w:numId w:val="11"/>
      </w:numPr>
    </w:pPr>
  </w:style>
  <w:style w:type="paragraph" w:styleId="Listaconnmeros5">
    <w:name w:val="List Number 5"/>
    <w:basedOn w:val="Normal"/>
    <w:semiHidden/>
    <w:rsid w:val="00176BE9"/>
    <w:pPr>
      <w:numPr>
        <w:numId w:val="12"/>
      </w:numPr>
    </w:pPr>
  </w:style>
  <w:style w:type="paragraph" w:styleId="Encabezadodemensaje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176BE9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semiHidden/>
    <w:rsid w:val="00176BE9"/>
    <w:pPr>
      <w:ind w:left="720"/>
    </w:pPr>
  </w:style>
  <w:style w:type="paragraph" w:styleId="Encabezadodenota">
    <w:name w:val="Note Heading"/>
    <w:basedOn w:val="Normal"/>
    <w:next w:val="Normal"/>
    <w:semiHidden/>
    <w:rsid w:val="00176BE9"/>
  </w:style>
  <w:style w:type="paragraph" w:styleId="Textosinformato">
    <w:name w:val="Plain Text"/>
    <w:basedOn w:val="Normal"/>
    <w:link w:val="TextosinformatoCar"/>
    <w:semiHidden/>
    <w:rsid w:val="00176BE9"/>
    <w:rPr>
      <w:rFonts w:ascii="Courier New" w:hAnsi="Courier New"/>
    </w:rPr>
  </w:style>
  <w:style w:type="paragraph" w:styleId="Saludo">
    <w:name w:val="Salutation"/>
    <w:basedOn w:val="Normal"/>
    <w:next w:val="Normal"/>
    <w:semiHidden/>
    <w:rsid w:val="00176BE9"/>
  </w:style>
  <w:style w:type="paragraph" w:styleId="Firma">
    <w:name w:val="Signature"/>
    <w:basedOn w:val="Normal"/>
    <w:semiHidden/>
    <w:rsid w:val="00176BE9"/>
    <w:pPr>
      <w:ind w:left="4320"/>
    </w:pPr>
  </w:style>
  <w:style w:type="table" w:styleId="Tablaconefectos3D1">
    <w:name w:val="Table 3D effects 1"/>
    <w:basedOn w:val="Tablanormal"/>
    <w:semiHidden/>
    <w:rsid w:val="00176B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176BE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176B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176BE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176BE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176BE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176BE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176BE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semiHidden/>
    <w:rsid w:val="00176BE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176BE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176BE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176BE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176BE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semiHidden/>
    <w:rsid w:val="00176BE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semiHidden/>
    <w:rsid w:val="00176BE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59"/>
    <w:rsid w:val="0017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1">
    <w:name w:val="Table Grid 1"/>
    <w:basedOn w:val="Tablanormal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176BE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176BE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176BE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176BE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176BE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176BE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176BE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176BE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176BE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176BE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semiHidden/>
    <w:rsid w:val="00176BE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176B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176BE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176BE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semiHidden/>
    <w:rsid w:val="0017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semiHidden/>
    <w:rsid w:val="00176BE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176BE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176BE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F54A9F"/>
    <w:pPr>
      <w:numPr>
        <w:numId w:val="1"/>
      </w:numPr>
      <w:spacing w:after="120"/>
    </w:pPr>
  </w:style>
  <w:style w:type="paragraph" w:customStyle="1" w:styleId="FigureCaption">
    <w:name w:val="Figure Caption"/>
    <w:basedOn w:val="Normal"/>
    <w:rsid w:val="00FC6AF0"/>
    <w:pPr>
      <w:spacing w:after="120"/>
      <w:jc w:val="center"/>
    </w:pPr>
    <w:rPr>
      <w:rFonts w:ascii="Times New Roman" w:hAnsi="Times New Roman"/>
      <w:sz w:val="18"/>
    </w:rPr>
  </w:style>
  <w:style w:type="paragraph" w:customStyle="1" w:styleId="ListNumberLast">
    <w:name w:val="List Number Last"/>
    <w:basedOn w:val="Listaconnmeros"/>
    <w:link w:val="ListNumberLastChar"/>
    <w:rsid w:val="00F54A9F"/>
    <w:pPr>
      <w:spacing w:after="120"/>
    </w:pPr>
  </w:style>
  <w:style w:type="character" w:customStyle="1" w:styleId="Ttulo1Car">
    <w:name w:val="Título 1 Car"/>
    <w:link w:val="Ttulo1"/>
    <w:rsid w:val="00F62F38"/>
    <w:rPr>
      <w:rFonts w:ascii="Verdana" w:hAnsi="Verdana"/>
      <w:color w:val="365F91"/>
      <w:sz w:val="28"/>
      <w:szCs w:val="28"/>
      <w:lang w:val="en-US" w:eastAsia="en-US" w:bidi="ar-SA"/>
    </w:rPr>
  </w:style>
  <w:style w:type="character" w:customStyle="1" w:styleId="ListaconnmerosCar">
    <w:name w:val="Lista con números Car"/>
    <w:aliases w:val="Heading 4.0 Car"/>
    <w:link w:val="Listaconnmeros"/>
    <w:rsid w:val="00D51C06"/>
    <w:rPr>
      <w:rFonts w:ascii="Arial" w:hAnsi="Arial"/>
      <w:b/>
      <w:lang w:val="en-US" w:eastAsia="en-US"/>
    </w:rPr>
  </w:style>
  <w:style w:type="character" w:customStyle="1" w:styleId="ListNumberLastChar">
    <w:name w:val="List Number Last Char"/>
    <w:basedOn w:val="ListaconnmerosCar"/>
    <w:link w:val="ListNumberLast"/>
    <w:rsid w:val="00F54A9F"/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link w:val="TextodegloboCar"/>
    <w:rsid w:val="0087668A"/>
    <w:rPr>
      <w:rFonts w:ascii="Tahoma" w:hAnsi="Tahoma"/>
      <w:sz w:val="16"/>
      <w:szCs w:val="16"/>
    </w:rPr>
  </w:style>
  <w:style w:type="paragraph" w:customStyle="1" w:styleId="numbullet1">
    <w:name w:val="numbullet1"/>
    <w:basedOn w:val="Normal"/>
    <w:qFormat/>
    <w:rsid w:val="00E24955"/>
    <w:pPr>
      <w:numPr>
        <w:numId w:val="20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21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ormal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313719"/>
    <w:pPr>
      <w:spacing w:before="240" w:after="180"/>
    </w:pPr>
    <w:rPr>
      <w:rFonts w:ascii="Arial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link w:val="DocumentInformation"/>
    <w:rsid w:val="00313719"/>
    <w:rPr>
      <w:rFonts w:ascii="Arial" w:hAnsi="Arial" w:cs="Arial"/>
      <w:b/>
      <w:color w:val="002776"/>
      <w:sz w:val="24"/>
      <w:szCs w:val="24"/>
      <w:lang w:val="en-US" w:eastAsia="en-US" w:bidi="ar-SA"/>
    </w:rPr>
  </w:style>
  <w:style w:type="paragraph" w:customStyle="1" w:styleId="Bodycopy">
    <w:name w:val="Body copy"/>
    <w:link w:val="BodycopyChar"/>
    <w:qFormat/>
    <w:rsid w:val="00716241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link w:val="Bodycopy"/>
    <w:rsid w:val="00716241"/>
    <w:rPr>
      <w:rFonts w:ascii="Arial" w:eastAsia="Times" w:hAnsi="Arial"/>
      <w:color w:val="000000"/>
      <w:lang w:val="en-GB" w:eastAsia="en-US" w:bidi="ar-SA"/>
    </w:rPr>
  </w:style>
  <w:style w:type="character" w:customStyle="1" w:styleId="PiedepginaCar">
    <w:name w:val="Pie de página Car"/>
    <w:link w:val="Piedepgina"/>
    <w:uiPriority w:val="99"/>
    <w:rsid w:val="0089478F"/>
    <w:rPr>
      <w:rFonts w:ascii="Verdana" w:hAnsi="Verdana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TextodegloboCar">
    <w:name w:val="Texto de globo Car"/>
    <w:link w:val="Textodeglobo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721CFE"/>
    <w:pPr>
      <w:pageBreakBefore/>
      <w:autoSpaceDE w:val="0"/>
      <w:autoSpaceDN w:val="0"/>
      <w:adjustRightInd w:val="0"/>
      <w:spacing w:before="5000" w:line="276" w:lineRule="auto"/>
      <w:ind w:left="2160" w:firstLine="720"/>
    </w:pPr>
    <w:rPr>
      <w:rFonts w:ascii="Arial" w:hAnsi="Arial" w:cs="Arial"/>
      <w:b/>
      <w:color w:val="333333"/>
      <w:sz w:val="16"/>
    </w:rPr>
  </w:style>
  <w:style w:type="character" w:styleId="Textodelmarcadordeposicin">
    <w:name w:val="Placeholder Text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8B1AF5"/>
    <w:pPr>
      <w:spacing w:after="6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8B1AF5"/>
    <w:pPr>
      <w:spacing w:after="6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rsid w:val="008B1AF5"/>
    <w:pPr>
      <w:spacing w:after="6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F54A9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a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a"/>
    <w:autoRedefine/>
    <w:rsid w:val="00460FC2"/>
    <w:pPr>
      <w:numPr>
        <w:numId w:val="17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5"/>
      </w:numPr>
    </w:pPr>
  </w:style>
  <w:style w:type="numbering" w:customStyle="1" w:styleId="List1">
    <w:name w:val="List 1"/>
    <w:rsid w:val="00460FC2"/>
    <w:pPr>
      <w:numPr>
        <w:numId w:val="16"/>
      </w:numPr>
    </w:pPr>
  </w:style>
  <w:style w:type="character" w:customStyle="1" w:styleId="Ttulo3Car">
    <w:name w:val="Título 3 Car"/>
    <w:link w:val="Ttulo3"/>
    <w:rsid w:val="009C5A04"/>
    <w:rPr>
      <w:rFonts w:ascii="Cambria" w:hAnsi="Cambria"/>
      <w:b/>
      <w:color w:val="548DD4"/>
      <w:sz w:val="26"/>
      <w:szCs w:val="24"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3"/>
      </w:numPr>
      <w:spacing w:before="20" w:after="20"/>
      <w:ind w:left="216" w:hanging="216"/>
    </w:pPr>
  </w:style>
  <w:style w:type="paragraph" w:styleId="Encabezado">
    <w:name w:val="header"/>
    <w:aliases w:val="ManualMASECA"/>
    <w:basedOn w:val="Normal"/>
    <w:link w:val="EncabezadoCar"/>
    <w:rsid w:val="00B01C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ManualMASECA Car"/>
    <w:link w:val="Encabezado"/>
    <w:rsid w:val="00B01CD5"/>
    <w:rPr>
      <w:rFonts w:ascii="Arial" w:hAnsi="Arial"/>
    </w:rPr>
  </w:style>
  <w:style w:type="paragraph" w:customStyle="1" w:styleId="TableNumber">
    <w:name w:val="TableNumber"/>
    <w:basedOn w:val="Tablehead1"/>
    <w:next w:val="Bodycopy"/>
    <w:rsid w:val="001665E0"/>
    <w:pPr>
      <w:numPr>
        <w:numId w:val="24"/>
      </w:numPr>
    </w:pPr>
    <w:rPr>
      <w:rFonts w:ascii="Arial" w:hAnsi="Arial"/>
      <w:color w:val="auto"/>
    </w:rPr>
  </w:style>
  <w:style w:type="paragraph" w:customStyle="1" w:styleId="Instructions">
    <w:name w:val="Instructions"/>
    <w:basedOn w:val="Bodycopy"/>
    <w:next w:val="Bodycopy"/>
    <w:rsid w:val="008250FE"/>
    <w:rPr>
      <w:color w:val="0000FF"/>
    </w:rPr>
  </w:style>
  <w:style w:type="paragraph" w:customStyle="1" w:styleId="Tablehead2">
    <w:name w:val="Tablehead2"/>
    <w:basedOn w:val="Tablehead1"/>
    <w:rsid w:val="00E71971"/>
    <w:rPr>
      <w:color w:val="002776"/>
    </w:rPr>
  </w:style>
  <w:style w:type="paragraph" w:customStyle="1" w:styleId="Tablelist">
    <w:name w:val="Tablelist"/>
    <w:basedOn w:val="Tablebullet"/>
    <w:rsid w:val="008250FE"/>
    <w:pPr>
      <w:numPr>
        <w:numId w:val="25"/>
      </w:numPr>
      <w:ind w:left="216" w:hanging="216"/>
    </w:pPr>
  </w:style>
  <w:style w:type="paragraph" w:customStyle="1" w:styleId="Bodytext">
    <w:name w:val="Bodytext"/>
    <w:aliases w:val="bt"/>
    <w:basedOn w:val="Normal"/>
    <w:rsid w:val="00A60BE7"/>
    <w:pPr>
      <w:spacing w:after="240"/>
    </w:pPr>
    <w:rPr>
      <w:rFonts w:ascii="Verdana" w:hAnsi="Verdana"/>
    </w:rPr>
  </w:style>
  <w:style w:type="paragraph" w:customStyle="1" w:styleId="conceptbody">
    <w:name w:val="conceptbody"/>
    <w:basedOn w:val="Normal"/>
    <w:rsid w:val="00A60BE7"/>
    <w:rPr>
      <w:rFonts w:ascii="Times New Roman" w:hAnsi="Times New Roman"/>
      <w:sz w:val="22"/>
      <w:szCs w:val="24"/>
    </w:rPr>
  </w:style>
  <w:style w:type="character" w:styleId="Refdecomentario">
    <w:name w:val="annotation reference"/>
    <w:rsid w:val="001564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56420"/>
  </w:style>
  <w:style w:type="character" w:customStyle="1" w:styleId="TextocomentarioCar">
    <w:name w:val="Texto comentario Car"/>
    <w:link w:val="Textocomentario"/>
    <w:uiPriority w:val="99"/>
    <w:rsid w:val="0015642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56420"/>
    <w:rPr>
      <w:b/>
      <w:bCs/>
    </w:rPr>
  </w:style>
  <w:style w:type="character" w:customStyle="1" w:styleId="AsuntodelcomentarioCar">
    <w:name w:val="Asunto del comentario Car"/>
    <w:link w:val="Asuntodelcomentario"/>
    <w:rsid w:val="00156420"/>
    <w:rPr>
      <w:rFonts w:ascii="Arial" w:hAnsi="Arial"/>
      <w:b/>
      <w:bCs/>
    </w:rPr>
  </w:style>
  <w:style w:type="paragraph" w:styleId="Prrafodelista">
    <w:name w:val="List Paragraph"/>
    <w:basedOn w:val="Normal"/>
    <w:uiPriority w:val="34"/>
    <w:qFormat/>
    <w:rsid w:val="00DA43FE"/>
    <w:pPr>
      <w:ind w:left="720"/>
      <w:contextualSpacing/>
    </w:pPr>
  </w:style>
  <w:style w:type="paragraph" w:customStyle="1" w:styleId="TableText0">
    <w:name w:val="Table Text"/>
    <w:basedOn w:val="Normal"/>
    <w:rsid w:val="004038F3"/>
    <w:pPr>
      <w:keepLines/>
    </w:pPr>
    <w:rPr>
      <w:rFonts w:ascii="Book Antiqua" w:hAnsi="Book Antiqua"/>
      <w:sz w:val="16"/>
      <w:lang w:eastAsia="es-ES"/>
    </w:rPr>
  </w:style>
  <w:style w:type="paragraph" w:customStyle="1" w:styleId="TableHeading">
    <w:name w:val="Table Heading"/>
    <w:basedOn w:val="TableText0"/>
    <w:rsid w:val="004038F3"/>
    <w:pPr>
      <w:spacing w:before="120" w:after="120"/>
    </w:pPr>
    <w:rPr>
      <w:b/>
    </w:rPr>
  </w:style>
  <w:style w:type="paragraph" w:styleId="Ttulo">
    <w:name w:val="Title"/>
    <w:basedOn w:val="Normal"/>
    <w:next w:val="Normal"/>
    <w:link w:val="TtuloCar"/>
    <w:uiPriority w:val="99"/>
    <w:qFormat/>
    <w:rsid w:val="001E6B6C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  <w:lang w:val="en-US"/>
    </w:rPr>
  </w:style>
  <w:style w:type="character" w:customStyle="1" w:styleId="TtuloCar">
    <w:name w:val="Título Car"/>
    <w:link w:val="Ttulo"/>
    <w:uiPriority w:val="99"/>
    <w:rsid w:val="001E6B6C"/>
    <w:rPr>
      <w:rFonts w:ascii="Cambria" w:hAnsi="Cambria"/>
      <w:spacing w:val="5"/>
      <w:sz w:val="52"/>
      <w:szCs w:val="52"/>
      <w:lang w:val="en-US" w:eastAsia="en-US"/>
    </w:rPr>
  </w:style>
  <w:style w:type="paragraph" w:styleId="Textoindependiente">
    <w:name w:val="Body Text"/>
    <w:basedOn w:val="Normal"/>
    <w:link w:val="TextoindependienteCar"/>
    <w:rsid w:val="005838F7"/>
    <w:pPr>
      <w:spacing w:after="120"/>
    </w:pPr>
    <w:rPr>
      <w:lang w:val="en-US"/>
    </w:rPr>
  </w:style>
  <w:style w:type="character" w:customStyle="1" w:styleId="TextoindependienteCar">
    <w:name w:val="Texto independiente Car"/>
    <w:link w:val="Textoindependiente"/>
    <w:rsid w:val="005838F7"/>
    <w:rPr>
      <w:rFonts w:ascii="Arial" w:hAnsi="Arial"/>
      <w:lang w:val="en-US" w:eastAsia="en-US"/>
    </w:rPr>
  </w:style>
  <w:style w:type="paragraph" w:customStyle="1" w:styleId="HeadingBar">
    <w:name w:val="Heading Bar"/>
    <w:basedOn w:val="Normal"/>
    <w:next w:val="Ttulo3"/>
    <w:rsid w:val="005838F7"/>
    <w:pPr>
      <w:keepNext/>
      <w:keepLines/>
      <w:shd w:val="solid" w:color="auto" w:fill="auto"/>
      <w:spacing w:before="240"/>
      <w:ind w:right="7920"/>
    </w:pPr>
    <w:rPr>
      <w:rFonts w:ascii="Book Antiqua" w:hAnsi="Book Antiqua" w:cs="Book Antiqua"/>
      <w:color w:val="FFFFFF"/>
      <w:sz w:val="8"/>
      <w:szCs w:val="8"/>
    </w:rPr>
  </w:style>
  <w:style w:type="paragraph" w:styleId="Revisin">
    <w:name w:val="Revision"/>
    <w:hidden/>
    <w:uiPriority w:val="99"/>
    <w:semiHidden/>
    <w:rsid w:val="002C5773"/>
    <w:rPr>
      <w:rFonts w:ascii="Arial" w:hAnsi="Arial"/>
    </w:rPr>
  </w:style>
  <w:style w:type="character" w:customStyle="1" w:styleId="shorttext">
    <w:name w:val="short_text"/>
    <w:rsid w:val="007A6EB7"/>
  </w:style>
  <w:style w:type="character" w:customStyle="1" w:styleId="hps">
    <w:name w:val="hps"/>
    <w:rsid w:val="007A6EB7"/>
  </w:style>
  <w:style w:type="paragraph" w:customStyle="1" w:styleId="Note">
    <w:name w:val="Note"/>
    <w:basedOn w:val="Textoindependiente"/>
    <w:rsid w:val="0016044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left="720" w:right="5040" w:hanging="720"/>
    </w:pPr>
    <w:rPr>
      <w:rFonts w:ascii="Book Antiqua" w:hAnsi="Book Antiqua"/>
      <w:vanish/>
    </w:rPr>
  </w:style>
  <w:style w:type="character" w:styleId="Textoennegrita">
    <w:name w:val="Strong"/>
    <w:uiPriority w:val="22"/>
    <w:qFormat/>
    <w:rsid w:val="00E20940"/>
    <w:rPr>
      <w:b/>
      <w:bCs/>
    </w:rPr>
  </w:style>
  <w:style w:type="character" w:customStyle="1" w:styleId="longtext">
    <w:name w:val="long_text"/>
    <w:rsid w:val="001A101B"/>
  </w:style>
  <w:style w:type="paragraph" w:customStyle="1" w:styleId="Estilo01">
    <w:name w:val="Estilo01"/>
    <w:basedOn w:val="Normal"/>
    <w:rsid w:val="00FC1ED5"/>
    <w:pPr>
      <w:keepNext/>
      <w:suppressAutoHyphens/>
      <w:overflowPunct w:val="0"/>
      <w:autoSpaceDE w:val="0"/>
      <w:autoSpaceDN w:val="0"/>
      <w:adjustRightInd w:val="0"/>
      <w:jc w:val="both"/>
      <w:textAlignment w:val="baseline"/>
    </w:pPr>
    <w:rPr>
      <w:lang w:val="es-ES_tradnl" w:eastAsia="es-ES"/>
    </w:rPr>
  </w:style>
  <w:style w:type="character" w:customStyle="1" w:styleId="TextosinformatoCar">
    <w:name w:val="Texto sin formato Car"/>
    <w:link w:val="Textosinformato"/>
    <w:semiHidden/>
    <w:rsid w:val="00FC1ED5"/>
    <w:rPr>
      <w:rFonts w:ascii="Courier New" w:hAnsi="Courier New" w:cs="Courier New"/>
      <w:lang w:val="es-AR"/>
    </w:rPr>
  </w:style>
  <w:style w:type="character" w:customStyle="1" w:styleId="DeloitteCopyrightBoldChar">
    <w:name w:val="Deloitte Copyright + Bold Char"/>
    <w:rsid w:val="004005AE"/>
    <w:rPr>
      <w:rFonts w:ascii="Arial" w:eastAsia="Times" w:hAnsi="Arial"/>
      <w:bCs/>
      <w:noProof w:val="0"/>
      <w:color w:val="FFFFFF"/>
      <w:sz w:val="16"/>
      <w:szCs w:val="14"/>
      <w:lang w:val="en-US" w:eastAsia="en-US" w:bidi="ar-SA"/>
    </w:rPr>
  </w:style>
  <w:style w:type="paragraph" w:customStyle="1" w:styleId="DocNormal">
    <w:name w:val="Doc_Normal"/>
    <w:basedOn w:val="Normal"/>
    <w:autoRedefine/>
    <w:rsid w:val="00CF320B"/>
    <w:pPr>
      <w:spacing w:before="120" w:after="120"/>
    </w:pPr>
    <w:rPr>
      <w:snapToGrid w:val="0"/>
      <w:sz w:val="18"/>
      <w:lang w:val="es-ES" w:eastAsia="es-ES"/>
    </w:rPr>
  </w:style>
  <w:style w:type="paragraph" w:customStyle="1" w:styleId="Tit3">
    <w:name w:val="Tit3"/>
    <w:basedOn w:val="Ttulo2"/>
    <w:rsid w:val="00CF320B"/>
    <w:pPr>
      <w:numPr>
        <w:ilvl w:val="0"/>
        <w:numId w:val="0"/>
      </w:numPr>
      <w:spacing w:before="360" w:after="360"/>
      <w:jc w:val="center"/>
    </w:pPr>
    <w:rPr>
      <w:rFonts w:ascii="Arial" w:hAnsi="Arial" w:cs="Times New Roman"/>
      <w:color w:val="auto"/>
      <w:szCs w:val="20"/>
      <w:lang w:val="es-AR" w:eastAsia="es-ES"/>
    </w:rPr>
  </w:style>
  <w:style w:type="character" w:styleId="Refdenotaalpie">
    <w:name w:val="footnote reference"/>
    <w:rsid w:val="00CF320B"/>
    <w:rPr>
      <w:vertAlign w:val="superscript"/>
    </w:rPr>
  </w:style>
  <w:style w:type="paragraph" w:styleId="Textonotapie">
    <w:name w:val="footnote text"/>
    <w:basedOn w:val="Normal"/>
    <w:link w:val="TextonotapieCar"/>
    <w:rsid w:val="00CF320B"/>
    <w:rPr>
      <w:rFonts w:ascii="Times New Roman" w:hAnsi="Times New Roman"/>
      <w:lang w:eastAsia="es-ES"/>
    </w:rPr>
  </w:style>
  <w:style w:type="character" w:customStyle="1" w:styleId="TextonotapieCar">
    <w:name w:val="Texto nota pie Car"/>
    <w:link w:val="Textonotapie"/>
    <w:rsid w:val="00CF320B"/>
    <w:rPr>
      <w:lang w:eastAsia="es-ES"/>
    </w:rPr>
  </w:style>
  <w:style w:type="paragraph" w:customStyle="1" w:styleId="DocTabla">
    <w:name w:val="Doc_Tabla"/>
    <w:basedOn w:val="DocNormal"/>
    <w:rsid w:val="00CF320B"/>
    <w:pPr>
      <w:spacing w:before="0" w:after="0" w:line="240" w:lineRule="exact"/>
      <w:jc w:val="both"/>
    </w:pPr>
    <w:rPr>
      <w:sz w:val="1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1E1E"/>
    <w:rPr>
      <w:rFonts w:ascii="Courier New" w:hAnsi="Courier New" w:cs="Courier New"/>
      <w:lang w:val="es-AR"/>
    </w:rPr>
  </w:style>
  <w:style w:type="paragraph" w:customStyle="1" w:styleId="Bullet01">
    <w:name w:val="Bullet 01"/>
    <w:basedOn w:val="Textoindependiente"/>
    <w:rsid w:val="00840A5C"/>
    <w:pPr>
      <w:keepLines/>
      <w:numPr>
        <w:numId w:val="36"/>
      </w:numPr>
    </w:pPr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semiHidden="1" w:unhideWhenUsed="1" w:qFormat="1"/>
    <w:lsdException w:name="List" w:qFormat="1"/>
    <w:lsdException w:name="List Number" w:qFormat="1"/>
    <w:lsdException w:name="List 2" w:qFormat="1"/>
    <w:lsdException w:name="List Number 2" w:qFormat="1"/>
    <w:lsdException w:name="Title" w:uiPriority="99" w:qFormat="1"/>
    <w:lsdException w:name="Hyperlink" w:uiPriority="99"/>
    <w:lsdException w:name="Strong" w:uiPriority="22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D6946"/>
    <w:rPr>
      <w:rFonts w:ascii="Arial" w:hAnsi="Arial"/>
      <w:lang w:val="es-AR"/>
    </w:rPr>
  </w:style>
  <w:style w:type="paragraph" w:styleId="Ttulo1">
    <w:name w:val="heading 1"/>
    <w:next w:val="Bodycopy"/>
    <w:link w:val="Ttulo1Car"/>
    <w:autoRedefine/>
    <w:qFormat/>
    <w:rsid w:val="00F62F38"/>
    <w:pPr>
      <w:pageBreakBefore/>
      <w:spacing w:before="120" w:after="180"/>
      <w:outlineLvl w:val="0"/>
    </w:pPr>
    <w:rPr>
      <w:rFonts w:ascii="Verdana" w:hAnsi="Verdana"/>
      <w:color w:val="365F91"/>
      <w:sz w:val="28"/>
      <w:szCs w:val="28"/>
    </w:rPr>
  </w:style>
  <w:style w:type="paragraph" w:styleId="Ttulo2">
    <w:name w:val="heading 2"/>
    <w:next w:val="Bodycopy"/>
    <w:autoRedefine/>
    <w:qFormat/>
    <w:rsid w:val="00183079"/>
    <w:pPr>
      <w:keepNext/>
      <w:numPr>
        <w:ilvl w:val="1"/>
        <w:numId w:val="13"/>
      </w:numPr>
      <w:spacing w:before="240" w:after="120"/>
      <w:outlineLvl w:val="1"/>
    </w:pPr>
    <w:rPr>
      <w:rFonts w:ascii="Verdana" w:hAnsi="Verdana" w:cs="Arial"/>
      <w:b/>
      <w:color w:val="92D050"/>
      <w:sz w:val="24"/>
      <w:szCs w:val="24"/>
    </w:rPr>
  </w:style>
  <w:style w:type="paragraph" w:styleId="Ttulo3">
    <w:name w:val="heading 3"/>
    <w:basedOn w:val="Normal"/>
    <w:next w:val="Normal"/>
    <w:link w:val="Ttulo3Car"/>
    <w:autoRedefine/>
    <w:qFormat/>
    <w:rsid w:val="009C5A04"/>
    <w:pPr>
      <w:keepNext/>
      <w:numPr>
        <w:ilvl w:val="2"/>
        <w:numId w:val="13"/>
      </w:numPr>
      <w:spacing w:before="180" w:after="120"/>
      <w:outlineLvl w:val="2"/>
    </w:pPr>
    <w:rPr>
      <w:rFonts w:ascii="Cambria" w:hAnsi="Cambria"/>
      <w:b/>
      <w:color w:val="548DD4"/>
      <w:sz w:val="26"/>
      <w:szCs w:val="24"/>
      <w:lang w:val="en-US"/>
    </w:rPr>
  </w:style>
  <w:style w:type="paragraph" w:styleId="Ttulo4">
    <w:name w:val="heading 4"/>
    <w:basedOn w:val="Ttulo3"/>
    <w:next w:val="Bodycopy"/>
    <w:rsid w:val="00992175"/>
    <w:pPr>
      <w:numPr>
        <w:ilvl w:val="3"/>
      </w:numPr>
      <w:spacing w:before="60"/>
      <w:outlineLvl w:val="3"/>
    </w:pPr>
    <w:rPr>
      <w:szCs w:val="18"/>
    </w:rPr>
  </w:style>
  <w:style w:type="paragraph" w:styleId="Ttulo5">
    <w:name w:val="heading 5"/>
    <w:basedOn w:val="Normal"/>
    <w:rsid w:val="00726958"/>
    <w:pPr>
      <w:numPr>
        <w:ilvl w:val="4"/>
        <w:numId w:val="13"/>
      </w:numPr>
      <w:outlineLvl w:val="4"/>
    </w:pPr>
  </w:style>
  <w:style w:type="paragraph" w:styleId="Ttulo6">
    <w:name w:val="heading 6"/>
    <w:basedOn w:val="Normal"/>
    <w:next w:val="Normal"/>
    <w:rsid w:val="00726958"/>
    <w:pPr>
      <w:numPr>
        <w:ilvl w:val="5"/>
        <w:numId w:val="13"/>
      </w:numPr>
      <w:outlineLvl w:val="5"/>
    </w:pPr>
    <w:rPr>
      <w:i/>
    </w:rPr>
  </w:style>
  <w:style w:type="paragraph" w:styleId="Ttulo7">
    <w:name w:val="heading 7"/>
    <w:basedOn w:val="Normal"/>
    <w:next w:val="Normal"/>
    <w:rsid w:val="00726958"/>
    <w:pPr>
      <w:numPr>
        <w:ilvl w:val="6"/>
        <w:numId w:val="13"/>
      </w:numPr>
      <w:outlineLvl w:val="6"/>
    </w:pPr>
    <w:rPr>
      <w:rFonts w:ascii="Times New Roman" w:hAnsi="Times New Roman"/>
      <w:i/>
    </w:rPr>
  </w:style>
  <w:style w:type="paragraph" w:styleId="Ttulo8">
    <w:name w:val="heading 8"/>
    <w:basedOn w:val="Normal"/>
    <w:next w:val="Normal"/>
    <w:rsid w:val="00726958"/>
    <w:pPr>
      <w:numPr>
        <w:ilvl w:val="7"/>
        <w:numId w:val="13"/>
      </w:numPr>
      <w:outlineLvl w:val="7"/>
    </w:pPr>
    <w:rPr>
      <w:rFonts w:ascii="Times New Roman" w:hAnsi="Times New Roman"/>
      <w:i/>
    </w:rPr>
  </w:style>
  <w:style w:type="paragraph" w:styleId="Ttulo9">
    <w:name w:val="heading 9"/>
    <w:basedOn w:val="Normal"/>
    <w:next w:val="Normal"/>
    <w:rsid w:val="00726958"/>
    <w:pPr>
      <w:numPr>
        <w:ilvl w:val="8"/>
        <w:numId w:val="13"/>
      </w:numPr>
      <w:outlineLvl w:val="8"/>
    </w:pPr>
    <w:rPr>
      <w:rFonts w:ascii="Times New Roman" w:hAnsi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copybold">
    <w:name w:val="Body copy bold"/>
    <w:autoRedefine/>
    <w:rsid w:val="001628FC"/>
    <w:pPr>
      <w:spacing w:after="120" w:line="240" w:lineRule="exact"/>
    </w:pPr>
    <w:rPr>
      <w:rFonts w:ascii="Arial" w:eastAsia="Times" w:hAnsi="Arial"/>
      <w:b/>
      <w:color w:val="000000"/>
      <w:lang w:val="en-GB"/>
    </w:rPr>
  </w:style>
  <w:style w:type="paragraph" w:styleId="Piedepgina">
    <w:name w:val="footer"/>
    <w:basedOn w:val="Normal"/>
    <w:link w:val="PiedepginaCar"/>
    <w:uiPriority w:val="99"/>
    <w:rsid w:val="00921E32"/>
    <w:pPr>
      <w:tabs>
        <w:tab w:val="center" w:pos="4680"/>
        <w:tab w:val="right" w:pos="9360"/>
      </w:tabs>
    </w:pPr>
    <w:rPr>
      <w:rFonts w:ascii="Verdana" w:hAnsi="Verdana"/>
      <w:snapToGrid w:val="0"/>
      <w:sz w:val="16"/>
    </w:rPr>
  </w:style>
  <w:style w:type="character" w:styleId="Hipervnculo">
    <w:name w:val="Hyperlink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aconvietas2"/>
    <w:autoRedefine/>
    <w:qFormat/>
    <w:rsid w:val="0006238E"/>
    <w:pPr>
      <w:numPr>
        <w:numId w:val="18"/>
      </w:numPr>
      <w:spacing w:after="60"/>
      <w:ind w:left="720"/>
    </w:pPr>
    <w:rPr>
      <w:sz w:val="20"/>
    </w:rPr>
  </w:style>
  <w:style w:type="paragraph" w:customStyle="1" w:styleId="Bullet1">
    <w:name w:val="Bullet 1"/>
    <w:basedOn w:val="Listaconvietas"/>
    <w:autoRedefine/>
    <w:qFormat/>
    <w:rsid w:val="00E757EE"/>
    <w:pPr>
      <w:spacing w:after="60"/>
    </w:pPr>
  </w:style>
  <w:style w:type="paragraph" w:styleId="TDC1">
    <w:name w:val="toc 1"/>
    <w:basedOn w:val="Normal"/>
    <w:next w:val="Normal"/>
    <w:autoRedefine/>
    <w:uiPriority w:val="39"/>
    <w:rsid w:val="005D2DDA"/>
    <w:pPr>
      <w:tabs>
        <w:tab w:val="left" w:pos="360"/>
        <w:tab w:val="right" w:leader="dot" w:pos="9360"/>
        <w:tab w:val="right" w:pos="10080"/>
      </w:tabs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rsid w:val="0006238E"/>
    <w:pPr>
      <w:tabs>
        <w:tab w:val="left" w:pos="360"/>
        <w:tab w:val="left" w:pos="806"/>
        <w:tab w:val="right" w:leader="dot" w:pos="9360"/>
      </w:tabs>
      <w:ind w:left="360"/>
    </w:pPr>
    <w:rPr>
      <w:noProof/>
    </w:rPr>
  </w:style>
  <w:style w:type="paragraph" w:styleId="TDC3">
    <w:name w:val="toc 3"/>
    <w:basedOn w:val="Normal"/>
    <w:next w:val="Normal"/>
    <w:autoRedefine/>
    <w:uiPriority w:val="39"/>
    <w:qFormat/>
    <w:rsid w:val="00183079"/>
    <w:pPr>
      <w:tabs>
        <w:tab w:val="left" w:pos="763"/>
        <w:tab w:val="left" w:pos="1339"/>
        <w:tab w:val="right" w:leader="dot" w:pos="9360"/>
      </w:tabs>
      <w:ind w:left="763"/>
    </w:pPr>
  </w:style>
  <w:style w:type="paragraph" w:styleId="TDC4">
    <w:name w:val="toc 4"/>
    <w:basedOn w:val="Normal"/>
    <w:next w:val="Normal"/>
    <w:uiPriority w:val="39"/>
    <w:rsid w:val="0006238E"/>
    <w:pPr>
      <w:tabs>
        <w:tab w:val="left" w:pos="2045"/>
        <w:tab w:val="right" w:pos="9360"/>
      </w:tabs>
      <w:ind w:left="1325"/>
    </w:pPr>
    <w:rPr>
      <w:sz w:val="18"/>
    </w:rPr>
  </w:style>
  <w:style w:type="paragraph" w:styleId="TDC5">
    <w:name w:val="toc 5"/>
    <w:basedOn w:val="Normal"/>
    <w:next w:val="Normal"/>
    <w:uiPriority w:val="39"/>
    <w:rsid w:val="00176BE9"/>
    <w:pPr>
      <w:ind w:left="800"/>
    </w:pPr>
    <w:rPr>
      <w:sz w:val="18"/>
    </w:rPr>
  </w:style>
  <w:style w:type="paragraph" w:styleId="TDC6">
    <w:name w:val="toc 6"/>
    <w:basedOn w:val="Normal"/>
    <w:next w:val="Normal"/>
    <w:uiPriority w:val="39"/>
    <w:rsid w:val="00176BE9"/>
    <w:pPr>
      <w:ind w:left="1000"/>
    </w:pPr>
    <w:rPr>
      <w:sz w:val="18"/>
    </w:rPr>
  </w:style>
  <w:style w:type="paragraph" w:styleId="TDC7">
    <w:name w:val="toc 7"/>
    <w:basedOn w:val="Normal"/>
    <w:next w:val="Normal"/>
    <w:uiPriority w:val="39"/>
    <w:rsid w:val="00176BE9"/>
    <w:pPr>
      <w:ind w:left="1200"/>
    </w:pPr>
    <w:rPr>
      <w:sz w:val="18"/>
    </w:rPr>
  </w:style>
  <w:style w:type="paragraph" w:styleId="TDC8">
    <w:name w:val="toc 8"/>
    <w:basedOn w:val="Normal"/>
    <w:next w:val="Normal"/>
    <w:uiPriority w:val="39"/>
    <w:rsid w:val="00176BE9"/>
    <w:pPr>
      <w:ind w:left="1400"/>
    </w:pPr>
    <w:rPr>
      <w:sz w:val="18"/>
    </w:rPr>
  </w:style>
  <w:style w:type="paragraph" w:styleId="TDC9">
    <w:name w:val="toc 9"/>
    <w:basedOn w:val="Normal"/>
    <w:next w:val="Normal"/>
    <w:uiPriority w:val="39"/>
    <w:rsid w:val="00176BE9"/>
    <w:pPr>
      <w:ind w:left="1600"/>
    </w:pPr>
    <w:rPr>
      <w:sz w:val="18"/>
    </w:rPr>
  </w:style>
  <w:style w:type="paragraph" w:customStyle="1" w:styleId="Table">
    <w:name w:val="Table"/>
    <w:basedOn w:val="Normal"/>
    <w:uiPriority w:val="99"/>
    <w:rsid w:val="00176BE9"/>
    <w:pPr>
      <w:framePr w:hSpace="187" w:wrap="around" w:vAnchor="text" w:hAnchor="text" w:y="1"/>
    </w:pPr>
    <w:rPr>
      <w:rFonts w:ascii="Times New Roman" w:hAnsi="Times New Roman"/>
    </w:rPr>
  </w:style>
  <w:style w:type="paragraph" w:customStyle="1" w:styleId="DocumentControlInformation">
    <w:name w:val="Document Control Information"/>
    <w:autoRedefine/>
    <w:rsid w:val="00125C8B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autoRedefine/>
    <w:qFormat/>
    <w:rsid w:val="000A0D83"/>
    <w:pPr>
      <w:spacing w:before="40" w:after="40"/>
      <w:ind w:left="142"/>
      <w:jc w:val="both"/>
    </w:pPr>
    <w:rPr>
      <w:i/>
      <w:lang w:val="es-MX"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Piedepgina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176BE9"/>
    <w:pPr>
      <w:numPr>
        <w:numId w:val="0"/>
      </w:numPr>
      <w:tabs>
        <w:tab w:val="num" w:pos="1080"/>
      </w:tabs>
      <w:ind w:left="1080" w:hanging="360"/>
    </w:pPr>
  </w:style>
  <w:style w:type="paragraph" w:customStyle="1" w:styleId="Tablehead1">
    <w:name w:val="Tablehead1"/>
    <w:basedOn w:val="Normal"/>
    <w:qFormat/>
    <w:rsid w:val="00E71971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Sinlista"/>
    <w:semiHidden/>
    <w:rsid w:val="00176BE9"/>
    <w:pPr>
      <w:numPr>
        <w:numId w:val="2"/>
      </w:numPr>
    </w:pPr>
  </w:style>
  <w:style w:type="numbering" w:styleId="1ai">
    <w:name w:val="Outline List 1"/>
    <w:basedOn w:val="Sinlista"/>
    <w:semiHidden/>
    <w:rsid w:val="00176BE9"/>
    <w:pPr>
      <w:numPr>
        <w:numId w:val="3"/>
      </w:numPr>
    </w:pPr>
  </w:style>
  <w:style w:type="numbering" w:styleId="ArtculoSeccin">
    <w:name w:val="Outline List 3"/>
    <w:basedOn w:val="Sinlista"/>
    <w:semiHidden/>
    <w:rsid w:val="00176BE9"/>
    <w:pPr>
      <w:numPr>
        <w:numId w:val="4"/>
      </w:numPr>
    </w:pPr>
  </w:style>
  <w:style w:type="character" w:customStyle="1" w:styleId="SangradetextonormalCar">
    <w:name w:val="Sangría de texto normal Car"/>
    <w:link w:val="Sangradetextonormal"/>
    <w:semiHidden/>
    <w:rsid w:val="00FC6AF0"/>
    <w:rPr>
      <w:rFonts w:ascii="Arial" w:hAnsi="Arial"/>
    </w:rPr>
  </w:style>
  <w:style w:type="paragraph" w:styleId="Sangradetextonormal">
    <w:name w:val="Body Text Indent"/>
    <w:basedOn w:val="Normal"/>
    <w:link w:val="SangradetextonormalCar"/>
    <w:semiHidden/>
    <w:rsid w:val="00176BE9"/>
    <w:pPr>
      <w:spacing w:after="120"/>
      <w:ind w:left="360"/>
    </w:pPr>
  </w:style>
  <w:style w:type="paragraph" w:customStyle="1" w:styleId="TOC">
    <w:name w:val="TOC"/>
    <w:autoRedefine/>
    <w:rsid w:val="00523ECE"/>
    <w:pPr>
      <w:spacing w:after="240"/>
    </w:pPr>
    <w:rPr>
      <w:rFonts w:ascii="Verdana" w:hAnsi="Verdana" w:cs="Arial"/>
      <w:b/>
      <w:color w:val="365F91"/>
      <w:sz w:val="36"/>
      <w:szCs w:val="36"/>
    </w:rPr>
  </w:style>
  <w:style w:type="paragraph" w:styleId="Cierre">
    <w:name w:val="Closing"/>
    <w:basedOn w:val="Normal"/>
    <w:semiHidden/>
    <w:rsid w:val="00176BE9"/>
    <w:pPr>
      <w:ind w:left="4320"/>
    </w:pPr>
  </w:style>
  <w:style w:type="paragraph" w:styleId="Fecha">
    <w:name w:val="Date"/>
    <w:basedOn w:val="Normal"/>
    <w:next w:val="Normal"/>
    <w:semiHidden/>
    <w:rsid w:val="00176BE9"/>
  </w:style>
  <w:style w:type="paragraph" w:styleId="Firmadecorreoelectrnico">
    <w:name w:val="E-mail Signature"/>
    <w:basedOn w:val="Normal"/>
    <w:semiHidden/>
    <w:rsid w:val="00176BE9"/>
  </w:style>
  <w:style w:type="paragraph" w:styleId="Direccinsobre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Remitedesobre">
    <w:name w:val="envelope return"/>
    <w:basedOn w:val="Normal"/>
    <w:semiHidden/>
    <w:rsid w:val="00176BE9"/>
    <w:rPr>
      <w:rFonts w:cs="Arial"/>
    </w:rPr>
  </w:style>
  <w:style w:type="character" w:styleId="Hipervnculovisitado">
    <w:name w:val="FollowedHyperlink"/>
    <w:semiHidden/>
    <w:rsid w:val="00176BE9"/>
    <w:rPr>
      <w:color w:val="800080"/>
      <w:u w:val="single"/>
    </w:rPr>
  </w:style>
  <w:style w:type="character" w:styleId="AcrnimoHTML">
    <w:name w:val="HTML Acronym"/>
    <w:basedOn w:val="Fuentedeprrafopredeter"/>
    <w:semiHidden/>
    <w:rsid w:val="00176BE9"/>
  </w:style>
  <w:style w:type="paragraph" w:styleId="DireccinHTML">
    <w:name w:val="HTML Address"/>
    <w:basedOn w:val="Normal"/>
    <w:semiHidden/>
    <w:rsid w:val="00176BE9"/>
    <w:rPr>
      <w:i/>
      <w:iCs/>
    </w:rPr>
  </w:style>
  <w:style w:type="character" w:styleId="CitaHTML">
    <w:name w:val="HTML Cite"/>
    <w:semiHidden/>
    <w:rsid w:val="00176BE9"/>
    <w:rPr>
      <w:i/>
      <w:iCs/>
    </w:rPr>
  </w:style>
  <w:style w:type="character" w:styleId="CdigoHTML">
    <w:name w:val="HTML Code"/>
    <w:semiHidden/>
    <w:rsid w:val="00176BE9"/>
    <w:rPr>
      <w:rFonts w:ascii="Courier New" w:hAnsi="Courier New" w:cs="Courier New"/>
      <w:sz w:val="20"/>
      <w:szCs w:val="20"/>
    </w:rPr>
  </w:style>
  <w:style w:type="character" w:styleId="DefinicinHTML">
    <w:name w:val="HTML Definition"/>
    <w:semiHidden/>
    <w:rsid w:val="00176BE9"/>
    <w:rPr>
      <w:i/>
      <w:iCs/>
    </w:rPr>
  </w:style>
  <w:style w:type="character" w:styleId="TecladoHTML">
    <w:name w:val="HTML Keyboard"/>
    <w:semiHidden/>
    <w:rsid w:val="00176BE9"/>
    <w:rPr>
      <w:rFonts w:ascii="Courier New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rsid w:val="00176BE9"/>
    <w:rPr>
      <w:rFonts w:ascii="Courier New" w:hAnsi="Courier New" w:cs="Courier New"/>
    </w:rPr>
  </w:style>
  <w:style w:type="character" w:styleId="EjemplodeHTML">
    <w:name w:val="HTML Sample"/>
    <w:semiHidden/>
    <w:rsid w:val="00176BE9"/>
    <w:rPr>
      <w:rFonts w:ascii="Courier New" w:hAnsi="Courier New" w:cs="Courier New"/>
    </w:rPr>
  </w:style>
  <w:style w:type="character" w:styleId="MquinadeescribirHTML">
    <w:name w:val="HTML Typewriter"/>
    <w:semiHidden/>
    <w:rsid w:val="00176BE9"/>
    <w:rPr>
      <w:rFonts w:ascii="Courier New" w:hAnsi="Courier New" w:cs="Courier New"/>
      <w:sz w:val="20"/>
      <w:szCs w:val="20"/>
    </w:rPr>
  </w:style>
  <w:style w:type="character" w:styleId="VariableHTML">
    <w:name w:val="HTML Variable"/>
    <w:semiHidden/>
    <w:rsid w:val="00176BE9"/>
    <w:rPr>
      <w:i/>
      <w:iCs/>
    </w:rPr>
  </w:style>
  <w:style w:type="character" w:styleId="Nmerodelnea">
    <w:name w:val="line number"/>
    <w:basedOn w:val="Fuentedeprrafopredeter"/>
    <w:semiHidden/>
    <w:rsid w:val="00176BE9"/>
  </w:style>
  <w:style w:type="paragraph" w:styleId="Lista">
    <w:name w:val="List"/>
    <w:basedOn w:val="Bodycopy"/>
    <w:autoRedefine/>
    <w:semiHidden/>
    <w:qFormat/>
    <w:rsid w:val="00BB2DF1"/>
    <w:pPr>
      <w:numPr>
        <w:numId w:val="19"/>
      </w:numPr>
      <w:spacing w:after="0"/>
    </w:pPr>
  </w:style>
  <w:style w:type="paragraph" w:styleId="Lista2">
    <w:name w:val="List 2"/>
    <w:basedOn w:val="Bodycopy"/>
    <w:autoRedefine/>
    <w:semiHidden/>
    <w:qFormat/>
    <w:rsid w:val="00E33D7E"/>
    <w:pPr>
      <w:numPr>
        <w:numId w:val="14"/>
      </w:numPr>
      <w:spacing w:after="0"/>
    </w:pPr>
  </w:style>
  <w:style w:type="paragraph" w:styleId="Lista3">
    <w:name w:val="List 3"/>
    <w:basedOn w:val="Normal"/>
    <w:semiHidden/>
    <w:rsid w:val="00176BE9"/>
    <w:pPr>
      <w:ind w:left="1080" w:hanging="360"/>
    </w:pPr>
  </w:style>
  <w:style w:type="paragraph" w:styleId="Lista4">
    <w:name w:val="List 4"/>
    <w:basedOn w:val="Normal"/>
    <w:semiHidden/>
    <w:rsid w:val="00176BE9"/>
    <w:pPr>
      <w:ind w:left="1440" w:hanging="360"/>
    </w:pPr>
  </w:style>
  <w:style w:type="paragraph" w:styleId="Lista5">
    <w:name w:val="List 5"/>
    <w:basedOn w:val="Normal"/>
    <w:semiHidden/>
    <w:rsid w:val="00176BE9"/>
    <w:pPr>
      <w:ind w:left="1800" w:hanging="360"/>
    </w:pPr>
  </w:style>
  <w:style w:type="paragraph" w:styleId="Listaconvietas">
    <w:name w:val="List Bullet"/>
    <w:basedOn w:val="Bodycopy"/>
    <w:autoRedefine/>
    <w:semiHidden/>
    <w:rsid w:val="007A548C"/>
    <w:pPr>
      <w:numPr>
        <w:numId w:val="5"/>
      </w:numPr>
      <w:spacing w:after="0"/>
    </w:pPr>
  </w:style>
  <w:style w:type="paragraph" w:styleId="Listaconvietas2">
    <w:name w:val="List Bullet 2"/>
    <w:basedOn w:val="Bodycopy"/>
    <w:autoRedefine/>
    <w:semiHidden/>
    <w:rsid w:val="007350B6"/>
    <w:pPr>
      <w:numPr>
        <w:numId w:val="6"/>
      </w:numPr>
      <w:spacing w:after="0"/>
    </w:pPr>
    <w:rPr>
      <w:rFonts w:cs="Arial"/>
      <w:bCs/>
      <w:sz w:val="18"/>
      <w:szCs w:val="18"/>
    </w:rPr>
  </w:style>
  <w:style w:type="paragraph" w:styleId="Listaconvietas3">
    <w:name w:val="List Bullet 3"/>
    <w:basedOn w:val="Normal"/>
    <w:autoRedefine/>
    <w:semiHidden/>
    <w:rsid w:val="00176BE9"/>
    <w:pPr>
      <w:numPr>
        <w:numId w:val="7"/>
      </w:numPr>
    </w:pPr>
  </w:style>
  <w:style w:type="paragraph" w:styleId="Listaconvietas4">
    <w:name w:val="List Bullet 4"/>
    <w:basedOn w:val="Normal"/>
    <w:autoRedefine/>
    <w:semiHidden/>
    <w:rsid w:val="00176BE9"/>
    <w:pPr>
      <w:numPr>
        <w:numId w:val="8"/>
      </w:numPr>
    </w:pPr>
  </w:style>
  <w:style w:type="paragraph" w:styleId="Listaconvietas5">
    <w:name w:val="List Bullet 5"/>
    <w:basedOn w:val="Normal"/>
    <w:autoRedefine/>
    <w:semiHidden/>
    <w:rsid w:val="00176BE9"/>
    <w:pPr>
      <w:numPr>
        <w:numId w:val="9"/>
      </w:numPr>
    </w:pPr>
  </w:style>
  <w:style w:type="paragraph" w:styleId="Continuarlista">
    <w:name w:val="List Continue"/>
    <w:basedOn w:val="Normal"/>
    <w:semiHidden/>
    <w:rsid w:val="00176BE9"/>
    <w:pPr>
      <w:spacing w:after="120"/>
      <w:ind w:left="360"/>
    </w:pPr>
  </w:style>
  <w:style w:type="paragraph" w:styleId="Continuarlista2">
    <w:name w:val="List Continue 2"/>
    <w:basedOn w:val="Normal"/>
    <w:semiHidden/>
    <w:rsid w:val="00176BE9"/>
    <w:pPr>
      <w:spacing w:after="120"/>
      <w:ind w:left="720"/>
    </w:pPr>
  </w:style>
  <w:style w:type="paragraph" w:styleId="Continuarlista3">
    <w:name w:val="List Continue 3"/>
    <w:basedOn w:val="Normal"/>
    <w:semiHidden/>
    <w:rsid w:val="00176BE9"/>
    <w:pPr>
      <w:spacing w:after="120"/>
      <w:ind w:left="1080"/>
    </w:pPr>
  </w:style>
  <w:style w:type="paragraph" w:styleId="Continuarlista4">
    <w:name w:val="List Continue 4"/>
    <w:basedOn w:val="Normal"/>
    <w:semiHidden/>
    <w:rsid w:val="00176BE9"/>
    <w:pPr>
      <w:spacing w:after="120"/>
      <w:ind w:left="1440"/>
    </w:pPr>
  </w:style>
  <w:style w:type="paragraph" w:styleId="Continuarlista5">
    <w:name w:val="List Continue 5"/>
    <w:basedOn w:val="Normal"/>
    <w:semiHidden/>
    <w:rsid w:val="00176BE9"/>
    <w:pPr>
      <w:spacing w:after="120"/>
      <w:ind w:left="1800"/>
    </w:pPr>
  </w:style>
  <w:style w:type="paragraph" w:styleId="Listaconnmeros">
    <w:name w:val="List Number"/>
    <w:aliases w:val="Heading 4.0"/>
    <w:basedOn w:val="Normal"/>
    <w:next w:val="Normal"/>
    <w:link w:val="ListaconnmerosCar"/>
    <w:qFormat/>
    <w:rsid w:val="00D51C06"/>
    <w:pPr>
      <w:spacing w:after="60"/>
    </w:pPr>
    <w:rPr>
      <w:b/>
      <w:lang w:val="en-US"/>
    </w:rPr>
  </w:style>
  <w:style w:type="paragraph" w:styleId="Listaconnmeros2">
    <w:name w:val="List Number 2"/>
    <w:basedOn w:val="Normal"/>
    <w:qFormat/>
    <w:rsid w:val="00800EEB"/>
    <w:pPr>
      <w:numPr>
        <w:numId w:val="22"/>
      </w:numPr>
      <w:spacing w:after="60"/>
    </w:pPr>
  </w:style>
  <w:style w:type="paragraph" w:styleId="Listaconnmeros3">
    <w:name w:val="List Number 3"/>
    <w:basedOn w:val="Normal"/>
    <w:semiHidden/>
    <w:rsid w:val="00176BE9"/>
    <w:pPr>
      <w:numPr>
        <w:numId w:val="10"/>
      </w:numPr>
    </w:pPr>
  </w:style>
  <w:style w:type="paragraph" w:styleId="Listaconnmeros4">
    <w:name w:val="List Number 4"/>
    <w:basedOn w:val="Normal"/>
    <w:semiHidden/>
    <w:rsid w:val="00176BE9"/>
    <w:pPr>
      <w:numPr>
        <w:numId w:val="11"/>
      </w:numPr>
    </w:pPr>
  </w:style>
  <w:style w:type="paragraph" w:styleId="Listaconnmeros5">
    <w:name w:val="List Number 5"/>
    <w:basedOn w:val="Normal"/>
    <w:semiHidden/>
    <w:rsid w:val="00176BE9"/>
    <w:pPr>
      <w:numPr>
        <w:numId w:val="12"/>
      </w:numPr>
    </w:pPr>
  </w:style>
  <w:style w:type="paragraph" w:styleId="Encabezadodemensaje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176BE9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semiHidden/>
    <w:rsid w:val="00176BE9"/>
    <w:pPr>
      <w:ind w:left="720"/>
    </w:pPr>
  </w:style>
  <w:style w:type="paragraph" w:styleId="Encabezadodenota">
    <w:name w:val="Note Heading"/>
    <w:basedOn w:val="Normal"/>
    <w:next w:val="Normal"/>
    <w:semiHidden/>
    <w:rsid w:val="00176BE9"/>
  </w:style>
  <w:style w:type="paragraph" w:styleId="Textosinformato">
    <w:name w:val="Plain Text"/>
    <w:basedOn w:val="Normal"/>
    <w:link w:val="TextosinformatoCar"/>
    <w:semiHidden/>
    <w:rsid w:val="00176BE9"/>
    <w:rPr>
      <w:rFonts w:ascii="Courier New" w:hAnsi="Courier New"/>
    </w:rPr>
  </w:style>
  <w:style w:type="paragraph" w:styleId="Saludo">
    <w:name w:val="Salutation"/>
    <w:basedOn w:val="Normal"/>
    <w:next w:val="Normal"/>
    <w:semiHidden/>
    <w:rsid w:val="00176BE9"/>
  </w:style>
  <w:style w:type="paragraph" w:styleId="Firma">
    <w:name w:val="Signature"/>
    <w:basedOn w:val="Normal"/>
    <w:semiHidden/>
    <w:rsid w:val="00176BE9"/>
    <w:pPr>
      <w:ind w:left="4320"/>
    </w:pPr>
  </w:style>
  <w:style w:type="table" w:styleId="Tablaconefectos3D1">
    <w:name w:val="Table 3D effects 1"/>
    <w:basedOn w:val="Tablanormal"/>
    <w:semiHidden/>
    <w:rsid w:val="00176B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176BE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176B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176BE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176BE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176BE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176BE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176BE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semiHidden/>
    <w:rsid w:val="00176BE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176BE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176BE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176BE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176BE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semiHidden/>
    <w:rsid w:val="00176BE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semiHidden/>
    <w:rsid w:val="00176BE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59"/>
    <w:rsid w:val="0017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1">
    <w:name w:val="Table Grid 1"/>
    <w:basedOn w:val="Tablanormal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176BE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176BE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176BE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176BE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176BE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176BE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176BE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176BE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176BE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176BE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semiHidden/>
    <w:rsid w:val="00176BE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176B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176BE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176BE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semiHidden/>
    <w:rsid w:val="0017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semiHidden/>
    <w:rsid w:val="00176BE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176BE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176BE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F54A9F"/>
    <w:pPr>
      <w:numPr>
        <w:numId w:val="1"/>
      </w:numPr>
      <w:spacing w:after="120"/>
    </w:pPr>
  </w:style>
  <w:style w:type="paragraph" w:customStyle="1" w:styleId="FigureCaption">
    <w:name w:val="Figure Caption"/>
    <w:basedOn w:val="Normal"/>
    <w:rsid w:val="00FC6AF0"/>
    <w:pPr>
      <w:spacing w:after="120"/>
      <w:jc w:val="center"/>
    </w:pPr>
    <w:rPr>
      <w:rFonts w:ascii="Times New Roman" w:hAnsi="Times New Roman"/>
      <w:sz w:val="18"/>
    </w:rPr>
  </w:style>
  <w:style w:type="paragraph" w:customStyle="1" w:styleId="ListNumberLast">
    <w:name w:val="List Number Last"/>
    <w:basedOn w:val="Listaconnmeros"/>
    <w:link w:val="ListNumberLastChar"/>
    <w:rsid w:val="00F54A9F"/>
    <w:pPr>
      <w:spacing w:after="120"/>
    </w:pPr>
  </w:style>
  <w:style w:type="character" w:customStyle="1" w:styleId="Ttulo1Car">
    <w:name w:val="Título 1 Car"/>
    <w:link w:val="Ttulo1"/>
    <w:rsid w:val="00F62F38"/>
    <w:rPr>
      <w:rFonts w:ascii="Verdana" w:hAnsi="Verdana"/>
      <w:color w:val="365F91"/>
      <w:sz w:val="28"/>
      <w:szCs w:val="28"/>
      <w:lang w:val="en-US" w:eastAsia="en-US" w:bidi="ar-SA"/>
    </w:rPr>
  </w:style>
  <w:style w:type="character" w:customStyle="1" w:styleId="ListaconnmerosCar">
    <w:name w:val="Lista con números Car"/>
    <w:aliases w:val="Heading 4.0 Car"/>
    <w:link w:val="Listaconnmeros"/>
    <w:rsid w:val="00D51C06"/>
    <w:rPr>
      <w:rFonts w:ascii="Arial" w:hAnsi="Arial"/>
      <w:b/>
      <w:lang w:val="en-US" w:eastAsia="en-US"/>
    </w:rPr>
  </w:style>
  <w:style w:type="character" w:customStyle="1" w:styleId="ListNumberLastChar">
    <w:name w:val="List Number Last Char"/>
    <w:basedOn w:val="ListaconnmerosCar"/>
    <w:link w:val="ListNumberLast"/>
    <w:rsid w:val="00F54A9F"/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link w:val="TextodegloboCar"/>
    <w:rsid w:val="0087668A"/>
    <w:rPr>
      <w:rFonts w:ascii="Tahoma" w:hAnsi="Tahoma"/>
      <w:sz w:val="16"/>
      <w:szCs w:val="16"/>
    </w:rPr>
  </w:style>
  <w:style w:type="paragraph" w:customStyle="1" w:styleId="numbullet1">
    <w:name w:val="numbullet1"/>
    <w:basedOn w:val="Normal"/>
    <w:qFormat/>
    <w:rsid w:val="00E24955"/>
    <w:pPr>
      <w:numPr>
        <w:numId w:val="20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21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ormal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313719"/>
    <w:pPr>
      <w:spacing w:before="240" w:after="180"/>
    </w:pPr>
    <w:rPr>
      <w:rFonts w:ascii="Arial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link w:val="DocumentInformation"/>
    <w:rsid w:val="00313719"/>
    <w:rPr>
      <w:rFonts w:ascii="Arial" w:hAnsi="Arial" w:cs="Arial"/>
      <w:b/>
      <w:color w:val="002776"/>
      <w:sz w:val="24"/>
      <w:szCs w:val="24"/>
      <w:lang w:val="en-US" w:eastAsia="en-US" w:bidi="ar-SA"/>
    </w:rPr>
  </w:style>
  <w:style w:type="paragraph" w:customStyle="1" w:styleId="Bodycopy">
    <w:name w:val="Body copy"/>
    <w:link w:val="BodycopyChar"/>
    <w:qFormat/>
    <w:rsid w:val="00716241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link w:val="Bodycopy"/>
    <w:rsid w:val="00716241"/>
    <w:rPr>
      <w:rFonts w:ascii="Arial" w:eastAsia="Times" w:hAnsi="Arial"/>
      <w:color w:val="000000"/>
      <w:lang w:val="en-GB" w:eastAsia="en-US" w:bidi="ar-SA"/>
    </w:rPr>
  </w:style>
  <w:style w:type="character" w:customStyle="1" w:styleId="PiedepginaCar">
    <w:name w:val="Pie de página Car"/>
    <w:link w:val="Piedepgina"/>
    <w:uiPriority w:val="99"/>
    <w:rsid w:val="0089478F"/>
    <w:rPr>
      <w:rFonts w:ascii="Verdana" w:hAnsi="Verdana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TextodegloboCar">
    <w:name w:val="Texto de globo Car"/>
    <w:link w:val="Textodeglobo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721CFE"/>
    <w:pPr>
      <w:pageBreakBefore/>
      <w:autoSpaceDE w:val="0"/>
      <w:autoSpaceDN w:val="0"/>
      <w:adjustRightInd w:val="0"/>
      <w:spacing w:before="5000" w:line="276" w:lineRule="auto"/>
      <w:ind w:left="2160" w:firstLine="720"/>
    </w:pPr>
    <w:rPr>
      <w:rFonts w:ascii="Arial" w:hAnsi="Arial" w:cs="Arial"/>
      <w:b/>
      <w:color w:val="333333"/>
      <w:sz w:val="16"/>
    </w:rPr>
  </w:style>
  <w:style w:type="character" w:styleId="Textodelmarcadordeposicin">
    <w:name w:val="Placeholder Text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8B1AF5"/>
    <w:pPr>
      <w:spacing w:after="6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8B1AF5"/>
    <w:pPr>
      <w:spacing w:after="6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rsid w:val="008B1AF5"/>
    <w:pPr>
      <w:spacing w:after="6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F54A9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a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a"/>
    <w:autoRedefine/>
    <w:rsid w:val="00460FC2"/>
    <w:pPr>
      <w:numPr>
        <w:numId w:val="17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5"/>
      </w:numPr>
    </w:pPr>
  </w:style>
  <w:style w:type="numbering" w:customStyle="1" w:styleId="List1">
    <w:name w:val="List 1"/>
    <w:rsid w:val="00460FC2"/>
    <w:pPr>
      <w:numPr>
        <w:numId w:val="16"/>
      </w:numPr>
    </w:pPr>
  </w:style>
  <w:style w:type="character" w:customStyle="1" w:styleId="Ttulo3Car">
    <w:name w:val="Título 3 Car"/>
    <w:link w:val="Ttulo3"/>
    <w:rsid w:val="009C5A04"/>
    <w:rPr>
      <w:rFonts w:ascii="Cambria" w:hAnsi="Cambria"/>
      <w:b/>
      <w:color w:val="548DD4"/>
      <w:sz w:val="26"/>
      <w:szCs w:val="24"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3"/>
      </w:numPr>
      <w:spacing w:before="20" w:after="20"/>
      <w:ind w:left="216" w:hanging="216"/>
    </w:pPr>
  </w:style>
  <w:style w:type="paragraph" w:styleId="Encabezado">
    <w:name w:val="header"/>
    <w:aliases w:val="ManualMASECA"/>
    <w:basedOn w:val="Normal"/>
    <w:link w:val="EncabezadoCar"/>
    <w:rsid w:val="00B01C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ManualMASECA Car"/>
    <w:link w:val="Encabezado"/>
    <w:rsid w:val="00B01CD5"/>
    <w:rPr>
      <w:rFonts w:ascii="Arial" w:hAnsi="Arial"/>
    </w:rPr>
  </w:style>
  <w:style w:type="paragraph" w:customStyle="1" w:styleId="TableNumber">
    <w:name w:val="TableNumber"/>
    <w:basedOn w:val="Tablehead1"/>
    <w:next w:val="Bodycopy"/>
    <w:rsid w:val="001665E0"/>
    <w:pPr>
      <w:numPr>
        <w:numId w:val="24"/>
      </w:numPr>
    </w:pPr>
    <w:rPr>
      <w:rFonts w:ascii="Arial" w:hAnsi="Arial"/>
      <w:color w:val="auto"/>
    </w:rPr>
  </w:style>
  <w:style w:type="paragraph" w:customStyle="1" w:styleId="Instructions">
    <w:name w:val="Instructions"/>
    <w:basedOn w:val="Bodycopy"/>
    <w:next w:val="Bodycopy"/>
    <w:rsid w:val="008250FE"/>
    <w:rPr>
      <w:color w:val="0000FF"/>
    </w:rPr>
  </w:style>
  <w:style w:type="paragraph" w:customStyle="1" w:styleId="Tablehead2">
    <w:name w:val="Tablehead2"/>
    <w:basedOn w:val="Tablehead1"/>
    <w:rsid w:val="00E71971"/>
    <w:rPr>
      <w:color w:val="002776"/>
    </w:rPr>
  </w:style>
  <w:style w:type="paragraph" w:customStyle="1" w:styleId="Tablelist">
    <w:name w:val="Tablelist"/>
    <w:basedOn w:val="Tablebullet"/>
    <w:rsid w:val="008250FE"/>
    <w:pPr>
      <w:numPr>
        <w:numId w:val="25"/>
      </w:numPr>
      <w:ind w:left="216" w:hanging="216"/>
    </w:pPr>
  </w:style>
  <w:style w:type="paragraph" w:customStyle="1" w:styleId="Bodytext">
    <w:name w:val="Bodytext"/>
    <w:aliases w:val="bt"/>
    <w:basedOn w:val="Normal"/>
    <w:rsid w:val="00A60BE7"/>
    <w:pPr>
      <w:spacing w:after="240"/>
    </w:pPr>
    <w:rPr>
      <w:rFonts w:ascii="Verdana" w:hAnsi="Verdana"/>
    </w:rPr>
  </w:style>
  <w:style w:type="paragraph" w:customStyle="1" w:styleId="conceptbody">
    <w:name w:val="conceptbody"/>
    <w:basedOn w:val="Normal"/>
    <w:rsid w:val="00A60BE7"/>
    <w:rPr>
      <w:rFonts w:ascii="Times New Roman" w:hAnsi="Times New Roman"/>
      <w:sz w:val="22"/>
      <w:szCs w:val="24"/>
    </w:rPr>
  </w:style>
  <w:style w:type="character" w:styleId="Refdecomentario">
    <w:name w:val="annotation reference"/>
    <w:rsid w:val="001564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56420"/>
  </w:style>
  <w:style w:type="character" w:customStyle="1" w:styleId="TextocomentarioCar">
    <w:name w:val="Texto comentario Car"/>
    <w:link w:val="Textocomentario"/>
    <w:uiPriority w:val="99"/>
    <w:rsid w:val="0015642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56420"/>
    <w:rPr>
      <w:b/>
      <w:bCs/>
    </w:rPr>
  </w:style>
  <w:style w:type="character" w:customStyle="1" w:styleId="AsuntodelcomentarioCar">
    <w:name w:val="Asunto del comentario Car"/>
    <w:link w:val="Asuntodelcomentario"/>
    <w:rsid w:val="00156420"/>
    <w:rPr>
      <w:rFonts w:ascii="Arial" w:hAnsi="Arial"/>
      <w:b/>
      <w:bCs/>
    </w:rPr>
  </w:style>
  <w:style w:type="paragraph" w:styleId="Prrafodelista">
    <w:name w:val="List Paragraph"/>
    <w:basedOn w:val="Normal"/>
    <w:uiPriority w:val="34"/>
    <w:qFormat/>
    <w:rsid w:val="00DA43FE"/>
    <w:pPr>
      <w:ind w:left="720"/>
      <w:contextualSpacing/>
    </w:pPr>
  </w:style>
  <w:style w:type="paragraph" w:customStyle="1" w:styleId="TableText0">
    <w:name w:val="Table Text"/>
    <w:basedOn w:val="Normal"/>
    <w:rsid w:val="004038F3"/>
    <w:pPr>
      <w:keepLines/>
    </w:pPr>
    <w:rPr>
      <w:rFonts w:ascii="Book Antiqua" w:hAnsi="Book Antiqua"/>
      <w:sz w:val="16"/>
      <w:lang w:eastAsia="es-ES"/>
    </w:rPr>
  </w:style>
  <w:style w:type="paragraph" w:customStyle="1" w:styleId="TableHeading">
    <w:name w:val="Table Heading"/>
    <w:basedOn w:val="TableText0"/>
    <w:rsid w:val="004038F3"/>
    <w:pPr>
      <w:spacing w:before="120" w:after="120"/>
    </w:pPr>
    <w:rPr>
      <w:b/>
    </w:rPr>
  </w:style>
  <w:style w:type="paragraph" w:styleId="Ttulo">
    <w:name w:val="Title"/>
    <w:basedOn w:val="Normal"/>
    <w:next w:val="Normal"/>
    <w:link w:val="TtuloCar"/>
    <w:uiPriority w:val="99"/>
    <w:qFormat/>
    <w:rsid w:val="001E6B6C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  <w:lang w:val="en-US"/>
    </w:rPr>
  </w:style>
  <w:style w:type="character" w:customStyle="1" w:styleId="TtuloCar">
    <w:name w:val="Título Car"/>
    <w:link w:val="Ttulo"/>
    <w:uiPriority w:val="99"/>
    <w:rsid w:val="001E6B6C"/>
    <w:rPr>
      <w:rFonts w:ascii="Cambria" w:hAnsi="Cambria"/>
      <w:spacing w:val="5"/>
      <w:sz w:val="52"/>
      <w:szCs w:val="52"/>
      <w:lang w:val="en-US" w:eastAsia="en-US"/>
    </w:rPr>
  </w:style>
  <w:style w:type="paragraph" w:styleId="Textoindependiente">
    <w:name w:val="Body Text"/>
    <w:basedOn w:val="Normal"/>
    <w:link w:val="TextoindependienteCar"/>
    <w:rsid w:val="005838F7"/>
    <w:pPr>
      <w:spacing w:after="120"/>
    </w:pPr>
    <w:rPr>
      <w:lang w:val="en-US"/>
    </w:rPr>
  </w:style>
  <w:style w:type="character" w:customStyle="1" w:styleId="TextoindependienteCar">
    <w:name w:val="Texto independiente Car"/>
    <w:link w:val="Textoindependiente"/>
    <w:rsid w:val="005838F7"/>
    <w:rPr>
      <w:rFonts w:ascii="Arial" w:hAnsi="Arial"/>
      <w:lang w:val="en-US" w:eastAsia="en-US"/>
    </w:rPr>
  </w:style>
  <w:style w:type="paragraph" w:customStyle="1" w:styleId="HeadingBar">
    <w:name w:val="Heading Bar"/>
    <w:basedOn w:val="Normal"/>
    <w:next w:val="Ttulo3"/>
    <w:rsid w:val="005838F7"/>
    <w:pPr>
      <w:keepNext/>
      <w:keepLines/>
      <w:shd w:val="solid" w:color="auto" w:fill="auto"/>
      <w:spacing w:before="240"/>
      <w:ind w:right="7920"/>
    </w:pPr>
    <w:rPr>
      <w:rFonts w:ascii="Book Antiqua" w:hAnsi="Book Antiqua" w:cs="Book Antiqua"/>
      <w:color w:val="FFFFFF"/>
      <w:sz w:val="8"/>
      <w:szCs w:val="8"/>
    </w:rPr>
  </w:style>
  <w:style w:type="paragraph" w:styleId="Revisin">
    <w:name w:val="Revision"/>
    <w:hidden/>
    <w:uiPriority w:val="99"/>
    <w:semiHidden/>
    <w:rsid w:val="002C5773"/>
    <w:rPr>
      <w:rFonts w:ascii="Arial" w:hAnsi="Arial"/>
    </w:rPr>
  </w:style>
  <w:style w:type="character" w:customStyle="1" w:styleId="shorttext">
    <w:name w:val="short_text"/>
    <w:rsid w:val="007A6EB7"/>
  </w:style>
  <w:style w:type="character" w:customStyle="1" w:styleId="hps">
    <w:name w:val="hps"/>
    <w:rsid w:val="007A6EB7"/>
  </w:style>
  <w:style w:type="paragraph" w:customStyle="1" w:styleId="Note">
    <w:name w:val="Note"/>
    <w:basedOn w:val="Textoindependiente"/>
    <w:rsid w:val="0016044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left="720" w:right="5040" w:hanging="720"/>
    </w:pPr>
    <w:rPr>
      <w:rFonts w:ascii="Book Antiqua" w:hAnsi="Book Antiqua"/>
      <w:vanish/>
    </w:rPr>
  </w:style>
  <w:style w:type="character" w:styleId="Textoennegrita">
    <w:name w:val="Strong"/>
    <w:uiPriority w:val="22"/>
    <w:qFormat/>
    <w:rsid w:val="00E20940"/>
    <w:rPr>
      <w:b/>
      <w:bCs/>
    </w:rPr>
  </w:style>
  <w:style w:type="character" w:customStyle="1" w:styleId="longtext">
    <w:name w:val="long_text"/>
    <w:rsid w:val="001A101B"/>
  </w:style>
  <w:style w:type="paragraph" w:customStyle="1" w:styleId="Estilo01">
    <w:name w:val="Estilo01"/>
    <w:basedOn w:val="Normal"/>
    <w:rsid w:val="00FC1ED5"/>
    <w:pPr>
      <w:keepNext/>
      <w:suppressAutoHyphens/>
      <w:overflowPunct w:val="0"/>
      <w:autoSpaceDE w:val="0"/>
      <w:autoSpaceDN w:val="0"/>
      <w:adjustRightInd w:val="0"/>
      <w:jc w:val="both"/>
      <w:textAlignment w:val="baseline"/>
    </w:pPr>
    <w:rPr>
      <w:lang w:val="es-ES_tradnl" w:eastAsia="es-ES"/>
    </w:rPr>
  </w:style>
  <w:style w:type="character" w:customStyle="1" w:styleId="TextosinformatoCar">
    <w:name w:val="Texto sin formato Car"/>
    <w:link w:val="Textosinformato"/>
    <w:semiHidden/>
    <w:rsid w:val="00FC1ED5"/>
    <w:rPr>
      <w:rFonts w:ascii="Courier New" w:hAnsi="Courier New" w:cs="Courier New"/>
      <w:lang w:val="es-AR"/>
    </w:rPr>
  </w:style>
  <w:style w:type="character" w:customStyle="1" w:styleId="DeloitteCopyrightBoldChar">
    <w:name w:val="Deloitte Copyright + Bold Char"/>
    <w:rsid w:val="004005AE"/>
    <w:rPr>
      <w:rFonts w:ascii="Arial" w:eastAsia="Times" w:hAnsi="Arial"/>
      <w:bCs/>
      <w:noProof w:val="0"/>
      <w:color w:val="FFFFFF"/>
      <w:sz w:val="16"/>
      <w:szCs w:val="14"/>
      <w:lang w:val="en-US" w:eastAsia="en-US" w:bidi="ar-SA"/>
    </w:rPr>
  </w:style>
  <w:style w:type="paragraph" w:customStyle="1" w:styleId="DocNormal">
    <w:name w:val="Doc_Normal"/>
    <w:basedOn w:val="Normal"/>
    <w:autoRedefine/>
    <w:rsid w:val="00CF320B"/>
    <w:pPr>
      <w:spacing w:before="120" w:after="120"/>
    </w:pPr>
    <w:rPr>
      <w:snapToGrid w:val="0"/>
      <w:sz w:val="18"/>
      <w:lang w:val="es-ES" w:eastAsia="es-ES"/>
    </w:rPr>
  </w:style>
  <w:style w:type="paragraph" w:customStyle="1" w:styleId="Tit3">
    <w:name w:val="Tit3"/>
    <w:basedOn w:val="Ttulo2"/>
    <w:rsid w:val="00CF320B"/>
    <w:pPr>
      <w:numPr>
        <w:ilvl w:val="0"/>
        <w:numId w:val="0"/>
      </w:numPr>
      <w:spacing w:before="360" w:after="360"/>
      <w:jc w:val="center"/>
    </w:pPr>
    <w:rPr>
      <w:rFonts w:ascii="Arial" w:hAnsi="Arial" w:cs="Times New Roman"/>
      <w:color w:val="auto"/>
      <w:szCs w:val="20"/>
      <w:lang w:val="es-AR" w:eastAsia="es-ES"/>
    </w:rPr>
  </w:style>
  <w:style w:type="character" w:styleId="Refdenotaalpie">
    <w:name w:val="footnote reference"/>
    <w:rsid w:val="00CF320B"/>
    <w:rPr>
      <w:vertAlign w:val="superscript"/>
    </w:rPr>
  </w:style>
  <w:style w:type="paragraph" w:styleId="Textonotapie">
    <w:name w:val="footnote text"/>
    <w:basedOn w:val="Normal"/>
    <w:link w:val="TextonotapieCar"/>
    <w:rsid w:val="00CF320B"/>
    <w:rPr>
      <w:rFonts w:ascii="Times New Roman" w:hAnsi="Times New Roman"/>
      <w:lang w:eastAsia="es-ES"/>
    </w:rPr>
  </w:style>
  <w:style w:type="character" w:customStyle="1" w:styleId="TextonotapieCar">
    <w:name w:val="Texto nota pie Car"/>
    <w:link w:val="Textonotapie"/>
    <w:rsid w:val="00CF320B"/>
    <w:rPr>
      <w:lang w:eastAsia="es-ES"/>
    </w:rPr>
  </w:style>
  <w:style w:type="paragraph" w:customStyle="1" w:styleId="DocTabla">
    <w:name w:val="Doc_Tabla"/>
    <w:basedOn w:val="DocNormal"/>
    <w:rsid w:val="00CF320B"/>
    <w:pPr>
      <w:spacing w:before="0" w:after="0" w:line="240" w:lineRule="exact"/>
      <w:jc w:val="both"/>
    </w:pPr>
    <w:rPr>
      <w:sz w:val="1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1E1E"/>
    <w:rPr>
      <w:rFonts w:ascii="Courier New" w:hAnsi="Courier New" w:cs="Courier New"/>
      <w:lang w:val="es-AR"/>
    </w:rPr>
  </w:style>
  <w:style w:type="paragraph" w:customStyle="1" w:styleId="Bullet01">
    <w:name w:val="Bullet 01"/>
    <w:basedOn w:val="Textoindependiente"/>
    <w:rsid w:val="00840A5C"/>
    <w:pPr>
      <w:keepLines/>
      <w:numPr>
        <w:numId w:val="36"/>
      </w:numPr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0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000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0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560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4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77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0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90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70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248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812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978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392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771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897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920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933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0322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7398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0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00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75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722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6047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667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308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402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692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729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9859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920">
          <w:marLeft w:val="36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package" Target="embeddings/Microsoft_Excel_Worksheet1.xlsx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ara\Desktop\TIGO\Entregables\Entregable_MD050\MD050_Template_GAP_AR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C92E3-136D-43D3-94EC-5F10AE9A6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MD050_Template_GAP_AR003.dot</Template>
  <TotalTime>43</TotalTime>
  <Pages>14</Pages>
  <Words>777</Words>
  <Characters>4276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To-Be Subprocess Profile</vt:lpstr>
      <vt:lpstr>To-Be Subprocess Profile</vt:lpstr>
    </vt:vector>
  </TitlesOfParts>
  <Company>Deloitte Touche Tohmatsu Services, Inc.</Company>
  <LinksUpToDate>false</LinksUpToDate>
  <CharactersWithSpaces>5043</CharactersWithSpaces>
  <SharedDoc>false</SharedDoc>
  <HLinks>
    <vt:vector size="90" baseType="variant">
      <vt:variant>
        <vt:i4>5832712</vt:i4>
      </vt:variant>
      <vt:variant>
        <vt:i4>87</vt:i4>
      </vt:variant>
      <vt:variant>
        <vt:i4>0</vt:i4>
      </vt:variant>
      <vt:variant>
        <vt:i4>5</vt:i4>
      </vt:variant>
      <vt:variant>
        <vt:lpwstr>http://www.deloitte.com/us/about</vt:lpwstr>
      </vt:variant>
      <vt:variant>
        <vt:lpwstr/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_Toc304899420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_Toc304899419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_Toc304899418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_Toc304899417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_Toc304899416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_Toc304899415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_Toc304899414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_Toc304899413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_Toc304899412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_Toc304899411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_Toc304899410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_Toc304899409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_Toc304899408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_Toc304899407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To-Be Subprocess Profile</dc:title>
  <dc:creator>Lara, Maria (MX - Mexico)</dc:creator>
  <cp:lastModifiedBy>2014</cp:lastModifiedBy>
  <cp:revision>6</cp:revision>
  <cp:lastPrinted>2009-07-17T15:30:00Z</cp:lastPrinted>
  <dcterms:created xsi:type="dcterms:W3CDTF">2014-10-08T20:51:00Z</dcterms:created>
  <dcterms:modified xsi:type="dcterms:W3CDTF">2014-10-15T19:23:00Z</dcterms:modified>
</cp:coreProperties>
</file>